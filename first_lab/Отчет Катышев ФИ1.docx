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98092" w14:textId="77777777" w:rsidR="00C27805" w:rsidRPr="00D70841" w:rsidRDefault="00C27805" w:rsidP="00C27805">
      <w:pPr>
        <w:jc w:val="center"/>
        <w:rPr>
          <w:rFonts w:eastAsia="Calibri" w:cs="Times New Roman"/>
          <w:sz w:val="28"/>
          <w:szCs w:val="28"/>
        </w:rPr>
      </w:pPr>
      <w:r w:rsidRPr="00D70841">
        <w:rPr>
          <w:rFonts w:eastAsia="Calibri" w:cs="Times New Roman"/>
          <w:color w:val="000000"/>
        </w:rPr>
        <w:t>МИНИСТЕРСТВО НАУКИ И ВЫСШЕГО ОБРАЗОВАНИЯ РОССИЙСКОЙ ФЕДЕРАЦИИ</w:t>
      </w:r>
    </w:p>
    <w:p w14:paraId="56D60D52" w14:textId="77777777" w:rsidR="00C27805" w:rsidRPr="00D70841" w:rsidRDefault="00C27805" w:rsidP="00C27805">
      <w:pPr>
        <w:jc w:val="center"/>
        <w:rPr>
          <w:rFonts w:eastAsia="Calibri" w:cs="Times New Roman"/>
          <w:b/>
          <w:sz w:val="28"/>
          <w:szCs w:val="28"/>
        </w:rPr>
      </w:pPr>
      <w:r w:rsidRPr="00D70841">
        <w:rPr>
          <w:rFonts w:eastAsia="Calibri" w:cs="Times New Roman"/>
          <w:sz w:val="28"/>
          <w:szCs w:val="28"/>
        </w:rPr>
        <w:t xml:space="preserve">Федеральное государственное автономное образовательное учреждение высшего образования </w:t>
      </w:r>
      <w:r w:rsidRPr="00D70841">
        <w:rPr>
          <w:rFonts w:eastAsia="Calibri" w:cs="Times New Roman"/>
          <w:sz w:val="28"/>
          <w:szCs w:val="28"/>
        </w:rPr>
        <w:br/>
      </w:r>
      <w:r w:rsidRPr="00D70841">
        <w:rPr>
          <w:rFonts w:eastAsia="Calibri" w:cs="Times New Roman"/>
          <w:b/>
          <w:sz w:val="28"/>
          <w:szCs w:val="28"/>
        </w:rPr>
        <w:t xml:space="preserve">«Национальный исследовательский </w:t>
      </w:r>
      <w:r w:rsidRPr="00D70841">
        <w:rPr>
          <w:rFonts w:eastAsia="Calibri" w:cs="Times New Roman"/>
          <w:b/>
          <w:sz w:val="28"/>
          <w:szCs w:val="28"/>
        </w:rPr>
        <w:br/>
        <w:t>Нижегородский государственный университет им. Н.И. Лобачевского»</w:t>
      </w:r>
    </w:p>
    <w:p w14:paraId="6CC9EA0A" w14:textId="77777777" w:rsidR="00C27805" w:rsidRPr="00D70841" w:rsidRDefault="00C27805" w:rsidP="00C27805">
      <w:pPr>
        <w:jc w:val="center"/>
        <w:rPr>
          <w:rFonts w:eastAsia="Calibri" w:cs="Times New Roman"/>
        </w:rPr>
      </w:pPr>
      <w:r w:rsidRPr="00D70841">
        <w:rPr>
          <w:rFonts w:eastAsia="Calibri" w:cs="Times New Roman"/>
          <w:b/>
          <w:sz w:val="28"/>
          <w:szCs w:val="28"/>
        </w:rPr>
        <w:t>(ННГУ)</w:t>
      </w:r>
    </w:p>
    <w:p w14:paraId="19246703" w14:textId="77777777" w:rsidR="00C27805" w:rsidRPr="00D70841" w:rsidRDefault="00C27805" w:rsidP="00C27805">
      <w:pPr>
        <w:jc w:val="center"/>
        <w:rPr>
          <w:rFonts w:eastAsia="Calibri" w:cs="Times New Roman"/>
          <w:b/>
          <w:sz w:val="28"/>
          <w:szCs w:val="28"/>
        </w:rPr>
      </w:pPr>
    </w:p>
    <w:p w14:paraId="2490AECA" w14:textId="77777777" w:rsidR="00C27805" w:rsidRPr="00D70841" w:rsidRDefault="00C27805" w:rsidP="00C27805">
      <w:pPr>
        <w:jc w:val="center"/>
        <w:rPr>
          <w:rFonts w:eastAsia="Calibri" w:cs="Times New Roman"/>
          <w:b/>
          <w:sz w:val="28"/>
          <w:szCs w:val="28"/>
        </w:rPr>
      </w:pPr>
      <w:r w:rsidRPr="00D70841">
        <w:rPr>
          <w:rFonts w:eastAsia="Calibri" w:cs="Times New Roman"/>
          <w:b/>
          <w:sz w:val="28"/>
          <w:szCs w:val="28"/>
        </w:rPr>
        <w:t>Институт информационных технологий, математики и механики</w:t>
      </w:r>
    </w:p>
    <w:p w14:paraId="5D8E46E9" w14:textId="77777777" w:rsidR="00C27805" w:rsidRPr="00D70841" w:rsidRDefault="00C27805" w:rsidP="00C27805">
      <w:pPr>
        <w:suppressAutoHyphens/>
        <w:spacing w:after="120" w:line="240" w:lineRule="auto"/>
        <w:rPr>
          <w:rFonts w:eastAsia="Times New Roman" w:cs="Times New Roman"/>
          <w:b/>
          <w:sz w:val="28"/>
          <w:szCs w:val="28"/>
          <w:lang w:eastAsia="ar-SA"/>
        </w:rPr>
      </w:pPr>
    </w:p>
    <w:p w14:paraId="36433615" w14:textId="77777777" w:rsidR="00C27805" w:rsidRPr="00D70841" w:rsidRDefault="00C27805" w:rsidP="00C27805">
      <w:pPr>
        <w:rPr>
          <w:rFonts w:eastAsia="Calibri" w:cs="Times New Roman"/>
          <w:b/>
          <w:sz w:val="28"/>
          <w:szCs w:val="28"/>
        </w:rPr>
      </w:pPr>
    </w:p>
    <w:p w14:paraId="4B7E8A83" w14:textId="77777777" w:rsidR="00C27805" w:rsidRPr="00D70841" w:rsidRDefault="00C27805" w:rsidP="00C27805">
      <w:pPr>
        <w:jc w:val="center"/>
        <w:rPr>
          <w:rFonts w:eastAsia="Calibri" w:cs="Times New Roman"/>
          <w:b/>
          <w:sz w:val="36"/>
          <w:szCs w:val="36"/>
        </w:rPr>
      </w:pPr>
      <w:r w:rsidRPr="00D70841">
        <w:rPr>
          <w:rFonts w:eastAsia="Calibri" w:cs="Times New Roman"/>
          <w:b/>
          <w:sz w:val="36"/>
          <w:szCs w:val="36"/>
        </w:rPr>
        <w:t>Отчет по лабораторной работе</w:t>
      </w:r>
    </w:p>
    <w:p w14:paraId="509496FC" w14:textId="77777777" w:rsidR="00C27805" w:rsidRPr="00D70841" w:rsidRDefault="00C27805" w:rsidP="00C27805">
      <w:pPr>
        <w:jc w:val="center"/>
        <w:rPr>
          <w:rFonts w:eastAsia="Calibri" w:cs="Times New Roman"/>
          <w:b/>
          <w:sz w:val="36"/>
          <w:szCs w:val="36"/>
        </w:rPr>
      </w:pPr>
      <w:r w:rsidRPr="00D70841">
        <w:rPr>
          <w:rFonts w:eastAsia="Calibri" w:cs="Times New Roman"/>
          <w:b/>
          <w:sz w:val="36"/>
          <w:szCs w:val="36"/>
        </w:rPr>
        <w:t>«Сортировки и их производительность»</w:t>
      </w:r>
    </w:p>
    <w:p w14:paraId="6F7121C1" w14:textId="77777777" w:rsidR="00C27805" w:rsidRPr="00D70841" w:rsidRDefault="00C27805" w:rsidP="00C27805">
      <w:pPr>
        <w:rPr>
          <w:rFonts w:eastAsia="Calibri" w:cs="Times New Roman"/>
          <w:sz w:val="28"/>
          <w:szCs w:val="28"/>
        </w:rPr>
      </w:pPr>
    </w:p>
    <w:p w14:paraId="6228CBA4" w14:textId="77777777" w:rsidR="00C27805" w:rsidRPr="00D70841" w:rsidRDefault="00C27805" w:rsidP="00C27805">
      <w:pPr>
        <w:rPr>
          <w:rFonts w:eastAsia="Calibri" w:cs="Times New Roman"/>
          <w:sz w:val="28"/>
          <w:szCs w:val="28"/>
        </w:rPr>
      </w:pPr>
    </w:p>
    <w:p w14:paraId="52194D63" w14:textId="77777777" w:rsidR="00C27805" w:rsidRPr="00D70841" w:rsidRDefault="00C27805" w:rsidP="00C27805">
      <w:pPr>
        <w:rPr>
          <w:rFonts w:eastAsia="Calibri" w:cs="Times New Roman"/>
          <w:sz w:val="28"/>
          <w:szCs w:val="28"/>
        </w:rPr>
      </w:pPr>
    </w:p>
    <w:p w14:paraId="2FBA9DA4" w14:textId="567B9FD9" w:rsidR="00C27805" w:rsidRPr="00D70841" w:rsidRDefault="00C27805" w:rsidP="00CC1DA5">
      <w:pPr>
        <w:tabs>
          <w:tab w:val="left" w:pos="5387"/>
        </w:tabs>
        <w:autoSpaceDE w:val="0"/>
        <w:autoSpaceDN w:val="0"/>
        <w:adjustRightInd w:val="0"/>
        <w:ind w:left="5103"/>
        <w:rPr>
          <w:rFonts w:eastAsia="Calibri" w:cs="Times New Roman"/>
          <w:sz w:val="28"/>
          <w:szCs w:val="28"/>
        </w:rPr>
      </w:pPr>
      <w:r w:rsidRPr="00D70841">
        <w:rPr>
          <w:rFonts w:eastAsia="Calibri" w:cs="Times New Roman"/>
          <w:b/>
          <w:sz w:val="28"/>
          <w:szCs w:val="28"/>
        </w:rPr>
        <w:t>Выполнил:</w:t>
      </w:r>
      <w:r w:rsidRPr="00D70841">
        <w:rPr>
          <w:rFonts w:eastAsia="Calibri" w:cs="Times New Roman"/>
          <w:sz w:val="28"/>
          <w:szCs w:val="28"/>
        </w:rPr>
        <w:t xml:space="preserve"> </w:t>
      </w:r>
    </w:p>
    <w:p w14:paraId="253E6BC7" w14:textId="6382F6A2" w:rsidR="00C27805" w:rsidRPr="00D70841" w:rsidRDefault="00CC1DA5" w:rsidP="00CC1DA5">
      <w:pPr>
        <w:pStyle w:val="af1"/>
        <w:jc w:val="both"/>
      </w:pPr>
      <w:r>
        <w:t xml:space="preserve">                                                                          </w:t>
      </w:r>
      <w:r w:rsidR="00C27805" w:rsidRPr="00D70841">
        <w:t>Студент группы 3824Б1ФИ1</w:t>
      </w:r>
    </w:p>
    <w:p w14:paraId="66B98AE8" w14:textId="26CC7237" w:rsidR="00C27805" w:rsidRPr="00D70841" w:rsidRDefault="00CC1DA5" w:rsidP="00CC1DA5">
      <w:pPr>
        <w:pStyle w:val="af1"/>
        <w:jc w:val="both"/>
      </w:pPr>
      <w:r>
        <w:t xml:space="preserve">                                                                 </w:t>
      </w:r>
      <w:r w:rsidR="00C27805" w:rsidRPr="00D70841">
        <w:t>Катышев Дмитрий Владимирович</w:t>
      </w:r>
    </w:p>
    <w:p w14:paraId="7712C969" w14:textId="77777777" w:rsidR="00C27805" w:rsidRPr="00D70841" w:rsidRDefault="00C27805" w:rsidP="00C27805">
      <w:pPr>
        <w:tabs>
          <w:tab w:val="left" w:pos="5387"/>
        </w:tabs>
        <w:autoSpaceDE w:val="0"/>
        <w:autoSpaceDN w:val="0"/>
        <w:adjustRightInd w:val="0"/>
        <w:ind w:left="5103"/>
        <w:rPr>
          <w:rFonts w:eastAsia="Calibri" w:cs="Times New Roman"/>
          <w:sz w:val="28"/>
          <w:szCs w:val="28"/>
        </w:rPr>
      </w:pPr>
      <w:r w:rsidRPr="00D70841">
        <w:rPr>
          <w:rFonts w:eastAsia="Calibri" w:cs="Times New Roman"/>
          <w:sz w:val="28"/>
          <w:szCs w:val="28"/>
        </w:rPr>
        <w:t xml:space="preserve"> </w:t>
      </w:r>
    </w:p>
    <w:p w14:paraId="26C5A6E6" w14:textId="3D6696EB" w:rsidR="00C27805" w:rsidRPr="00D70841" w:rsidRDefault="00C27805" w:rsidP="00C27805">
      <w:pPr>
        <w:autoSpaceDE w:val="0"/>
        <w:autoSpaceDN w:val="0"/>
        <w:adjustRightInd w:val="0"/>
        <w:ind w:left="5103"/>
        <w:rPr>
          <w:rFonts w:eastAsia="Calibri" w:cs="Times New Roman"/>
          <w:b/>
          <w:sz w:val="28"/>
          <w:szCs w:val="28"/>
        </w:rPr>
      </w:pPr>
      <w:r w:rsidRPr="00D70841">
        <w:rPr>
          <w:rFonts w:eastAsia="Calibri" w:cs="Times New Roman"/>
          <w:b/>
          <w:sz w:val="28"/>
          <w:szCs w:val="28"/>
        </w:rPr>
        <w:t>Проверил</w:t>
      </w:r>
      <w:r w:rsidR="00CC1DA5">
        <w:rPr>
          <w:rFonts w:eastAsia="Calibri" w:cs="Times New Roman"/>
          <w:b/>
          <w:sz w:val="28"/>
          <w:szCs w:val="28"/>
        </w:rPr>
        <w:t>а</w:t>
      </w:r>
      <w:r w:rsidRPr="00D70841">
        <w:rPr>
          <w:rFonts w:eastAsia="Calibri" w:cs="Times New Roman"/>
          <w:b/>
          <w:sz w:val="28"/>
          <w:szCs w:val="28"/>
        </w:rPr>
        <w:t xml:space="preserve">: </w:t>
      </w:r>
    </w:p>
    <w:p w14:paraId="07A092CF" w14:textId="77777777" w:rsidR="00C27805" w:rsidRPr="00D70841" w:rsidRDefault="00C27805" w:rsidP="00C27805">
      <w:pPr>
        <w:autoSpaceDE w:val="0"/>
        <w:autoSpaceDN w:val="0"/>
        <w:adjustRightInd w:val="0"/>
        <w:ind w:left="5103"/>
        <w:rPr>
          <w:rFonts w:eastAsia="Calibri" w:cs="Times New Roman"/>
          <w:sz w:val="28"/>
          <w:szCs w:val="28"/>
        </w:rPr>
      </w:pPr>
      <w:r w:rsidRPr="00D70841">
        <w:rPr>
          <w:rFonts w:eastAsia="Calibri" w:cs="Times New Roman"/>
          <w:sz w:val="28"/>
          <w:szCs w:val="28"/>
        </w:rPr>
        <w:t>Ассистент ВВСП ИИТММ</w:t>
      </w:r>
    </w:p>
    <w:p w14:paraId="362CCD17" w14:textId="77777777" w:rsidR="00C27805" w:rsidRPr="00D70841" w:rsidRDefault="00C27805" w:rsidP="00C27805">
      <w:pPr>
        <w:suppressAutoHyphens/>
        <w:spacing w:line="240" w:lineRule="auto"/>
        <w:ind w:left="5103"/>
        <w:rPr>
          <w:rFonts w:eastAsia="Calibri" w:cs="Times New Roman"/>
          <w:color w:val="000000"/>
          <w:sz w:val="28"/>
          <w:szCs w:val="28"/>
        </w:rPr>
      </w:pPr>
      <w:r w:rsidRPr="00D70841">
        <w:rPr>
          <w:rFonts w:eastAsia="Calibri" w:cs="Times New Roman"/>
          <w:color w:val="000000"/>
          <w:sz w:val="28"/>
          <w:szCs w:val="28"/>
        </w:rPr>
        <w:t>Панова Е.А.</w:t>
      </w:r>
    </w:p>
    <w:p w14:paraId="6FC4C68A" w14:textId="77777777" w:rsidR="00C27805" w:rsidRPr="00D70841" w:rsidRDefault="00C27805" w:rsidP="00C27805">
      <w:pPr>
        <w:autoSpaceDE w:val="0"/>
        <w:autoSpaceDN w:val="0"/>
        <w:adjustRightInd w:val="0"/>
        <w:ind w:left="5103"/>
        <w:rPr>
          <w:rFonts w:eastAsia="Calibri" w:cs="Times New Roman"/>
          <w:sz w:val="28"/>
          <w:szCs w:val="28"/>
        </w:rPr>
      </w:pPr>
    </w:p>
    <w:p w14:paraId="6B019E81" w14:textId="77777777" w:rsidR="00C27805" w:rsidRPr="00D70841" w:rsidRDefault="00C27805" w:rsidP="00C27805">
      <w:pPr>
        <w:tabs>
          <w:tab w:val="left" w:pos="6804"/>
        </w:tabs>
        <w:autoSpaceDE w:val="0"/>
        <w:autoSpaceDN w:val="0"/>
        <w:adjustRightInd w:val="0"/>
        <w:rPr>
          <w:rFonts w:eastAsia="Calibri" w:cs="Times New Roman"/>
          <w:sz w:val="28"/>
          <w:szCs w:val="28"/>
        </w:rPr>
      </w:pPr>
    </w:p>
    <w:p w14:paraId="382ABD2A" w14:textId="77777777" w:rsidR="00C27805" w:rsidRPr="00D70841" w:rsidRDefault="00C27805" w:rsidP="00C27805">
      <w:pPr>
        <w:tabs>
          <w:tab w:val="left" w:pos="6804"/>
        </w:tabs>
        <w:autoSpaceDE w:val="0"/>
        <w:autoSpaceDN w:val="0"/>
        <w:adjustRightInd w:val="0"/>
        <w:rPr>
          <w:rFonts w:eastAsia="Calibri" w:cs="Times New Roman"/>
          <w:sz w:val="28"/>
          <w:szCs w:val="28"/>
        </w:rPr>
      </w:pPr>
    </w:p>
    <w:p w14:paraId="5AA7C94D" w14:textId="77777777" w:rsidR="00C27805" w:rsidRPr="00D70841" w:rsidRDefault="00C27805" w:rsidP="00C27805">
      <w:pPr>
        <w:autoSpaceDE w:val="0"/>
        <w:autoSpaceDN w:val="0"/>
        <w:adjustRightInd w:val="0"/>
        <w:rPr>
          <w:rFonts w:eastAsia="Calibri" w:cs="Times New Roman"/>
          <w:color w:val="FFFFFF"/>
          <w:sz w:val="28"/>
          <w:szCs w:val="28"/>
        </w:rPr>
      </w:pPr>
      <w:r w:rsidRPr="00D70841">
        <w:rPr>
          <w:rFonts w:eastAsia="Calibri" w:cs="Times New Roman"/>
          <w:color w:val="FFFFFF"/>
          <w:sz w:val="28"/>
          <w:szCs w:val="28"/>
        </w:rPr>
        <w:t>Рецензент:</w:t>
      </w:r>
    </w:p>
    <w:p w14:paraId="340AB2BB" w14:textId="4F110876" w:rsidR="006D1309" w:rsidRPr="003A5ED5" w:rsidRDefault="00C27805" w:rsidP="00C27805">
      <w:pPr>
        <w:jc w:val="center"/>
        <w:rPr>
          <w:sz w:val="28"/>
          <w:szCs w:val="28"/>
        </w:rPr>
      </w:pPr>
      <w:r w:rsidRPr="00D70841">
        <w:rPr>
          <w:rFonts w:eastAsia="Calibri" w:cs="Times New Roman"/>
          <w:sz w:val="28"/>
          <w:szCs w:val="28"/>
        </w:rPr>
        <w:t>Нижний Новгород</w:t>
      </w:r>
      <w:r w:rsidRPr="00D70841">
        <w:rPr>
          <w:rFonts w:eastAsia="Calibri" w:cs="Times New Roman"/>
          <w:sz w:val="28"/>
          <w:szCs w:val="28"/>
        </w:rPr>
        <w:br/>
        <w:t>2024</w:t>
      </w:r>
      <w:r w:rsidRPr="00D70841">
        <w:rPr>
          <w:rFonts w:eastAsia="Calibri" w:cs="Times New Roman"/>
          <w:sz w:val="28"/>
          <w:szCs w:val="28"/>
        </w:rPr>
        <w:br w:type="page"/>
      </w:r>
    </w:p>
    <w:p w14:paraId="19777851" w14:textId="77777777" w:rsidR="003216E3" w:rsidRDefault="003216E3" w:rsidP="003216E3">
      <w:pPr>
        <w:pStyle w:val="1"/>
      </w:pPr>
      <w:bookmarkStart w:id="0" w:name="_Toc36637728"/>
      <w:bookmarkStart w:id="1" w:name="_Toc36641742"/>
      <w:r>
        <w:lastRenderedPageBreak/>
        <w:t>Содержание</w:t>
      </w:r>
      <w:bookmarkEnd w:id="0"/>
      <w:bookmarkEnd w:id="1"/>
    </w:p>
    <w:p w14:paraId="1B0E0954" w14:textId="54233833" w:rsidR="001724D1" w:rsidRPr="00B94924" w:rsidRDefault="00B94924" w:rsidP="00495B35">
      <w:pPr>
        <w:pStyle w:val="4"/>
        <w:rPr>
          <w:rStyle w:val="ac"/>
          <w:rFonts w:cs="Times New Roman"/>
        </w:rPr>
      </w:pPr>
      <w:r w:rsidRPr="00B94924">
        <w:rPr>
          <w:rFonts w:cs="Times New Roman"/>
        </w:rPr>
        <w:fldChar w:fldCharType="begin"/>
      </w:r>
      <w:r w:rsidRPr="00B94924">
        <w:rPr>
          <w:rFonts w:cs="Times New Roman"/>
        </w:rPr>
        <w:instrText>HYPERLINK  \l "Введение"</w:instrText>
      </w:r>
      <w:r w:rsidRPr="00B94924">
        <w:rPr>
          <w:rFonts w:cs="Times New Roman"/>
        </w:rPr>
      </w:r>
      <w:r w:rsidRPr="00B94924">
        <w:rPr>
          <w:rFonts w:cs="Times New Roman"/>
        </w:rPr>
        <w:fldChar w:fldCharType="separate"/>
      </w:r>
      <w:r w:rsidR="001724D1" w:rsidRPr="00B94924">
        <w:rPr>
          <w:rStyle w:val="ac"/>
          <w:rFonts w:cs="Times New Roman"/>
        </w:rPr>
        <w:t>Введение</w:t>
      </w:r>
      <w:r w:rsidR="00495B35" w:rsidRPr="00B94924">
        <w:rPr>
          <w:rStyle w:val="ac"/>
          <w:rFonts w:cs="Times New Roman"/>
          <w:sz w:val="24"/>
          <w:szCs w:val="20"/>
          <w:lang w:val="x-none" w:eastAsia="ar-SA"/>
        </w:rPr>
        <w:t>……………………………………………………………………</w:t>
      </w:r>
      <w:r w:rsidRPr="00B94924">
        <w:rPr>
          <w:rStyle w:val="ac"/>
          <w:rFonts w:cs="Times New Roman"/>
          <w:sz w:val="24"/>
          <w:szCs w:val="20"/>
          <w:lang w:val="x-none" w:eastAsia="ar-SA"/>
        </w:rPr>
        <w:t>………………</w:t>
      </w:r>
      <w:r w:rsidR="00495B35" w:rsidRPr="00B94924">
        <w:rPr>
          <w:rStyle w:val="ac"/>
          <w:rFonts w:cs="Times New Roman"/>
          <w:sz w:val="24"/>
          <w:szCs w:val="20"/>
          <w:lang w:val="x-none" w:eastAsia="ar-SA"/>
        </w:rPr>
        <w:t>…</w:t>
      </w:r>
      <w:r w:rsidR="00495B35" w:rsidRPr="00B94924">
        <w:rPr>
          <w:rStyle w:val="ac"/>
          <w:rFonts w:cs="Times New Roman"/>
        </w:rPr>
        <w:t>3</w:t>
      </w:r>
    </w:p>
    <w:p w14:paraId="3E61E30C" w14:textId="508A1F93" w:rsidR="002F6E2E" w:rsidRPr="00B94924" w:rsidRDefault="00B94924" w:rsidP="00495B35">
      <w:pPr>
        <w:pStyle w:val="4"/>
        <w:rPr>
          <w:rStyle w:val="ac"/>
          <w:rFonts w:cs="Times New Roman"/>
        </w:rPr>
      </w:pPr>
      <w:r w:rsidRPr="00B94924">
        <w:rPr>
          <w:rFonts w:cs="Times New Roman"/>
        </w:rPr>
        <w:fldChar w:fldCharType="end"/>
      </w:r>
      <w:r w:rsidRPr="00B94924">
        <w:rPr>
          <w:rFonts w:cs="Times New Roman"/>
        </w:rPr>
        <w:fldChar w:fldCharType="begin"/>
      </w:r>
      <w:r w:rsidRPr="00B94924">
        <w:rPr>
          <w:rFonts w:cs="Times New Roman"/>
        </w:rPr>
        <w:instrText>HYPERLINK  \l "_Постановка_задачи"</w:instrText>
      </w:r>
      <w:r w:rsidRPr="00B94924">
        <w:rPr>
          <w:rFonts w:cs="Times New Roman"/>
        </w:rPr>
      </w:r>
      <w:r w:rsidRPr="00B94924">
        <w:rPr>
          <w:rFonts w:cs="Times New Roman"/>
        </w:rPr>
        <w:fldChar w:fldCharType="separate"/>
      </w:r>
      <w:r w:rsidR="00495B35" w:rsidRPr="00B94924">
        <w:rPr>
          <w:rStyle w:val="ac"/>
          <w:rFonts w:cs="Times New Roman"/>
        </w:rPr>
        <w:t>1 Постановка задачи</w:t>
      </w:r>
      <w:r w:rsidRPr="00B94924">
        <w:rPr>
          <w:rStyle w:val="ac"/>
          <w:rFonts w:cs="Times New Roman"/>
        </w:rPr>
        <w:t>……………………………………………………………4</w:t>
      </w:r>
    </w:p>
    <w:p w14:paraId="501B5DEC" w14:textId="5B3E68FB" w:rsidR="00495B35" w:rsidRPr="00B94924" w:rsidRDefault="00B94924" w:rsidP="00495B35">
      <w:pPr>
        <w:pStyle w:val="4"/>
        <w:rPr>
          <w:rStyle w:val="ac"/>
          <w:rFonts w:cs="Times New Roman"/>
        </w:rPr>
      </w:pPr>
      <w:r w:rsidRPr="00B94924">
        <w:rPr>
          <w:rFonts w:cs="Times New Roman"/>
        </w:rPr>
        <w:fldChar w:fldCharType="end"/>
      </w:r>
      <w:r w:rsidRPr="00B94924">
        <w:rPr>
          <w:rFonts w:cs="Times New Roman"/>
        </w:rPr>
        <w:fldChar w:fldCharType="begin"/>
      </w:r>
      <w:r w:rsidRPr="00B94924">
        <w:rPr>
          <w:rFonts w:cs="Times New Roman"/>
        </w:rPr>
        <w:instrText>HYPERLINK  \l "_Руководство_пользователя"</w:instrText>
      </w:r>
      <w:r w:rsidRPr="00B94924">
        <w:rPr>
          <w:rFonts w:cs="Times New Roman"/>
        </w:rPr>
      </w:r>
      <w:r w:rsidRPr="00B94924">
        <w:rPr>
          <w:rFonts w:cs="Times New Roman"/>
        </w:rPr>
        <w:fldChar w:fldCharType="separate"/>
      </w:r>
      <w:r w:rsidR="00495B35" w:rsidRPr="00B94924">
        <w:rPr>
          <w:rStyle w:val="ac"/>
          <w:rFonts w:cs="Times New Roman"/>
        </w:rPr>
        <w:t>2 Руководство пользователя</w:t>
      </w:r>
      <w:r w:rsidRPr="00B94924">
        <w:rPr>
          <w:rStyle w:val="ac"/>
          <w:rFonts w:cs="Times New Roman"/>
        </w:rPr>
        <w:t>…………………………………………………..5</w:t>
      </w:r>
    </w:p>
    <w:p w14:paraId="3A340460" w14:textId="20DE0B47" w:rsidR="00495B35" w:rsidRPr="00B94924" w:rsidRDefault="00B94924" w:rsidP="00495B35">
      <w:pPr>
        <w:pStyle w:val="4"/>
        <w:rPr>
          <w:rFonts w:cs="Times New Roman"/>
        </w:rPr>
      </w:pPr>
      <w:r w:rsidRPr="00B94924">
        <w:rPr>
          <w:rFonts w:cs="Times New Roman"/>
        </w:rPr>
        <w:fldChar w:fldCharType="end"/>
      </w:r>
      <w:hyperlink w:anchor="Руководство_программиста" w:history="1">
        <w:r w:rsidR="00495B35" w:rsidRPr="00B94924">
          <w:rPr>
            <w:rStyle w:val="ac"/>
            <w:rFonts w:cs="Times New Roman"/>
          </w:rPr>
          <w:t>3 Руководство программиста</w:t>
        </w:r>
        <w:r w:rsidRPr="00B94924">
          <w:rPr>
            <w:rStyle w:val="ac"/>
            <w:rFonts w:cs="Times New Roman"/>
          </w:rPr>
          <w:t>………………………………………………….6</w:t>
        </w:r>
      </w:hyperlink>
    </w:p>
    <w:p w14:paraId="5F0587DB" w14:textId="02F09371" w:rsidR="00495B35" w:rsidRPr="00B94924" w:rsidRDefault="00495B35" w:rsidP="00495B35">
      <w:pPr>
        <w:pStyle w:val="5"/>
        <w:rPr>
          <w:rFonts w:ascii="Times New Roman" w:hAnsi="Times New Roman" w:cs="Times New Roman"/>
        </w:rPr>
      </w:pPr>
      <w:hyperlink w:anchor="Описание_структуры_программы" w:history="1">
        <w:r w:rsidRPr="00B94924">
          <w:rPr>
            <w:rStyle w:val="ac"/>
            <w:rFonts w:ascii="Times New Roman" w:hAnsi="Times New Roman" w:cs="Times New Roman"/>
          </w:rPr>
          <w:t>3.1Описание</w:t>
        </w:r>
        <w:r w:rsidR="00B94924">
          <w:rPr>
            <w:rStyle w:val="ac"/>
            <w:rFonts w:ascii="Times New Roman" w:hAnsi="Times New Roman" w:cs="Times New Roman"/>
          </w:rPr>
          <w:t xml:space="preserve"> </w:t>
        </w:r>
        <w:r w:rsidRPr="00B94924">
          <w:rPr>
            <w:rStyle w:val="ac"/>
            <w:rFonts w:ascii="Times New Roman" w:hAnsi="Times New Roman" w:cs="Times New Roman"/>
          </w:rPr>
          <w:t>структуры программы</w:t>
        </w:r>
        <w:r w:rsidR="00B94924" w:rsidRPr="00B94924">
          <w:rPr>
            <w:rStyle w:val="ac"/>
            <w:rFonts w:ascii="Times New Roman" w:hAnsi="Times New Roman" w:cs="Times New Roman"/>
          </w:rPr>
          <w:t>………………</w:t>
        </w:r>
        <w:r w:rsidR="00B94924">
          <w:rPr>
            <w:rStyle w:val="ac"/>
            <w:rFonts w:ascii="Times New Roman" w:hAnsi="Times New Roman" w:cs="Times New Roman"/>
          </w:rPr>
          <w:t>..</w:t>
        </w:r>
        <w:r w:rsidR="00B94924" w:rsidRPr="00B94924">
          <w:rPr>
            <w:rStyle w:val="ac"/>
            <w:rFonts w:ascii="Times New Roman" w:hAnsi="Times New Roman" w:cs="Times New Roman"/>
          </w:rPr>
          <w:t>………………………………….6</w:t>
        </w:r>
      </w:hyperlink>
    </w:p>
    <w:p w14:paraId="634CC73D" w14:textId="1EBC6BA9" w:rsidR="00495B35" w:rsidRPr="00B94924" w:rsidRDefault="00495B35" w:rsidP="00495B35">
      <w:pPr>
        <w:pStyle w:val="5"/>
        <w:rPr>
          <w:rFonts w:ascii="Times New Roman" w:hAnsi="Times New Roman" w:cs="Times New Roman"/>
        </w:rPr>
      </w:pPr>
      <w:hyperlink w:anchor="Описание_структур_данных" w:history="1">
        <w:r w:rsidRPr="00B94924">
          <w:rPr>
            <w:rStyle w:val="ac"/>
            <w:rFonts w:ascii="Times New Roman" w:hAnsi="Times New Roman" w:cs="Times New Roman"/>
          </w:rPr>
          <w:t>3.2</w:t>
        </w:r>
        <w:r w:rsidR="00B94924">
          <w:rPr>
            <w:rStyle w:val="ac"/>
            <w:rFonts w:ascii="Times New Roman" w:hAnsi="Times New Roman" w:cs="Times New Roman"/>
          </w:rPr>
          <w:t xml:space="preserve"> </w:t>
        </w:r>
        <w:r w:rsidRPr="00B94924">
          <w:rPr>
            <w:rStyle w:val="ac"/>
            <w:rFonts w:ascii="Times New Roman" w:hAnsi="Times New Roman" w:cs="Times New Roman"/>
          </w:rPr>
          <w:t>Описание структур данных</w:t>
        </w:r>
        <w:r w:rsidR="00B94924" w:rsidRPr="00B94924">
          <w:rPr>
            <w:rStyle w:val="ac"/>
            <w:rFonts w:ascii="Times New Roman" w:hAnsi="Times New Roman" w:cs="Times New Roman"/>
          </w:rPr>
          <w:t>………………………………………</w:t>
        </w:r>
        <w:r w:rsidR="00B94924">
          <w:rPr>
            <w:rStyle w:val="ac"/>
            <w:rFonts w:ascii="Times New Roman" w:hAnsi="Times New Roman" w:cs="Times New Roman"/>
          </w:rPr>
          <w:t>.</w:t>
        </w:r>
        <w:r w:rsidR="00B94924" w:rsidRPr="00B94924">
          <w:rPr>
            <w:rStyle w:val="ac"/>
            <w:rFonts w:ascii="Times New Roman" w:hAnsi="Times New Roman" w:cs="Times New Roman"/>
          </w:rPr>
          <w:t>………………..6</w:t>
        </w:r>
      </w:hyperlink>
    </w:p>
    <w:p w14:paraId="750F8B7E" w14:textId="4C59E6AF" w:rsidR="00495B35" w:rsidRPr="00B94924" w:rsidRDefault="00495B35" w:rsidP="00495B35">
      <w:pPr>
        <w:pStyle w:val="5"/>
        <w:rPr>
          <w:rFonts w:ascii="Times New Roman" w:hAnsi="Times New Roman" w:cs="Times New Roman"/>
        </w:rPr>
      </w:pPr>
      <w:hyperlink w:anchor="Описание_алгоритмов" w:history="1">
        <w:r w:rsidRPr="00B94924">
          <w:rPr>
            <w:rStyle w:val="ac"/>
            <w:rFonts w:ascii="Times New Roman" w:hAnsi="Times New Roman" w:cs="Times New Roman"/>
          </w:rPr>
          <w:t>3.3 Описание алгоритмов</w:t>
        </w:r>
        <w:r w:rsidR="00B94924" w:rsidRPr="00B94924">
          <w:rPr>
            <w:rStyle w:val="ac"/>
            <w:rFonts w:ascii="Times New Roman" w:hAnsi="Times New Roman" w:cs="Times New Roman"/>
          </w:rPr>
          <w:t>……………</w:t>
        </w:r>
        <w:r w:rsidR="00B94924">
          <w:rPr>
            <w:rStyle w:val="ac"/>
            <w:rFonts w:ascii="Times New Roman" w:hAnsi="Times New Roman" w:cs="Times New Roman"/>
          </w:rPr>
          <w:t>...</w:t>
        </w:r>
        <w:r w:rsidR="00B94924" w:rsidRPr="00B94924">
          <w:rPr>
            <w:rStyle w:val="ac"/>
            <w:rFonts w:ascii="Times New Roman" w:hAnsi="Times New Roman" w:cs="Times New Roman"/>
          </w:rPr>
          <w:t>………………………………………………..6</w:t>
        </w:r>
      </w:hyperlink>
    </w:p>
    <w:p w14:paraId="026FC633" w14:textId="13963D58" w:rsidR="00495B35" w:rsidRPr="00B94924" w:rsidRDefault="00495B35" w:rsidP="00495B35">
      <w:pPr>
        <w:pStyle w:val="2"/>
        <w:rPr>
          <w:rFonts w:cs="Times New Roman"/>
        </w:rPr>
      </w:pPr>
      <w:hyperlink w:anchor="Эксперименты" w:history="1">
        <w:r w:rsidRPr="00B94924">
          <w:rPr>
            <w:rStyle w:val="ac"/>
            <w:rFonts w:cs="Times New Roman"/>
          </w:rPr>
          <w:t>4 Эксперименты</w:t>
        </w:r>
        <w:r w:rsidR="00B94924" w:rsidRPr="00B94924">
          <w:rPr>
            <w:rStyle w:val="ac"/>
            <w:rFonts w:cs="Times New Roman"/>
          </w:rPr>
          <w:t>…………………………………………………………………9</w:t>
        </w:r>
      </w:hyperlink>
    </w:p>
    <w:p w14:paraId="1BCC0345" w14:textId="5D345E98" w:rsidR="00B94924" w:rsidRPr="00B94924" w:rsidRDefault="00B94924" w:rsidP="00B94924">
      <w:pPr>
        <w:pStyle w:val="3"/>
        <w:rPr>
          <w:rFonts w:cs="Times New Roman"/>
        </w:rPr>
      </w:pPr>
      <w:hyperlink w:anchor="Заключение" w:history="1">
        <w:r w:rsidRPr="00B94924">
          <w:rPr>
            <w:rStyle w:val="ac"/>
            <w:rFonts w:cs="Times New Roman"/>
          </w:rPr>
          <w:t>Заключение……………………………………………………………...………1</w:t>
        </w:r>
        <w:r w:rsidR="00013082">
          <w:rPr>
            <w:rStyle w:val="ac"/>
            <w:rFonts w:cs="Times New Roman"/>
          </w:rPr>
          <w:t>7</w:t>
        </w:r>
      </w:hyperlink>
    </w:p>
    <w:p w14:paraId="7CA634B8" w14:textId="3BF14A89" w:rsidR="00B94924" w:rsidRPr="00B94924" w:rsidRDefault="00B94924" w:rsidP="00B94924">
      <w:pPr>
        <w:pStyle w:val="3"/>
        <w:rPr>
          <w:rFonts w:cs="Times New Roman"/>
        </w:rPr>
      </w:pPr>
      <w:hyperlink w:anchor="Список_литературы" w:history="1">
        <w:r w:rsidRPr="00B94924">
          <w:rPr>
            <w:rStyle w:val="ac"/>
            <w:rFonts w:cs="Times New Roman"/>
          </w:rPr>
          <w:t>Список литературы………………...…………………………………………..1</w:t>
        </w:r>
        <w:r w:rsidR="00013082">
          <w:rPr>
            <w:rStyle w:val="ac"/>
            <w:rFonts w:cs="Times New Roman"/>
          </w:rPr>
          <w:t>8</w:t>
        </w:r>
      </w:hyperlink>
    </w:p>
    <w:p w14:paraId="2635008A" w14:textId="512D7278" w:rsidR="00B94924" w:rsidRPr="007E5AEA" w:rsidRDefault="007E5AEA" w:rsidP="00B94924">
      <w:pPr>
        <w:pStyle w:val="3"/>
        <w:rPr>
          <w:rStyle w:val="ac"/>
          <w:rFonts w:cs="Times New Roman"/>
        </w:rPr>
      </w:pPr>
      <w:r>
        <w:rPr>
          <w:rFonts w:cs="Times New Roman"/>
        </w:rPr>
        <w:fldChar w:fldCharType="begin"/>
      </w:r>
      <w:r>
        <w:rPr>
          <w:rFonts w:cs="Times New Roman"/>
        </w:rPr>
        <w:instrText>HYPERLINK  \l "Приложение"</w:instrText>
      </w:r>
      <w:r>
        <w:rPr>
          <w:rFonts w:cs="Times New Roman"/>
        </w:rPr>
      </w:r>
      <w:r>
        <w:rPr>
          <w:rFonts w:cs="Times New Roman"/>
        </w:rPr>
        <w:fldChar w:fldCharType="separate"/>
      </w:r>
      <w:r w:rsidR="00B94924" w:rsidRPr="007E5AEA">
        <w:rPr>
          <w:rStyle w:val="ac"/>
          <w:rFonts w:cs="Times New Roman"/>
        </w:rPr>
        <w:t>При</w:t>
      </w:r>
      <w:r w:rsidR="00B94924" w:rsidRPr="007E5AEA">
        <w:rPr>
          <w:rStyle w:val="ac"/>
          <w:rFonts w:cs="Times New Roman"/>
        </w:rPr>
        <w:t>л</w:t>
      </w:r>
      <w:r w:rsidR="00B94924" w:rsidRPr="007E5AEA">
        <w:rPr>
          <w:rStyle w:val="ac"/>
          <w:rFonts w:cs="Times New Roman"/>
        </w:rPr>
        <w:t>ожение………………...…………………………………………………...1</w:t>
      </w:r>
      <w:r w:rsidR="00013082">
        <w:rPr>
          <w:rStyle w:val="ac"/>
          <w:rFonts w:cs="Times New Roman"/>
        </w:rPr>
        <w:t>9</w:t>
      </w:r>
    </w:p>
    <w:p w14:paraId="3FF9B7FF" w14:textId="054EE193" w:rsidR="00495B35" w:rsidRPr="00495B35" w:rsidRDefault="007E5AEA" w:rsidP="00495B35">
      <w:pPr>
        <w:ind w:firstLine="0"/>
      </w:pPr>
      <w:r>
        <w:rPr>
          <w:rFonts w:eastAsiaTheme="majorEastAsia" w:cs="Times New Roman"/>
          <w:b/>
          <w:sz w:val="28"/>
          <w:szCs w:val="24"/>
        </w:rPr>
        <w:fldChar w:fldCharType="end"/>
      </w:r>
    </w:p>
    <w:p w14:paraId="4C5021B2" w14:textId="77777777" w:rsidR="00B95350" w:rsidRDefault="001F1095" w:rsidP="001F1095">
      <w:pPr>
        <w:pStyle w:val="1"/>
      </w:pPr>
      <w:bookmarkStart w:id="2" w:name="_Введение"/>
      <w:bookmarkStart w:id="3" w:name="_Toc35799352"/>
      <w:bookmarkStart w:id="4" w:name="_Toc35799497"/>
      <w:bookmarkStart w:id="5" w:name="_Toc36641743"/>
      <w:bookmarkStart w:id="6" w:name="Введение"/>
      <w:bookmarkEnd w:id="2"/>
      <w:r>
        <w:lastRenderedPageBreak/>
        <w:t>Введение</w:t>
      </w:r>
      <w:bookmarkEnd w:id="3"/>
      <w:bookmarkEnd w:id="4"/>
      <w:bookmarkEnd w:id="5"/>
    </w:p>
    <w:bookmarkEnd w:id="6"/>
    <w:p w14:paraId="2220414E" w14:textId="581EF855" w:rsidR="00C27805" w:rsidRPr="00D70841" w:rsidRDefault="00C27805" w:rsidP="00C27805">
      <w:r>
        <w:t>Стоит начать с того, почему же з</w:t>
      </w:r>
      <w:r w:rsidRPr="00D70841">
        <w:t xml:space="preserve">адача сортировки массива является важной. </w:t>
      </w:r>
      <w:r>
        <w:t>Это действительно т</w:t>
      </w:r>
      <w:r w:rsidRPr="00D70841">
        <w:t>ак</w:t>
      </w:r>
      <w:r>
        <w:t>, потому что</w:t>
      </w:r>
      <w:r w:rsidRPr="00D70841">
        <w:t xml:space="preserve"> в контексте отсортированного массива можно применить бинарные поиск или иные эффективные способы поиска данных. Также отсортированный массив делает более читаемыми данные и позволяет их визу</w:t>
      </w:r>
      <w:r>
        <w:t>а</w:t>
      </w:r>
      <w:r w:rsidRPr="00D70841">
        <w:t>лизировать (построить графики, проводить метрики и т.д.)</w:t>
      </w:r>
      <w:r>
        <w:t xml:space="preserve">. Существует еще множество случаев, когда нужны отсортированные данные, поэтому крайне важно не только отсортировать их, но и сделать это эффективно. В данной работе изучаются различные алгоритмы, выполняющие эту задачу, в том числе и один специфичный, требующий особых условий (он будет представлен позже). По результатам данной работы, можно будет ответить на вопрос, почему же неэффективно пользовать лишь одной сортировкой во всех случаях (заранее можно сказать, что действительно нельзя). </w:t>
      </w:r>
    </w:p>
    <w:p w14:paraId="39297771" w14:textId="77777777" w:rsidR="00515F4A" w:rsidRPr="00515F4A" w:rsidRDefault="00515F4A" w:rsidP="00515F4A"/>
    <w:p w14:paraId="06D7F25C" w14:textId="77777777" w:rsidR="001F1095" w:rsidRDefault="001F1095" w:rsidP="003A5ED5">
      <w:pPr>
        <w:pStyle w:val="1"/>
        <w:numPr>
          <w:ilvl w:val="0"/>
          <w:numId w:val="8"/>
        </w:numPr>
      </w:pPr>
      <w:bookmarkStart w:id="7" w:name="_Постановка_задачи"/>
      <w:bookmarkStart w:id="8" w:name="_Toc35799353"/>
      <w:bookmarkStart w:id="9" w:name="_Toc35799498"/>
      <w:bookmarkStart w:id="10" w:name="_Toc36641744"/>
      <w:bookmarkStart w:id="11" w:name="Постановка_задачи"/>
      <w:bookmarkEnd w:id="7"/>
      <w:r>
        <w:lastRenderedPageBreak/>
        <w:t>Постановка задачи</w:t>
      </w:r>
      <w:bookmarkEnd w:id="8"/>
      <w:bookmarkEnd w:id="9"/>
      <w:bookmarkEnd w:id="10"/>
    </w:p>
    <w:bookmarkEnd w:id="11"/>
    <w:p w14:paraId="3A99848A" w14:textId="77777777" w:rsidR="00C27805" w:rsidRPr="00C27805" w:rsidRDefault="00C27805" w:rsidP="00C27805">
      <w:pPr>
        <w:spacing w:before="100" w:beforeAutospacing="1" w:after="100" w:afterAutospacing="1" w:line="240" w:lineRule="auto"/>
        <w:ind w:firstLine="0"/>
        <w:rPr>
          <w:rFonts w:eastAsia="Times New Roman" w:cs="Times New Roman"/>
          <w:szCs w:val="24"/>
          <w:lang w:val="en-US" w:eastAsia="ru-RU"/>
        </w:rPr>
      </w:pPr>
    </w:p>
    <w:p w14:paraId="2E7E809E" w14:textId="77777777" w:rsidR="00C27805" w:rsidRPr="00D70841" w:rsidRDefault="00C27805" w:rsidP="00C27805">
      <w:pPr>
        <w:rPr>
          <w:lang w:eastAsia="ru-RU"/>
        </w:rPr>
      </w:pPr>
      <w:r w:rsidRPr="00D70841">
        <w:rPr>
          <w:lang w:eastAsia="ru-RU"/>
        </w:rPr>
        <w:t>Задача лабораторной работы заключается в разработке программы для сортировки массивов с использованием нескольких алгоритмов. Программа должна включать:</w:t>
      </w:r>
    </w:p>
    <w:p w14:paraId="4619091C" w14:textId="77777777" w:rsidR="00C27805" w:rsidRPr="00D70841" w:rsidRDefault="00C27805" w:rsidP="00C27805">
      <w:pPr>
        <w:pStyle w:val="a4"/>
        <w:numPr>
          <w:ilvl w:val="0"/>
          <w:numId w:val="15"/>
        </w:numPr>
        <w:rPr>
          <w:lang w:eastAsia="ru-RU"/>
        </w:rPr>
      </w:pPr>
      <w:r w:rsidRPr="00D70841">
        <w:rPr>
          <w:lang w:eastAsia="ru-RU"/>
        </w:rPr>
        <w:t>Реализацию пузырьковой сортировки, сортировки вставками, выбора, быстрой сортировки, сортировки слиянием и сортировки подсчетом.</w:t>
      </w:r>
    </w:p>
    <w:p w14:paraId="497F5D99" w14:textId="77777777" w:rsidR="00C27805" w:rsidRPr="00D70841" w:rsidRDefault="00C27805" w:rsidP="00C27805">
      <w:pPr>
        <w:pStyle w:val="a4"/>
        <w:numPr>
          <w:ilvl w:val="0"/>
          <w:numId w:val="15"/>
        </w:numPr>
        <w:rPr>
          <w:lang w:eastAsia="ru-RU"/>
        </w:rPr>
      </w:pPr>
      <w:r w:rsidRPr="00D70841">
        <w:rPr>
          <w:lang w:eastAsia="ru-RU"/>
        </w:rPr>
        <w:t>Оптимизаци</w:t>
      </w:r>
      <w:r>
        <w:rPr>
          <w:lang w:eastAsia="ru-RU"/>
        </w:rPr>
        <w:t>я</w:t>
      </w:r>
      <w:r w:rsidRPr="00D70841">
        <w:rPr>
          <w:lang w:eastAsia="ru-RU"/>
        </w:rPr>
        <w:t xml:space="preserve"> алгоритм</w:t>
      </w:r>
      <w:r>
        <w:rPr>
          <w:lang w:eastAsia="ru-RU"/>
        </w:rPr>
        <w:t>а быстрой сортировки</w:t>
      </w:r>
      <w:r w:rsidRPr="00D70841">
        <w:rPr>
          <w:lang w:eastAsia="ru-RU"/>
        </w:rPr>
        <w:t xml:space="preserve"> для повышения </w:t>
      </w:r>
      <w:r>
        <w:rPr>
          <w:lang w:eastAsia="ru-RU"/>
        </w:rPr>
        <w:t>ее</w:t>
      </w:r>
      <w:r w:rsidRPr="00D70841">
        <w:rPr>
          <w:lang w:eastAsia="ru-RU"/>
        </w:rPr>
        <w:t xml:space="preserve"> производительности.</w:t>
      </w:r>
    </w:p>
    <w:p w14:paraId="36369C09" w14:textId="77777777" w:rsidR="00C27805" w:rsidRPr="00D70841" w:rsidRDefault="00C27805" w:rsidP="00C27805">
      <w:pPr>
        <w:pStyle w:val="a4"/>
        <w:numPr>
          <w:ilvl w:val="0"/>
          <w:numId w:val="15"/>
        </w:numPr>
        <w:rPr>
          <w:lang w:eastAsia="ru-RU"/>
        </w:rPr>
      </w:pPr>
      <w:r w:rsidRPr="00D70841">
        <w:rPr>
          <w:lang w:eastAsia="ru-RU"/>
        </w:rPr>
        <w:t>Реализацию гибридного подхода, комбинирующего различные методы сортировки.</w:t>
      </w:r>
    </w:p>
    <w:p w14:paraId="680CDCDC" w14:textId="77777777" w:rsidR="00C27805" w:rsidRPr="00D70841" w:rsidRDefault="00C27805" w:rsidP="00C27805">
      <w:pPr>
        <w:pStyle w:val="a4"/>
        <w:numPr>
          <w:ilvl w:val="0"/>
          <w:numId w:val="15"/>
        </w:numPr>
        <w:rPr>
          <w:lang w:eastAsia="ru-RU"/>
        </w:rPr>
      </w:pPr>
      <w:r w:rsidRPr="00D70841">
        <w:rPr>
          <w:lang w:eastAsia="ru-RU"/>
        </w:rPr>
        <w:t>Проведение тестирования программы на различных наборах данных с анализом времени работы</w:t>
      </w:r>
      <w:r>
        <w:rPr>
          <w:lang w:eastAsia="ru-RU"/>
        </w:rPr>
        <w:t xml:space="preserve"> и константного времени</w:t>
      </w:r>
      <w:r w:rsidRPr="00D70841">
        <w:rPr>
          <w:lang w:eastAsia="ru-RU"/>
        </w:rPr>
        <w:t>.</w:t>
      </w:r>
    </w:p>
    <w:p w14:paraId="5081CAB9" w14:textId="77777777" w:rsidR="00C27805" w:rsidRPr="00D70841" w:rsidRDefault="00C27805" w:rsidP="00C27805">
      <w:pPr>
        <w:rPr>
          <w:lang w:eastAsia="ru-RU"/>
        </w:rPr>
      </w:pPr>
      <w:r w:rsidRPr="00D70841">
        <w:rPr>
          <w:lang w:eastAsia="ru-RU"/>
        </w:rPr>
        <w:t>В рамках работы также проводится анализ производительности алгоритмов сортировки на больших объемах данных (до 100 миллионов элементов) и выводятся графики, иллюстрирующие зависимость времени работы от размера входного массива.</w:t>
      </w:r>
    </w:p>
    <w:p w14:paraId="257971C4" w14:textId="77777777" w:rsidR="009F6410" w:rsidRPr="009F6410" w:rsidRDefault="009F6410" w:rsidP="009F6410"/>
    <w:p w14:paraId="3F0E247A" w14:textId="77777777" w:rsidR="001F1095" w:rsidRDefault="009F6410" w:rsidP="003A5ED5">
      <w:pPr>
        <w:pStyle w:val="1"/>
        <w:numPr>
          <w:ilvl w:val="0"/>
          <w:numId w:val="8"/>
        </w:numPr>
      </w:pPr>
      <w:bookmarkStart w:id="12" w:name="_Руководство_пользователя"/>
      <w:bookmarkStart w:id="13" w:name="_Toc36641745"/>
      <w:bookmarkStart w:id="14" w:name="Руководство_пользователя"/>
      <w:bookmarkEnd w:id="12"/>
      <w:r>
        <w:lastRenderedPageBreak/>
        <w:t>Руководство пользователя</w:t>
      </w:r>
      <w:bookmarkEnd w:id="13"/>
    </w:p>
    <w:bookmarkEnd w:id="14"/>
    <w:p w14:paraId="09AF0725" w14:textId="77777777" w:rsidR="00C27805" w:rsidRPr="00D70841" w:rsidRDefault="00C27805" w:rsidP="00C27805">
      <w:pPr>
        <w:rPr>
          <w:rFonts w:eastAsia="Calibri" w:cs="Times New Roman"/>
          <w:b/>
          <w:bCs/>
        </w:rPr>
      </w:pPr>
      <w:r w:rsidRPr="00D70841">
        <w:rPr>
          <w:rFonts w:eastAsia="Calibri" w:cs="Times New Roman"/>
          <w:b/>
          <w:bCs/>
        </w:rPr>
        <w:t>Запуск программы</w:t>
      </w:r>
    </w:p>
    <w:p w14:paraId="1AB1CC3E" w14:textId="77777777" w:rsidR="00C27805" w:rsidRPr="00D70841" w:rsidRDefault="00C27805" w:rsidP="00C27805">
      <w:pPr>
        <w:numPr>
          <w:ilvl w:val="0"/>
          <w:numId w:val="6"/>
        </w:numPr>
        <w:tabs>
          <w:tab w:val="num" w:pos="1068"/>
        </w:tabs>
        <w:rPr>
          <w:rFonts w:eastAsia="Calibri" w:cs="Times New Roman"/>
        </w:rPr>
      </w:pPr>
      <w:r w:rsidRPr="00D70841">
        <w:rPr>
          <w:rFonts w:eastAsia="Calibri" w:cs="Times New Roman"/>
        </w:rPr>
        <w:t>Для использования программы необходимо:</w:t>
      </w:r>
    </w:p>
    <w:p w14:paraId="31F52A09" w14:textId="77777777" w:rsidR="00C27805" w:rsidRPr="00D70841" w:rsidRDefault="00C27805" w:rsidP="00C27805">
      <w:pPr>
        <w:numPr>
          <w:ilvl w:val="0"/>
          <w:numId w:val="13"/>
        </w:numPr>
        <w:rPr>
          <w:rFonts w:eastAsia="Calibri" w:cs="Times New Roman"/>
        </w:rPr>
      </w:pPr>
      <w:r w:rsidRPr="00D70841">
        <w:rPr>
          <w:rFonts w:eastAsia="Calibri" w:cs="Times New Roman"/>
        </w:rPr>
        <w:t>Запустить скомпилированный исполняемый файл. Программа автоматически генерирует тестовые данные для сортировки.</w:t>
      </w:r>
    </w:p>
    <w:p w14:paraId="255A6800" w14:textId="77777777" w:rsidR="00C27805" w:rsidRPr="00D70841" w:rsidRDefault="00C27805" w:rsidP="00C27805">
      <w:pPr>
        <w:numPr>
          <w:ilvl w:val="0"/>
          <w:numId w:val="13"/>
        </w:numPr>
        <w:rPr>
          <w:rFonts w:eastAsia="Calibri" w:cs="Times New Roman"/>
        </w:rPr>
      </w:pPr>
      <w:r w:rsidRPr="00D70841">
        <w:rPr>
          <w:rFonts w:eastAsia="Calibri" w:cs="Times New Roman"/>
        </w:rPr>
        <w:t>Выберите алгоритм сортировки: пузырьковая, вставками, выбором, слиянием, быстрая сортировка или гибридный вариант, а также сортировка подсчетом.</w:t>
      </w:r>
    </w:p>
    <w:p w14:paraId="18547B7A" w14:textId="77777777" w:rsidR="00C27805" w:rsidRPr="00D70841" w:rsidRDefault="00C27805" w:rsidP="00C27805">
      <w:pPr>
        <w:numPr>
          <w:ilvl w:val="0"/>
          <w:numId w:val="13"/>
        </w:numPr>
        <w:rPr>
          <w:rFonts w:eastAsia="Calibri" w:cs="Times New Roman"/>
        </w:rPr>
      </w:pPr>
      <w:r w:rsidRPr="00D70841">
        <w:rPr>
          <w:rFonts w:eastAsia="Calibri" w:cs="Times New Roman"/>
        </w:rPr>
        <w:t>Выберите количество элементов для сортировки.</w:t>
      </w:r>
    </w:p>
    <w:p w14:paraId="7C11C8FD" w14:textId="77777777" w:rsidR="00C27805" w:rsidRPr="00D70841" w:rsidRDefault="00C27805" w:rsidP="00C27805">
      <w:pPr>
        <w:numPr>
          <w:ilvl w:val="0"/>
          <w:numId w:val="13"/>
        </w:numPr>
        <w:rPr>
          <w:rFonts w:eastAsia="Calibri" w:cs="Times New Roman"/>
        </w:rPr>
      </w:pPr>
      <w:r w:rsidRPr="00D70841">
        <w:rPr>
          <w:rFonts w:eastAsia="Calibri" w:cs="Times New Roman"/>
        </w:rPr>
        <w:t>Выберите необходимо ли проверять верность сортировки.</w:t>
      </w:r>
    </w:p>
    <w:p w14:paraId="515891AA" w14:textId="77777777" w:rsidR="00C27805" w:rsidRPr="00D70841" w:rsidRDefault="00C27805" w:rsidP="00C27805">
      <w:pPr>
        <w:numPr>
          <w:ilvl w:val="0"/>
          <w:numId w:val="13"/>
        </w:numPr>
        <w:rPr>
          <w:rFonts w:eastAsia="Calibri" w:cs="Times New Roman"/>
        </w:rPr>
      </w:pPr>
      <w:r w:rsidRPr="00D70841">
        <w:rPr>
          <w:rFonts w:eastAsia="Calibri" w:cs="Times New Roman"/>
        </w:rPr>
        <w:t>Программа выведет результаты сортировки и время, затраченное на обработку данных для каждого алгоритма. А в случае выбора проверки верности сортировки будет указано корректно ли была выполнена работа.</w:t>
      </w:r>
    </w:p>
    <w:p w14:paraId="4DD8F50F" w14:textId="77777777" w:rsidR="00C27805" w:rsidRPr="00D70841" w:rsidRDefault="00C27805" w:rsidP="00C27805">
      <w:pPr>
        <w:numPr>
          <w:ilvl w:val="0"/>
          <w:numId w:val="6"/>
        </w:numPr>
        <w:tabs>
          <w:tab w:val="num" w:pos="1068"/>
        </w:tabs>
        <w:rPr>
          <w:rFonts w:eastAsia="Calibri" w:cs="Times New Roman"/>
        </w:rPr>
      </w:pPr>
      <w:r w:rsidRPr="00D70841">
        <w:rPr>
          <w:rFonts w:eastAsia="Calibri" w:cs="Times New Roman"/>
        </w:rPr>
        <w:t>Программа позволяет задать следующие типы входных данных:</w:t>
      </w:r>
    </w:p>
    <w:p w14:paraId="173E132C" w14:textId="77777777" w:rsidR="00C27805" w:rsidRPr="00D70841" w:rsidRDefault="00C27805" w:rsidP="00C27805">
      <w:pPr>
        <w:numPr>
          <w:ilvl w:val="0"/>
          <w:numId w:val="11"/>
        </w:numPr>
        <w:rPr>
          <w:rFonts w:eastAsia="Calibri" w:cs="Times New Roman"/>
        </w:rPr>
      </w:pPr>
      <w:r>
        <w:rPr>
          <w:rFonts w:eastAsia="Calibri" w:cs="Times New Roman"/>
          <w:b/>
          <w:bCs/>
        </w:rPr>
        <w:t>Случайные</w:t>
      </w:r>
      <w:r w:rsidRPr="00D70841">
        <w:rPr>
          <w:rFonts w:eastAsia="Calibri" w:cs="Times New Roman"/>
          <w:b/>
          <w:bCs/>
        </w:rPr>
        <w:t xml:space="preserve"> данные</w:t>
      </w:r>
      <w:r w:rsidRPr="00D70841">
        <w:rPr>
          <w:rFonts w:eastAsia="Calibri" w:cs="Times New Roman"/>
        </w:rPr>
        <w:t>: элементы массива генерируются случайным образом.</w:t>
      </w:r>
    </w:p>
    <w:p w14:paraId="437246D7" w14:textId="77777777" w:rsidR="00C27805" w:rsidRPr="00D70841" w:rsidRDefault="00C27805" w:rsidP="00C27805">
      <w:pPr>
        <w:numPr>
          <w:ilvl w:val="0"/>
          <w:numId w:val="11"/>
        </w:numPr>
        <w:rPr>
          <w:rFonts w:eastAsia="Calibri" w:cs="Times New Roman"/>
        </w:rPr>
      </w:pPr>
      <w:r w:rsidRPr="00D70841">
        <w:rPr>
          <w:rFonts w:eastAsia="Calibri" w:cs="Times New Roman"/>
          <w:b/>
          <w:bCs/>
        </w:rPr>
        <w:t>Прямо отсортированные данные</w:t>
      </w:r>
      <w:r w:rsidRPr="00D70841">
        <w:rPr>
          <w:rFonts w:eastAsia="Calibri" w:cs="Times New Roman"/>
        </w:rPr>
        <w:t>: массив уже отсортирован по возрастанию.</w:t>
      </w:r>
    </w:p>
    <w:p w14:paraId="1214875E" w14:textId="77777777" w:rsidR="00C27805" w:rsidRPr="00D70841" w:rsidRDefault="00C27805" w:rsidP="00C27805">
      <w:pPr>
        <w:numPr>
          <w:ilvl w:val="0"/>
          <w:numId w:val="11"/>
        </w:numPr>
        <w:rPr>
          <w:rFonts w:eastAsia="Calibri" w:cs="Times New Roman"/>
        </w:rPr>
      </w:pPr>
      <w:r w:rsidRPr="00D70841">
        <w:rPr>
          <w:rFonts w:eastAsia="Calibri" w:cs="Times New Roman"/>
          <w:b/>
          <w:bCs/>
        </w:rPr>
        <w:t>Обратно отсортированные данные</w:t>
      </w:r>
      <w:r w:rsidRPr="00D70841">
        <w:rPr>
          <w:rFonts w:eastAsia="Calibri" w:cs="Times New Roman"/>
        </w:rPr>
        <w:t>: массив отсортирован по убыванию.</w:t>
      </w:r>
    </w:p>
    <w:p w14:paraId="3899CBC9" w14:textId="77777777" w:rsidR="00C27805" w:rsidRPr="00D70841" w:rsidRDefault="00C27805" w:rsidP="00C27805">
      <w:pPr>
        <w:numPr>
          <w:ilvl w:val="0"/>
          <w:numId w:val="6"/>
        </w:numPr>
        <w:tabs>
          <w:tab w:val="num" w:pos="1068"/>
        </w:tabs>
        <w:rPr>
          <w:rFonts w:eastAsia="Calibri" w:cs="Times New Roman"/>
        </w:rPr>
      </w:pPr>
      <w:r w:rsidRPr="00D70841">
        <w:rPr>
          <w:rFonts w:eastAsia="Calibri" w:cs="Times New Roman"/>
        </w:rPr>
        <w:t>Программа выводит на экран:</w:t>
      </w:r>
    </w:p>
    <w:p w14:paraId="7F2B9F0E" w14:textId="77777777" w:rsidR="00C27805" w:rsidRPr="00D70841" w:rsidRDefault="00C27805" w:rsidP="00C27805">
      <w:pPr>
        <w:numPr>
          <w:ilvl w:val="0"/>
          <w:numId w:val="12"/>
        </w:numPr>
        <w:rPr>
          <w:rFonts w:eastAsia="Calibri" w:cs="Times New Roman"/>
        </w:rPr>
      </w:pPr>
      <w:r w:rsidRPr="00D70841">
        <w:rPr>
          <w:rFonts w:eastAsia="Calibri" w:cs="Times New Roman"/>
        </w:rPr>
        <w:t>Время работы выбранного алгоритма для выбранного типа входных данных.</w:t>
      </w:r>
    </w:p>
    <w:p w14:paraId="4781CF67" w14:textId="77777777" w:rsidR="00C27805" w:rsidRPr="00D70841" w:rsidRDefault="00C27805" w:rsidP="00C27805">
      <w:pPr>
        <w:numPr>
          <w:ilvl w:val="0"/>
          <w:numId w:val="12"/>
        </w:numPr>
        <w:rPr>
          <w:rFonts w:eastAsia="Calibri" w:cs="Times New Roman"/>
        </w:rPr>
      </w:pPr>
      <w:r w:rsidRPr="00D70841">
        <w:rPr>
          <w:rFonts w:eastAsia="Calibri" w:cs="Times New Roman"/>
        </w:rPr>
        <w:t>Опционально выводит на экран верно ли была выполнена сортировка.</w:t>
      </w:r>
    </w:p>
    <w:p w14:paraId="1C9A1F9C" w14:textId="77777777" w:rsidR="009F6410" w:rsidRDefault="009F6410" w:rsidP="009F6410"/>
    <w:p w14:paraId="5FBB5B7E" w14:textId="77777777" w:rsidR="009F6410" w:rsidRDefault="009F6410" w:rsidP="003A5ED5">
      <w:pPr>
        <w:pStyle w:val="1"/>
        <w:numPr>
          <w:ilvl w:val="0"/>
          <w:numId w:val="8"/>
        </w:numPr>
      </w:pPr>
      <w:bookmarkStart w:id="15" w:name="_Toc36641746"/>
      <w:bookmarkStart w:id="16" w:name="Руководство_программиста"/>
      <w:r>
        <w:lastRenderedPageBreak/>
        <w:t>Руководство программиста</w:t>
      </w:r>
      <w:bookmarkEnd w:id="15"/>
    </w:p>
    <w:p w14:paraId="31B1D6FA" w14:textId="77777777" w:rsidR="009F6410" w:rsidRDefault="009F6410" w:rsidP="003A5ED5">
      <w:pPr>
        <w:pStyle w:val="2"/>
        <w:numPr>
          <w:ilvl w:val="1"/>
          <w:numId w:val="8"/>
        </w:numPr>
      </w:pPr>
      <w:bookmarkStart w:id="17" w:name="_Toc36641747"/>
      <w:bookmarkStart w:id="18" w:name="Описание_структуры_программы"/>
      <w:bookmarkEnd w:id="16"/>
      <w:r>
        <w:t>Описание структуры программы</w:t>
      </w:r>
      <w:bookmarkEnd w:id="17"/>
    </w:p>
    <w:bookmarkEnd w:id="18"/>
    <w:p w14:paraId="128D6ACE" w14:textId="77777777" w:rsidR="00C27805" w:rsidRPr="00D70841" w:rsidRDefault="00C27805" w:rsidP="00C27805">
      <w:r w:rsidRPr="00D70841">
        <w:t>Программа состоит из нескольких частей:</w:t>
      </w:r>
    </w:p>
    <w:p w14:paraId="56472000" w14:textId="77777777" w:rsidR="00C27805" w:rsidRPr="00D70841" w:rsidRDefault="00C27805" w:rsidP="00C27805">
      <w:pPr>
        <w:rPr>
          <w:rFonts w:eastAsia="Calibri"/>
        </w:rPr>
      </w:pPr>
      <w:r w:rsidRPr="00D70841">
        <w:rPr>
          <w:rFonts w:eastAsia="Calibri"/>
          <w:b/>
          <w:bCs/>
        </w:rPr>
        <w:t>Основной файл</w:t>
      </w:r>
      <w:r w:rsidRPr="00D70841">
        <w:rPr>
          <w:rFonts w:eastAsia="Calibri"/>
        </w:rPr>
        <w:t xml:space="preserve"> (main.c</w:t>
      </w:r>
      <w:r w:rsidRPr="00D70841">
        <w:rPr>
          <w:rFonts w:eastAsia="Calibri"/>
          <w:lang w:val="en-US"/>
        </w:rPr>
        <w:t>pp</w:t>
      </w:r>
      <w:r w:rsidRPr="00D70841">
        <w:rPr>
          <w:rFonts w:eastAsia="Calibri"/>
        </w:rPr>
        <w:t>): Включает функции для генерации тестовых данных, выбор алгоритма сортировки и вывод результатов.</w:t>
      </w:r>
    </w:p>
    <w:p w14:paraId="01A37E90" w14:textId="77777777" w:rsidR="00C27805" w:rsidRPr="00D70841" w:rsidRDefault="00C27805" w:rsidP="00C27805">
      <w:pPr>
        <w:rPr>
          <w:rFonts w:eastAsia="Calibri"/>
        </w:rPr>
      </w:pPr>
      <w:r w:rsidRPr="00D70841">
        <w:rPr>
          <w:rFonts w:eastAsia="Calibri"/>
          <w:b/>
          <w:bCs/>
        </w:rPr>
        <w:t>Файл реализации сортировок</w:t>
      </w:r>
      <w:r w:rsidRPr="00D70841">
        <w:rPr>
          <w:rFonts w:eastAsia="Calibri"/>
        </w:rPr>
        <w:t xml:space="preserve"> (sort.c</w:t>
      </w:r>
      <w:r w:rsidRPr="00D70841">
        <w:rPr>
          <w:rFonts w:eastAsia="Calibri"/>
          <w:lang w:val="en-US"/>
        </w:rPr>
        <w:t>pp</w:t>
      </w:r>
      <w:r w:rsidRPr="00D70841">
        <w:rPr>
          <w:rFonts w:eastAsia="Calibri"/>
        </w:rPr>
        <w:t>): Реализованы все алгоритмы сортировки (пузырьковая, слияние, быстрая сортировка и гибридный алгоритм).</w:t>
      </w:r>
    </w:p>
    <w:p w14:paraId="0E91055F" w14:textId="26D25EC1" w:rsidR="00515F4A" w:rsidRPr="00CC1DA5" w:rsidRDefault="00C27805" w:rsidP="00C27805">
      <w:pPr>
        <w:rPr>
          <w:rFonts w:eastAsia="Calibri"/>
        </w:rPr>
      </w:pPr>
      <w:r w:rsidRPr="00D70841">
        <w:rPr>
          <w:rFonts w:eastAsia="Calibri"/>
          <w:b/>
          <w:bCs/>
        </w:rPr>
        <w:t>Библиотека реализованных сортировок</w:t>
      </w:r>
      <w:r w:rsidRPr="00D70841">
        <w:rPr>
          <w:rFonts w:eastAsia="Calibri"/>
        </w:rPr>
        <w:t xml:space="preserve"> (</w:t>
      </w:r>
      <w:r w:rsidRPr="00D70841">
        <w:rPr>
          <w:rFonts w:eastAsia="Calibri"/>
          <w:lang w:val="en-US"/>
        </w:rPr>
        <w:t>sort</w:t>
      </w:r>
      <w:r w:rsidRPr="00D70841">
        <w:rPr>
          <w:rFonts w:eastAsia="Calibri"/>
        </w:rPr>
        <w:t>.</w:t>
      </w:r>
      <w:r w:rsidRPr="00D70841">
        <w:rPr>
          <w:rFonts w:eastAsia="Calibri"/>
          <w:lang w:val="en-US"/>
        </w:rPr>
        <w:t>h</w:t>
      </w:r>
      <w:r w:rsidRPr="00D70841">
        <w:rPr>
          <w:rFonts w:eastAsia="Calibri"/>
        </w:rPr>
        <w:t>): Включает функции для замера времени и вывода результатов.</w:t>
      </w:r>
    </w:p>
    <w:p w14:paraId="6C87CB1A" w14:textId="77777777" w:rsidR="009F6410" w:rsidRDefault="00515F4A" w:rsidP="003A5ED5">
      <w:pPr>
        <w:pStyle w:val="2"/>
        <w:numPr>
          <w:ilvl w:val="1"/>
          <w:numId w:val="8"/>
        </w:numPr>
      </w:pPr>
      <w:bookmarkStart w:id="19" w:name="_Toc36641748"/>
      <w:bookmarkStart w:id="20" w:name="Описание_структур_данных"/>
      <w:r>
        <w:t>Описание структур данных</w:t>
      </w:r>
      <w:bookmarkEnd w:id="19"/>
    </w:p>
    <w:bookmarkEnd w:id="20"/>
    <w:p w14:paraId="437E39E3" w14:textId="77777777" w:rsidR="00C27805" w:rsidRDefault="00C27805" w:rsidP="00C27805">
      <w:r>
        <w:t>Программа использует несколько структур данных:</w:t>
      </w:r>
    </w:p>
    <w:p w14:paraId="5C7F825E" w14:textId="77777777" w:rsidR="00C27805" w:rsidRDefault="00C27805" w:rsidP="00C27805">
      <w:r>
        <w:t>•</w:t>
      </w:r>
      <w:r>
        <w:tab/>
        <w:t>Массив чисел (тип double или int), который сортируется в зависимости от выбранного алгоритма.</w:t>
      </w:r>
    </w:p>
    <w:p w14:paraId="22B9463D" w14:textId="77777777" w:rsidR="00C27805" w:rsidRDefault="00C27805" w:rsidP="00C27805">
      <w:r>
        <w:t>•</w:t>
      </w:r>
      <w:r>
        <w:tab/>
        <w:t>Указатель на массив (тип double или int), который позволяет удобно «перемещаться» по массиву.</w:t>
      </w:r>
    </w:p>
    <w:p w14:paraId="30878A20" w14:textId="38C84FD4" w:rsidR="00515F4A" w:rsidRDefault="00C27805" w:rsidP="00C27805">
      <w:r>
        <w:t>•</w:t>
      </w:r>
      <w:r>
        <w:tab/>
        <w:t>Структура clock_t используется для измерения времени</w:t>
      </w:r>
    </w:p>
    <w:p w14:paraId="5ACAB3D5" w14:textId="77777777" w:rsidR="00515F4A" w:rsidRPr="00515F4A" w:rsidRDefault="00515F4A" w:rsidP="003A5ED5">
      <w:pPr>
        <w:pStyle w:val="2"/>
        <w:numPr>
          <w:ilvl w:val="1"/>
          <w:numId w:val="8"/>
        </w:numPr>
      </w:pPr>
      <w:bookmarkStart w:id="21" w:name="_Toc36641749"/>
      <w:bookmarkStart w:id="22" w:name="Описание_алгоритмов"/>
      <w:r>
        <w:t>Описание алгоритмов</w:t>
      </w:r>
      <w:bookmarkEnd w:id="21"/>
    </w:p>
    <w:bookmarkEnd w:id="22"/>
    <w:p w14:paraId="629CC8B4" w14:textId="77777777" w:rsidR="00C27805" w:rsidRPr="00D70841" w:rsidRDefault="00C27805" w:rsidP="00C27805">
      <w:pPr>
        <w:rPr>
          <w:rFonts w:eastAsia="Calibri" w:cs="Times New Roman"/>
        </w:rPr>
      </w:pPr>
    </w:p>
    <w:p w14:paraId="33CC7DDA" w14:textId="77777777" w:rsidR="00C27805" w:rsidRPr="00D70841" w:rsidRDefault="00C27805" w:rsidP="00C27805">
      <w:r w:rsidRPr="00D70841">
        <w:t>Bubble sort — это популярный, но неэффективный алгоритм сортировки. Он работает путем многократного изменения местами соседних элементов, которые находятся не на своем месте.</w:t>
      </w:r>
      <w:r w:rsidRPr="00D70841">
        <w:rPr>
          <w:b/>
          <w:color w:val="202122"/>
          <w:lang w:eastAsia="ru-RU"/>
        </w:rPr>
        <w:t xml:space="preserve"> </w:t>
      </w:r>
      <w:r w:rsidRPr="00D70841">
        <w:t xml:space="preserve">Выполняется некоторое количество проходов по массиву — начиная от начала массива, перебираются пары соседних элементов массива. Если 1-й элемент пары больше 2-го, элементы переставляются (выполняется обмен). </w:t>
      </w:r>
      <w:r w:rsidRPr="003148F8">
        <w:t>Пары элементов массива перебираются (проходы по массиву повторяются) либо </w:t>
      </w:r>
      <w:r w:rsidRPr="00D70841">
        <w:t>(</w:t>
      </w:r>
      <w:r w:rsidRPr="00D70841">
        <w:rPr>
          <w:lang w:val="en-US"/>
        </w:rPr>
        <w:t>n</w:t>
      </w:r>
      <w:r w:rsidRPr="00D70841">
        <w:t xml:space="preserve"> - 1)</w:t>
      </w:r>
      <w:r w:rsidRPr="003148F8">
        <w:rPr>
          <w:vanish/>
        </w:rPr>
        <w:t>(n−1)</w:t>
      </w:r>
      <w:r w:rsidRPr="00D70841">
        <w:rPr>
          <w:vanish/>
        </w:rPr>
        <w:t xml:space="preserve"> (ь</w:t>
      </w:r>
      <w:r w:rsidRPr="003148F8">
        <w:t> раз, либо до тех пор, пока на очередном проходе не обнаружится, что более не требуется выполнять перестановки (обмены) (массив отсортирован).</w:t>
      </w:r>
      <w:r w:rsidRPr="00D70841">
        <w:t xml:space="preserve"> </w:t>
      </w:r>
      <w:r w:rsidRPr="003148F8">
        <w:t>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(как бы «всплывает» до нужной позиции, как пузырёк в воде — откуда и название алгоритма)</w:t>
      </w:r>
    </w:p>
    <w:p w14:paraId="4704F394" w14:textId="77777777" w:rsidR="00C27805" w:rsidRPr="00D70841" w:rsidRDefault="00C27805" w:rsidP="00C27805">
      <w:r w:rsidRPr="00D70841">
        <w:rPr>
          <w:lang w:val="en-US"/>
        </w:rPr>
        <w:lastRenderedPageBreak/>
        <w:t>Selection</w:t>
      </w:r>
      <w:r w:rsidRPr="00D70841">
        <w:t xml:space="preserve"> </w:t>
      </w:r>
      <w:r w:rsidRPr="00D70841">
        <w:rPr>
          <w:lang w:val="en-US"/>
        </w:rPr>
        <w:t>sort</w:t>
      </w:r>
      <w:r w:rsidRPr="00D70841">
        <w:t xml:space="preserve"> — один из простейших алгоритмов сортировки работает так, сначала в массиве находится наименьший элемент, и он меняется местами с первым элементом (возможно, и с собой, если первый элемент как раз и есть наименыший). Потом находится следующий наименьший элемент и меняется местами со вторым элементом, Подобное продолжается до упорядочивания всего массива. Этот метод называется сортировкой выбором, так как при его работе многократно выбирается наименыший из оставшихся элемент. Как видно из реализации, внутренний цикл сортировки выбором просто выполняет сравнения текущего элемента с найденным к этому моменту наименьшим элементом — проще не придумаешь. Перемещение элементов выполняется за пределами внутреннего цикла: каждый обмен помещает один элемент в его окончательную позицию, и, значит, количество обменов равно </w:t>
      </w:r>
      <w:r w:rsidRPr="00D70841">
        <w:rPr>
          <w:lang w:val="en-US"/>
        </w:rPr>
        <w:t>N</w:t>
      </w:r>
      <w:r w:rsidRPr="00D70841">
        <w:t>. Поэтому время выполнения в основном обусловливается количеством сравнений.</w:t>
      </w:r>
    </w:p>
    <w:p w14:paraId="24015760" w14:textId="77777777" w:rsidR="00C27805" w:rsidRPr="00D70841" w:rsidRDefault="00C27805" w:rsidP="00C27805">
      <w:r w:rsidRPr="00D70841">
        <w:rPr>
          <w:lang w:val="en-US"/>
        </w:rPr>
        <w:t>Insertion</w:t>
      </w:r>
      <w:r w:rsidRPr="00D70841">
        <w:t xml:space="preserve"> </w:t>
      </w:r>
      <w:r w:rsidRPr="00D70841">
        <w:rPr>
          <w:lang w:val="en-US"/>
        </w:rPr>
        <w:t>sort</w:t>
      </w:r>
      <w:r w:rsidRPr="00D70841">
        <w:t xml:space="preserve"> — алгоритм, который часто применяют игроки в бридж для упорядочения своих карт, состоит в следующем: они просматривают карты поочередно и вставляют каждую из них на свое мест среди уже просмотренных (сохраняя упорядоченность). В компьютерной реализации потребуется место для вставки текущего элемента — для этого перед вставкой необходимо сдвинуть большие элементы на одну позицию вправо, а затем вставить текущий элемент на освободившееся место. элементы массива слева от него становятся упорядоченными, и при достижении правого конца упорядоченным становится весь массив. Как и в сортировке выбором, элементы слева от текущего индекса упорядочены в процессе сортировки, но они не (обязательно) находятся в своих окончательных позициях, так как могут быть позже сдвинуты, чтобы освободить место для найденного меньшего элемента. Но после завершения пробега индекса массив оказывается полностью упорядоченным. В отличие от сортировки выбором, время выполнения сортировки вставками зависит от начального упорядочения входных данных. Например, если элементы большого массива уже упорядочены (или почти упорядочены), т сортировка вставками выполняется значительно быстрее, чем в случае первоначального случайного и обратного упорядочения.</w:t>
      </w:r>
    </w:p>
    <w:p w14:paraId="6281B2D9" w14:textId="77777777" w:rsidR="00C27805" w:rsidRPr="00D70841" w:rsidRDefault="00C27805" w:rsidP="00C27805">
      <w:r w:rsidRPr="00D70841">
        <w:rPr>
          <w:lang w:val="en-US"/>
        </w:rPr>
        <w:t>Merge</w:t>
      </w:r>
      <w:r w:rsidRPr="00D70841">
        <w:t xml:space="preserve"> </w:t>
      </w:r>
      <w:r w:rsidRPr="00D70841">
        <w:rPr>
          <w:lang w:val="en-US"/>
        </w:rPr>
        <w:t>sort</w:t>
      </w:r>
      <w:r w:rsidRPr="00D70841">
        <w:t xml:space="preserve"> — алгоритм сортировки, который массив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Наконец, их решения комбинируются, и получается решение исходной задачи.</w:t>
      </w:r>
    </w:p>
    <w:p w14:paraId="24B718C8" w14:textId="77777777" w:rsidR="00C27805" w:rsidRDefault="00C27805" w:rsidP="00C27805">
      <w:r w:rsidRPr="00D70841">
        <w:rPr>
          <w:lang w:val="en-US"/>
        </w:rPr>
        <w:t>Quick</w:t>
      </w:r>
      <w:r w:rsidRPr="00D70841">
        <w:t xml:space="preserve"> </w:t>
      </w:r>
      <w:r w:rsidRPr="00D70841">
        <w:rPr>
          <w:lang w:val="en-US"/>
        </w:rPr>
        <w:t>sort</w:t>
      </w:r>
      <w:r w:rsidRPr="00D70841">
        <w:t xml:space="preserve"> — алгоритм сортировки является существенно улучшенным вариантом алгоритма сортировки с помощью прямого обмена (его варианты известны как </w:t>
      </w:r>
      <w:r w:rsidRPr="00D70841">
        <w:lastRenderedPageBreak/>
        <w:t>«Пузырьковая сортировка» и «Шейкерная сортировка»), известного в том числе своей низкой эффективностью. Принципиальное отличие состоит в том, что в первую очередь производятся перестановки на наибольшем возможном расстоянии и после каждого прохода элементы делятся на две независимые группы (таким образом улучшение самого неэффективного прямого метода сортировки дало в результате один из наиболее эффективных улучшенных методов).</w:t>
      </w:r>
    </w:p>
    <w:p w14:paraId="1F3E845A" w14:textId="77777777" w:rsidR="00C27805" w:rsidRPr="00F973F1" w:rsidRDefault="00C27805" w:rsidP="00C27805">
      <w:r w:rsidRPr="00F973F1">
        <w:t>Общая идея алгоритма состоит в следующем:</w:t>
      </w:r>
    </w:p>
    <w:p w14:paraId="3C68466A" w14:textId="77777777" w:rsidR="00C27805" w:rsidRPr="00F973F1" w:rsidRDefault="00C27805" w:rsidP="00C27805">
      <w:r w:rsidRPr="00F973F1">
        <w:t>Выбрать из массива элемент, называемый опорным. Это может быть любой из элементов массива. От выбора опорного элемента не зависит корректность алгоритма, но в отдельных случаях может сильно зависеть его эффективность (см. ниже).</w:t>
      </w:r>
    </w:p>
    <w:p w14:paraId="0762228F" w14:textId="77777777" w:rsidR="00C27805" w:rsidRPr="00F973F1" w:rsidRDefault="00C27805" w:rsidP="00C27805">
      <w:r w:rsidRPr="00F973F1">
        <w:t>Сравнить все остальные элементы с опорным и переставить их в массиве так, чтобы разбить массив на три непрерывных отрезка, следующих друг за другом: «элементы меньшие опорного», «равные» и «большие».</w:t>
      </w:r>
    </w:p>
    <w:p w14:paraId="5AD47774" w14:textId="77777777" w:rsidR="00C27805" w:rsidRDefault="00C27805" w:rsidP="00C27805">
      <w:r w:rsidRPr="00F973F1">
        <w:t>Для отрезков «меньших» и «больших» значений выполнить рекурсивно ту же последовательность операций, если длина отрезка больше единицы.</w:t>
      </w:r>
    </w:p>
    <w:p w14:paraId="23F77D20" w14:textId="77777777" w:rsidR="00C27805" w:rsidRPr="00F973F1" w:rsidRDefault="00C27805" w:rsidP="00C27805">
      <w:r w:rsidRPr="00F973F1">
        <w:t>На практике массив обычно делят не на три, а на две части: например, «меньшие опорного» и «равные и большие»; такой подход в общем случае эффективнее, так как упрощает алгоритм разделения.</w:t>
      </w:r>
    </w:p>
    <w:p w14:paraId="68880240" w14:textId="77777777" w:rsidR="00C27805" w:rsidRDefault="00C27805" w:rsidP="00C27805">
      <w:r w:rsidRPr="00D70841">
        <w:rPr>
          <w:lang w:val="en-US"/>
        </w:rPr>
        <w:t>Hybrid</w:t>
      </w:r>
      <w:r w:rsidRPr="00D70841">
        <w:t xml:space="preserve"> </w:t>
      </w:r>
      <w:r w:rsidRPr="00D70841">
        <w:rPr>
          <w:lang w:val="en-US"/>
        </w:rPr>
        <w:t>quick</w:t>
      </w:r>
      <w:r w:rsidRPr="00D70841">
        <w:t xml:space="preserve"> </w:t>
      </w:r>
      <w:r w:rsidRPr="00D70841">
        <w:rPr>
          <w:lang w:val="en-US"/>
        </w:rPr>
        <w:t>sort</w:t>
      </w:r>
      <w:r w:rsidRPr="00D70841">
        <w:t xml:space="preserve"> — гибридная сортировка</w:t>
      </w:r>
      <w:r>
        <w:t>,</w:t>
      </w:r>
      <w:r w:rsidRPr="00D70841">
        <w:t xml:space="preserve"> использующая в своей основе быструю сортировку и </w:t>
      </w:r>
      <w:r>
        <w:t xml:space="preserve">сортировку вставками. В случае когда подмассив исходного массива меньше определенного порога (эмпирическим путем на моей системе было выявлено лучшим значение 128 элементов и меньше) то он сортируется с помощью сортировки вставками, иначе </w:t>
      </w:r>
      <w:r w:rsidRPr="00D70841">
        <w:t>—</w:t>
      </w:r>
      <w:r>
        <w:t xml:space="preserve"> быстрой сортировкой. Так как быстрая сортировка основана на рекурсивной обработке массива, то гарантированно окажется большое количество подмассивов, которые эффективнее отсортировать сортировкой вставками. Результаты данной оптимизированной сортировки представлены ниже в разделе </w:t>
      </w:r>
      <w:hyperlink w:anchor="_4_Эксперименты" w:history="1">
        <w:r w:rsidRPr="00F973F1">
          <w:rPr>
            <w:rStyle w:val="ac"/>
            <w:rFonts w:eastAsia="Calibri" w:cs="Times New Roman"/>
          </w:rPr>
          <w:t>4 Эксперименты</w:t>
        </w:r>
      </w:hyperlink>
      <w:r>
        <w:t>.</w:t>
      </w:r>
    </w:p>
    <w:p w14:paraId="2D61D3CA" w14:textId="44CB31FC" w:rsidR="00515F4A" w:rsidRPr="00515F4A" w:rsidRDefault="00C27805" w:rsidP="00C27805">
      <w:r>
        <w:rPr>
          <w:lang w:val="en-US"/>
        </w:rPr>
        <w:t>Radix</w:t>
      </w:r>
      <w:r w:rsidRPr="004104D3">
        <w:t xml:space="preserve"> </w:t>
      </w:r>
      <w:r>
        <w:rPr>
          <w:lang w:val="en-US"/>
        </w:rPr>
        <w:t>sort</w:t>
      </w:r>
      <w:r w:rsidRPr="004104D3">
        <w:t xml:space="preserve"> </w:t>
      </w:r>
      <w:r w:rsidRPr="00D70841">
        <w:t>—</w:t>
      </w:r>
      <w:r w:rsidRPr="004104D3">
        <w:t xml:space="preserve"> </w:t>
      </w:r>
      <w:r>
        <w:t>сортировка, которая выполняется поразрядно. В данной работе она выполнена с помощью выравнивания по наименее значимой цифре</w:t>
      </w:r>
      <w:r w:rsidRPr="004104D3">
        <w:t>,</w:t>
      </w:r>
      <w:r>
        <w:t xml:space="preserve"> то есть по правой стороне (</w:t>
      </w:r>
      <w:r>
        <w:rPr>
          <w:lang w:val="en-US"/>
        </w:rPr>
        <w:t>LSD</w:t>
      </w:r>
      <w:r>
        <w:t>-сортировка от английского «</w:t>
      </w:r>
      <w:r>
        <w:rPr>
          <w:lang w:val="en-US"/>
        </w:rPr>
        <w:t>Less</w:t>
      </w:r>
      <w:r w:rsidRPr="004104D3">
        <w:t xml:space="preserve"> </w:t>
      </w:r>
      <w:r>
        <w:rPr>
          <w:lang w:val="en-US"/>
        </w:rPr>
        <w:t>significant</w:t>
      </w:r>
      <w:r w:rsidRPr="004104D3">
        <w:t xml:space="preserve"> </w:t>
      </w:r>
      <w:r>
        <w:rPr>
          <w:lang w:val="en-US"/>
        </w:rPr>
        <w:t>digit</w:t>
      </w:r>
      <w:r>
        <w:t>»</w:t>
      </w:r>
      <w:r w:rsidRPr="004104D3">
        <w:t>)</w:t>
      </w:r>
      <w:r>
        <w:t xml:space="preserve">. Основная идея в том чтобы отсортировать массив от наименее значимой цифре к наиболее значимой. Это сортировка в моей реализации наиболее особенная. Это единственная сортировка работающая за линейное время и принимающая в качестве аргумента переменные типа </w:t>
      </w:r>
      <w:r>
        <w:rPr>
          <w:lang w:val="en-US"/>
        </w:rPr>
        <w:t>int</w:t>
      </w:r>
    </w:p>
    <w:p w14:paraId="351A2D8D" w14:textId="77777777" w:rsidR="00BE0382" w:rsidRPr="00D70841" w:rsidRDefault="00BE0382" w:rsidP="00BE0382">
      <w:pPr>
        <w:pStyle w:val="1"/>
        <w:rPr>
          <w:rFonts w:cs="Times New Roman"/>
        </w:rPr>
      </w:pPr>
      <w:bookmarkStart w:id="23" w:name="_Toc35799361"/>
      <w:bookmarkStart w:id="24" w:name="_Toc35799506"/>
      <w:bookmarkStart w:id="25" w:name="_Toc36641750"/>
      <w:r w:rsidRPr="00D70841">
        <w:rPr>
          <w:rFonts w:cs="Times New Roman"/>
        </w:rPr>
        <w:lastRenderedPageBreak/>
        <w:t xml:space="preserve">4 </w:t>
      </w:r>
      <w:bookmarkStart w:id="26" w:name="Эксперименты"/>
      <w:r w:rsidRPr="00D70841">
        <w:rPr>
          <w:rFonts w:cs="Times New Roman"/>
        </w:rPr>
        <w:t xml:space="preserve">Эксперименты </w:t>
      </w:r>
      <w:bookmarkEnd w:id="26"/>
      <w:r w:rsidRPr="00D70841">
        <w:rPr>
          <w:rFonts w:cs="Times New Roman"/>
        </w:rPr>
        <w:tab/>
      </w:r>
      <w:r w:rsidRPr="00D70841">
        <w:rPr>
          <w:rFonts w:cs="Times New Roman"/>
        </w:rPr>
        <w:tab/>
      </w:r>
    </w:p>
    <w:p w14:paraId="48525749" w14:textId="77777777" w:rsidR="00BE0382" w:rsidRPr="006D71A8" w:rsidRDefault="00BE0382" w:rsidP="00BE0382">
      <w:r w:rsidRPr="00D70841">
        <w:t xml:space="preserve">В ходе данной работы было проведено множество экспериментов. Следует подробнее объяснить методологию тестирования. Для каждой сортировки и для разного числа элементов проводилось порядка 7-10 запусков и выбиралось минимальное время работы. Это было сделано для исключения эффекта «горячих кешей» и получения наиболее достоверных результатов. </w:t>
      </w:r>
      <w:r>
        <w:t xml:space="preserve"> Также стоит сказать о системе, на которой проводились тесты: процессор </w:t>
      </w:r>
      <w:r>
        <w:rPr>
          <w:lang w:val="en-US"/>
        </w:rPr>
        <w:t>AMD</w:t>
      </w:r>
      <w:r w:rsidRPr="006D71A8">
        <w:t xml:space="preserve"> </w:t>
      </w:r>
      <w:r>
        <w:rPr>
          <w:lang w:val="en-US"/>
        </w:rPr>
        <w:t>Ryzen</w:t>
      </w:r>
      <w:r w:rsidRPr="006D71A8">
        <w:t xml:space="preserve"> 7 7700</w:t>
      </w:r>
      <w:r>
        <w:rPr>
          <w:lang w:val="en-US"/>
        </w:rPr>
        <w:t>X</w:t>
      </w:r>
      <w:r w:rsidRPr="006D71A8">
        <w:t xml:space="preserve"> </w:t>
      </w:r>
      <w:r>
        <w:t>оперативная память – 32 ГБ.</w:t>
      </w:r>
      <w:r w:rsidRPr="006D71A8">
        <w:t xml:space="preserve"> </w:t>
      </w:r>
    </w:p>
    <w:p w14:paraId="19EB55ED" w14:textId="46D5536A" w:rsidR="00BE0382" w:rsidRDefault="00BE0382" w:rsidP="00C27805">
      <w:r w:rsidRPr="00D70841">
        <w:t xml:space="preserve">Также важно пояснить структуру формирования массивов. Случайный массив формируется с помощью встроенной функции </w:t>
      </w:r>
      <w:r w:rsidRPr="00D70841">
        <w:rPr>
          <w:lang w:val="en-US"/>
        </w:rPr>
        <w:t>rand</w:t>
      </w:r>
      <w:r w:rsidRPr="00D70841">
        <w:t xml:space="preserve"> () языка Си. Прямой (отсортированный) массив путем добавления к псевдослучайному выбранному элементу постоянной константы (каждый следующий элемент больше предыдущего на единицу). Обратный (полностью </w:t>
      </w:r>
      <w:r>
        <w:t xml:space="preserve">не отсортированный) массив путем из константы </w:t>
      </w:r>
      <w:r>
        <w:rPr>
          <w:lang w:val="en-US"/>
        </w:rPr>
        <w:t>INT</w:t>
      </w:r>
      <w:r w:rsidRPr="00BE0382">
        <w:t>_</w:t>
      </w:r>
      <w:r>
        <w:rPr>
          <w:lang w:val="en-US"/>
        </w:rPr>
        <w:t>MAX</w:t>
      </w:r>
      <w:r w:rsidRPr="004104D3">
        <w:t xml:space="preserve"> </w:t>
      </w:r>
      <w:r>
        <w:t>вычитания псевдослучайного элемента, затем каждый следующий элемент получается уменьшением предыдущего на 1. Теперь, когда была пояснена методология можно перейти непосредственно к тестам.</w:t>
      </w:r>
    </w:p>
    <w:p w14:paraId="744C26BB" w14:textId="565CC313" w:rsidR="00BE0382" w:rsidRDefault="00BE0382" w:rsidP="00C27805">
      <w:r>
        <w:t>На рисунке ниже приведен графиком результатов тестирования пузырьковой сортировки:</w:t>
      </w:r>
    </w:p>
    <w:p w14:paraId="74D48C16" w14:textId="200FF32D" w:rsidR="00BE0382" w:rsidRPr="00D70841" w:rsidRDefault="00BE0382" w:rsidP="00C27805">
      <w:pPr>
        <w:rPr>
          <w:rFonts w:cs="Times New Roman"/>
        </w:rPr>
      </w:pPr>
      <w:r>
        <w:t xml:space="preserve">Несколько аномальным может показать нулевое время работы для прямого массива, данный момент требует пояснения, так как в моей работе использовалась модификация пузырьковой сортировки, в которой проверяется была ли совершена хотя бы одна перестановка, в случае если нет, то программа останавливает работу. И это действительно так, ведь если в течение одного прохода массива не «всплыл», то значит, что все элементы на своих местах и массив уже отсортирован, что позволяет не проводить лишних операций. Исходя из графика можно увидеть очертания параболы, что позволяет предполагать о том, что теоретическая квадратичная сложность подтверждается на практике. Единственно аномальным нахожу тот факт, что в теоретически худшем случае (то есть на обратном массиве) сортировка отработала быстрее чем в среднем случае, возможно это связано с </w:t>
      </w:r>
      <w:r>
        <w:lastRenderedPageBreak/>
        <w:t>эффективной работой</w:t>
      </w:r>
      <w:r w:rsidRPr="00262D7D">
        <w:t xml:space="preserve"> </w:t>
      </w:r>
      <w:r w:rsidRPr="00123300">
        <w:rPr>
          <w:lang w:val="en-US"/>
        </w:rPr>
        <w:t>branch</w:t>
      </w:r>
      <w:r w:rsidRPr="00123300">
        <w:t xml:space="preserve"> </w:t>
      </w:r>
      <w:r w:rsidRPr="00123300">
        <w:rPr>
          <w:lang w:val="en-US"/>
        </w:rPr>
        <w:t>prediction</w:t>
      </w:r>
      <w:r w:rsidRPr="00123300">
        <w:t xml:space="preserve"> </w:t>
      </w:r>
      <w:r w:rsidRPr="00123300">
        <w:rPr>
          <w:lang w:val="en-US"/>
        </w:rPr>
        <w:t>unit</w:t>
      </w:r>
      <w:r>
        <w:t>.</w:t>
      </w:r>
      <w:r w:rsidRPr="00BE0382">
        <w:rPr>
          <w:rFonts w:cs="Times New Roman"/>
          <w:noProof/>
        </w:rPr>
        <w:t xml:space="preserve"> </w:t>
      </w:r>
      <w:r w:rsidRPr="00D70841">
        <w:rPr>
          <w:rFonts w:cs="Times New Roman"/>
          <w:noProof/>
        </w:rPr>
        <w:drawing>
          <wp:inline distT="0" distB="0" distL="0" distR="0" wp14:anchorId="055ED5B9" wp14:editId="3AAAACCE">
            <wp:extent cx="5994400" cy="2861945"/>
            <wp:effectExtent l="0" t="0" r="6350" b="14605"/>
            <wp:docPr id="2109704662" name="Диаграмма 1">
              <a:extLst xmlns:a="http://schemas.openxmlformats.org/drawingml/2006/main">
                <a:ext uri="{FF2B5EF4-FFF2-40B4-BE49-F238E27FC236}">
                  <a16:creationId xmlns:a16="http://schemas.microsoft.com/office/drawing/2014/main" id="{9BF925E7-F419-6338-132D-5BFCD1970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0F25A6" w14:textId="77777777" w:rsidR="00BE0382" w:rsidRDefault="00BE0382" w:rsidP="00C27805">
      <w:pPr>
        <w:rPr>
          <w:rFonts w:cs="Times New Roman"/>
          <w:szCs w:val="24"/>
        </w:rPr>
      </w:pPr>
      <w:r w:rsidRPr="00D70841">
        <w:rPr>
          <w:rFonts w:cs="Times New Roman"/>
          <w:szCs w:val="24"/>
        </w:rPr>
        <w:t>Рис. 1</w:t>
      </w:r>
    </w:p>
    <w:p w14:paraId="23D9EDD7" w14:textId="77777777" w:rsidR="00C27805" w:rsidRDefault="00C27805" w:rsidP="00C27805">
      <w:r w:rsidRPr="006D71A8">
        <w:t>Следующей тестировалась сортировка выбором. Ничего аномального в результатах не наблюдается, единственный момент, который стоит отметить, что данная сортировка быстрее обработала прямой массив, конечно, данный вопрос требует отдельного детального изучения, но у меня есть</w:t>
      </w:r>
      <w:r>
        <w:t xml:space="preserve"> единственная реалистично возможная причина этого явления </w:t>
      </w:r>
      <w:r w:rsidRPr="00D70841">
        <w:rPr>
          <w:rFonts w:eastAsia="Calibri"/>
        </w:rPr>
        <w:t>—</w:t>
      </w:r>
      <w:r>
        <w:t xml:space="preserve"> </w:t>
      </w:r>
      <w:r w:rsidRPr="00123300">
        <w:t xml:space="preserve">Свою роль сыграл </w:t>
      </w:r>
      <w:r w:rsidRPr="00123300">
        <w:rPr>
          <w:lang w:val="en-US"/>
        </w:rPr>
        <w:t>branch</w:t>
      </w:r>
      <w:r w:rsidRPr="00123300">
        <w:t xml:space="preserve"> </w:t>
      </w:r>
      <w:r w:rsidRPr="00123300">
        <w:rPr>
          <w:lang w:val="en-US"/>
        </w:rPr>
        <w:t>prediction</w:t>
      </w:r>
      <w:r w:rsidRPr="00123300">
        <w:t xml:space="preserve"> </w:t>
      </w:r>
      <w:r w:rsidRPr="00123300">
        <w:rPr>
          <w:lang w:val="en-US"/>
        </w:rPr>
        <w:t>unit</w:t>
      </w:r>
      <w:r w:rsidRPr="00123300">
        <w:t xml:space="preserve"> (модуль предсказания переходов) за счет чего и снизились временные затраты.</w:t>
      </w:r>
    </w:p>
    <w:p w14:paraId="0641AD93" w14:textId="11797CB2" w:rsidR="00C27805" w:rsidRPr="00D70841" w:rsidRDefault="00C27805" w:rsidP="00C27805">
      <w:r>
        <w:t>Аналогично, ниже представлен график, исходя из которого, можно предполагать что теоретическая квадратичная сложность подтверждается.</w:t>
      </w:r>
      <w:r w:rsidRPr="00D70841">
        <w:rPr>
          <w:noProof/>
        </w:rPr>
        <w:drawing>
          <wp:inline distT="0" distB="0" distL="0" distR="0" wp14:anchorId="61AF00F2" wp14:editId="2F727D2D">
            <wp:extent cx="6129655" cy="2948026"/>
            <wp:effectExtent l="0" t="0" r="4445" b="5080"/>
            <wp:docPr id="2097082125" name="Диаграмма 1">
              <a:extLst xmlns:a="http://schemas.openxmlformats.org/drawingml/2006/main">
                <a:ext uri="{FF2B5EF4-FFF2-40B4-BE49-F238E27FC236}">
                  <a16:creationId xmlns:a16="http://schemas.microsoft.com/office/drawing/2014/main" id="{940AEE01-3192-5F87-8433-502B8F2C5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AC9D79" w14:textId="77777777" w:rsidR="00C27805" w:rsidRDefault="00C27805" w:rsidP="00C27805">
      <w:r w:rsidRPr="00D70841">
        <w:t>Рис.2</w:t>
      </w:r>
    </w:p>
    <w:p w14:paraId="1921DFDC" w14:textId="77777777" w:rsidR="00C27805" w:rsidRPr="00D70841" w:rsidRDefault="00C27805" w:rsidP="00C27805">
      <w:r w:rsidRPr="00262D7D">
        <w:lastRenderedPageBreak/>
        <w:t xml:space="preserve">Теперь перейдем к тестированию </w:t>
      </w:r>
      <w:r>
        <w:t>сортировки вставками. Абсолютно логичным и совпадающим с теоретическими представлениями результаты, в худшем случае программа отработала самое продолжительное время. Исходя из графика можно увидеть очертания параболы, что позволяет предполагать о том, что теоретическая квадратичная сложность подтверждается на практике.</w:t>
      </w:r>
      <w:r w:rsidRPr="00D70841">
        <w:rPr>
          <w:noProof/>
        </w:rPr>
        <w:drawing>
          <wp:inline distT="0" distB="0" distL="0" distR="0" wp14:anchorId="30C98C55" wp14:editId="61741CB0">
            <wp:extent cx="6042660" cy="2846070"/>
            <wp:effectExtent l="0" t="0" r="15240" b="11430"/>
            <wp:docPr id="789579763" name="Диаграмма 1">
              <a:extLst xmlns:a="http://schemas.openxmlformats.org/drawingml/2006/main">
                <a:ext uri="{FF2B5EF4-FFF2-40B4-BE49-F238E27FC236}">
                  <a16:creationId xmlns:a16="http://schemas.microsoft.com/office/drawing/2014/main" id="{4270A46D-4C0E-CAB8-9E28-114BB0F18C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95B78A" w14:textId="77777777" w:rsidR="00C27805" w:rsidRDefault="00C27805" w:rsidP="00C27805">
      <w:r w:rsidRPr="00D70841">
        <w:t>Рис. 3</w:t>
      </w:r>
    </w:p>
    <w:p w14:paraId="01681906" w14:textId="0173198C" w:rsidR="00C27805" w:rsidRDefault="00C27805" w:rsidP="00C27805">
      <w:r>
        <w:t xml:space="preserve">Некоторым итогом тестирования по трем сортировкам является график представленный ниже, в нем вычислено константное время работы всех трех сортировок выше. Из данного графика можно выявить, что сортировка пузырьком наиболее неэффективная, а сортировка вставками самая быстрая из квадратичных (под квадратичной понимается сортировка со сложность </w:t>
      </w:r>
      <w:r>
        <w:rPr>
          <w:lang w:val="en-US"/>
        </w:rPr>
        <w:t>O</w:t>
      </w:r>
      <w:r w:rsidRPr="00262D7D">
        <w:t>(</w:t>
      </w:r>
      <w:r>
        <w:rPr>
          <w:lang w:val="en-US"/>
        </w:rPr>
        <w:t>n</w:t>
      </w:r>
      <w:r w:rsidRPr="00262D7D">
        <w:rPr>
          <w:vertAlign w:val="superscript"/>
        </w:rPr>
        <w:t>2</w:t>
      </w:r>
      <w:r w:rsidRPr="00262D7D">
        <w:t>)</w:t>
      </w:r>
      <w:r w:rsidRPr="009E3D38">
        <w:t>)</w:t>
      </w:r>
      <w:r>
        <w:t>.</w:t>
      </w:r>
      <w:r w:rsidRPr="00D70841">
        <w:rPr>
          <w:noProof/>
        </w:rPr>
        <w:drawing>
          <wp:inline distT="0" distB="0" distL="0" distR="0" wp14:anchorId="7A17BCFF" wp14:editId="586C15E6">
            <wp:extent cx="6042660" cy="2962656"/>
            <wp:effectExtent l="0" t="0" r="15240" b="9525"/>
            <wp:docPr id="1787373064" name="Диаграмма 1">
              <a:extLst xmlns:a="http://schemas.openxmlformats.org/drawingml/2006/main">
                <a:ext uri="{FF2B5EF4-FFF2-40B4-BE49-F238E27FC236}">
                  <a16:creationId xmlns:a16="http://schemas.microsoft.com/office/drawing/2014/main" id="{09C66DCC-2CAE-3384-3CEA-D774E502FA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D70841">
        <w:t xml:space="preserve"> </w:t>
      </w:r>
    </w:p>
    <w:p w14:paraId="1194A751" w14:textId="77777777" w:rsidR="00C27805" w:rsidRDefault="00C27805" w:rsidP="00C27805">
      <w:r w:rsidRPr="00D70841">
        <w:t>Рис. 4</w:t>
      </w:r>
    </w:p>
    <w:p w14:paraId="48E738FF" w14:textId="37A7D372" w:rsidR="00C27805" w:rsidRPr="00D70841" w:rsidRDefault="00C27805" w:rsidP="00C27805">
      <w:r>
        <w:lastRenderedPageBreak/>
        <w:t xml:space="preserve">Теперь перейдем к более быстрым алгоритмам с теоретической сложностью </w:t>
      </w:r>
      <w:r>
        <w:rPr>
          <w:lang w:val="en-US"/>
        </w:rPr>
        <w:t>O</w:t>
      </w:r>
      <w:r w:rsidRPr="009E3D38">
        <w:t>(</w:t>
      </w:r>
      <w:r>
        <w:rPr>
          <w:lang w:val="en-US"/>
        </w:rPr>
        <w:t>n</w:t>
      </w:r>
      <w:r w:rsidRPr="009E3D38">
        <w:t>*</w:t>
      </w:r>
      <w:r>
        <w:rPr>
          <w:lang w:val="en-US"/>
        </w:rPr>
        <w:t>logn</w:t>
      </w:r>
      <w:r w:rsidRPr="009E3D38">
        <w:t>)</w:t>
      </w:r>
      <w:r>
        <w:t>. Первым таким алгоритмом будет сортировка слиянием. График зависимости времени работы от числа элементов которой представлен ниже. Данный график действительно очень похож на линию, что позволяет утверждать что теоретическая сложность подтверждается практическим исследованием.</w:t>
      </w:r>
      <w:r w:rsidRPr="00D70841">
        <w:rPr>
          <w:noProof/>
        </w:rPr>
        <w:drawing>
          <wp:inline distT="0" distB="0" distL="0" distR="0" wp14:anchorId="39D62AE9" wp14:editId="1664667F">
            <wp:extent cx="5991148" cy="3342640"/>
            <wp:effectExtent l="0" t="0" r="10160" b="12700"/>
            <wp:docPr id="1229029573" name="Диаграмма 1">
              <a:extLst xmlns:a="http://schemas.openxmlformats.org/drawingml/2006/main">
                <a:ext uri="{FF2B5EF4-FFF2-40B4-BE49-F238E27FC236}">
                  <a16:creationId xmlns:a16="http://schemas.microsoft.com/office/drawing/2014/main" id="{83D22517-4F53-3051-7ED0-7A3D38AFD3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826D28" w14:textId="77777777" w:rsidR="00C27805" w:rsidRPr="00D70841" w:rsidRDefault="00C27805" w:rsidP="00C27805">
      <w:r w:rsidRPr="00D70841">
        <w:t>Рис. 5</w:t>
      </w:r>
    </w:p>
    <w:p w14:paraId="4BA289DF" w14:textId="77777777" w:rsidR="00C27805" w:rsidRDefault="00C27805" w:rsidP="00C27805"/>
    <w:p w14:paraId="72E4F5B5" w14:textId="1F2249BA" w:rsidR="00C27805" w:rsidRPr="00D70841" w:rsidRDefault="00C27805" w:rsidP="00C27805">
      <w:r w:rsidRPr="00C27805">
        <w:t>Следующей представлена быстрая сортировка. Лишь последние два теста показали результаты больше напоминающие квадратичную сложность. У меня есть несколько возможных причин такого результата: из-за такого большого числа элементов сильно возросла глубина рекурсивных вызовов, что вызвало дополнительные временные затраты, еще это может быть связано с выбором опорного элемента, в моей реализации он выбирается методом трех медиан (среднего значения первого, центрального и последнего элементов) и данные псевдослучайные массивы будут худшим случаем в моем способе реализации быстрой сортировки. Возможно одна из этих причин или обе в совокупности и приводят к данному аномальному результату.  Если исключить из обзора последние два</w:t>
      </w:r>
      <w:r>
        <w:t xml:space="preserve"> </w:t>
      </w:r>
      <w:r>
        <w:lastRenderedPageBreak/>
        <w:t xml:space="preserve">теста, то теоретическая сложность </w:t>
      </w:r>
      <w:r>
        <w:rPr>
          <w:lang w:val="en-US"/>
        </w:rPr>
        <w:t>O</w:t>
      </w:r>
      <w:r w:rsidRPr="009E3D38">
        <w:t>(</w:t>
      </w:r>
      <w:r>
        <w:rPr>
          <w:lang w:val="en-US"/>
        </w:rPr>
        <w:t>n</w:t>
      </w:r>
      <w:r w:rsidRPr="009E3D38">
        <w:t>*</w:t>
      </w:r>
      <w:r>
        <w:rPr>
          <w:lang w:val="en-US"/>
        </w:rPr>
        <w:t>logn</w:t>
      </w:r>
      <w:r w:rsidRPr="009E3D38">
        <w:t>)</w:t>
      </w:r>
      <w:r>
        <w:t xml:space="preserve"> подтверждается.</w:t>
      </w:r>
      <w:r w:rsidRPr="00D70841">
        <w:rPr>
          <w:noProof/>
        </w:rPr>
        <w:drawing>
          <wp:inline distT="0" distB="0" distL="0" distR="0" wp14:anchorId="6C816E53" wp14:editId="2FCB589C">
            <wp:extent cx="5979160" cy="2862469"/>
            <wp:effectExtent l="0" t="0" r="0" b="0"/>
            <wp:docPr id="724699201" name="Диаграмма 1">
              <a:extLst xmlns:a="http://schemas.openxmlformats.org/drawingml/2006/main">
                <a:ext uri="{FF2B5EF4-FFF2-40B4-BE49-F238E27FC236}">
                  <a16:creationId xmlns:a16="http://schemas.microsoft.com/office/drawing/2014/main" id="{8F86612C-71E2-A8E0-F1FF-13A35C755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B31CC2" w14:textId="77777777" w:rsidR="00C27805" w:rsidRPr="00D70841" w:rsidRDefault="00C27805" w:rsidP="00C27805">
      <w:r w:rsidRPr="00D70841">
        <w:t>Рис. 6</w:t>
      </w:r>
    </w:p>
    <w:p w14:paraId="5635043B" w14:textId="3DDE95B6" w:rsidR="00C27805" w:rsidRPr="00D70841" w:rsidRDefault="00C27805" w:rsidP="00C27805">
      <w:r>
        <w:t xml:space="preserve">Перейдем к гибридной сортировке. Исходя из тестов, задуманная оптимизация, можно сказать не дала ожидаемого результата, минимальное ускорение работу (порядок десятых секунд) можно заметить лишь на последних тестах с самым большим числом элементов. В остальном результаты работы аналогичны результатам стандартной быстрой сортировки. Возможно отсутствие какого-то значимого ускорения связано конкретно с особенностями моего процессора. </w:t>
      </w:r>
      <w:r w:rsidRPr="00D70841">
        <w:rPr>
          <w:noProof/>
        </w:rPr>
        <w:drawing>
          <wp:inline distT="0" distB="0" distL="0" distR="0" wp14:anchorId="078933F4" wp14:editId="359ACABE">
            <wp:extent cx="6035040" cy="2806700"/>
            <wp:effectExtent l="0" t="0" r="0" b="0"/>
            <wp:docPr id="198285074" name="Диаграмма 1">
              <a:extLst xmlns:a="http://schemas.openxmlformats.org/drawingml/2006/main">
                <a:ext uri="{FF2B5EF4-FFF2-40B4-BE49-F238E27FC236}">
                  <a16:creationId xmlns:a16="http://schemas.microsoft.com/office/drawing/2014/main" id="{BCA87AED-A7D6-FFCE-3B03-8FBE45114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139765" w14:textId="77777777" w:rsidR="00C27805" w:rsidRPr="00CC1DA5" w:rsidRDefault="00C27805" w:rsidP="00C27805">
      <w:r w:rsidRPr="00D70841">
        <w:t>Рис. 7</w:t>
      </w:r>
      <w:r w:rsidRPr="00C27805">
        <w:tab/>
      </w:r>
    </w:p>
    <w:p w14:paraId="3A138E4B" w14:textId="33451A6D" w:rsidR="00C27805" w:rsidRDefault="00C27805" w:rsidP="00C27805">
      <w:r>
        <w:t xml:space="preserve">Теперь можно подвезти некий итог по логарифмическим сортировкам (логарифмическими понимаются сортировки с теоретической сложностью </w:t>
      </w:r>
      <w:r>
        <w:rPr>
          <w:lang w:val="en-US"/>
        </w:rPr>
        <w:t>O</w:t>
      </w:r>
      <w:r w:rsidRPr="009E3D38">
        <w:t>(</w:t>
      </w:r>
      <w:r>
        <w:rPr>
          <w:lang w:val="en-US"/>
        </w:rPr>
        <w:t>n</w:t>
      </w:r>
      <w:r w:rsidRPr="009E3D38">
        <w:t>*</w:t>
      </w:r>
      <w:r>
        <w:rPr>
          <w:lang w:val="en-US"/>
        </w:rPr>
        <w:t>logn</w:t>
      </w:r>
      <w:r w:rsidRPr="009E3D38">
        <w:t>)</w:t>
      </w:r>
      <w:r>
        <w:t>). Ниже представлен график константного времени этих сортировок.</w:t>
      </w:r>
    </w:p>
    <w:p w14:paraId="1B46A9F1" w14:textId="77777777" w:rsidR="00C27805" w:rsidRPr="00D70841" w:rsidRDefault="00C27805" w:rsidP="00C27805">
      <w:r w:rsidRPr="00D70841">
        <w:rPr>
          <w:noProof/>
        </w:rPr>
        <w:lastRenderedPageBreak/>
        <w:drawing>
          <wp:inline distT="0" distB="0" distL="0" distR="0" wp14:anchorId="49973FC1" wp14:editId="4A759E17">
            <wp:extent cx="5723385" cy="3161299"/>
            <wp:effectExtent l="0" t="0" r="0" b="0"/>
            <wp:docPr id="25701995" name="Диаграмма 1">
              <a:extLst xmlns:a="http://schemas.openxmlformats.org/drawingml/2006/main">
                <a:ext uri="{FF2B5EF4-FFF2-40B4-BE49-F238E27FC236}">
                  <a16:creationId xmlns:a16="http://schemas.microsoft.com/office/drawing/2014/main" id="{736C525D-314B-F2B5-EDCE-C0EDC7DBF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F23C1A" w14:textId="77777777" w:rsidR="00C27805" w:rsidRDefault="00C27805" w:rsidP="00C27805">
      <w:r w:rsidRPr="00D70841">
        <w:t>Рис. 8</w:t>
      </w:r>
    </w:p>
    <w:p w14:paraId="3C64A484" w14:textId="567783B9" w:rsidR="00C27805" w:rsidRPr="00D70841" w:rsidRDefault="00C27805" w:rsidP="00C27805">
      <w:pPr>
        <w:rPr>
          <w:rFonts w:eastAsia="Calibri"/>
        </w:rPr>
      </w:pPr>
      <w:r>
        <w:t xml:space="preserve">Перейдем к единственной линейной сортировке </w:t>
      </w:r>
      <w:r w:rsidRPr="00D70841">
        <w:t>—</w:t>
      </w:r>
      <w:r>
        <w:t xml:space="preserve"> </w:t>
      </w:r>
      <w:r>
        <w:rPr>
          <w:lang w:val="en-US"/>
        </w:rPr>
        <w:t>radix</w:t>
      </w:r>
      <w:r w:rsidRPr="00A74B94">
        <w:t xml:space="preserve"> </w:t>
      </w:r>
      <w:r>
        <w:rPr>
          <w:lang w:val="en-US"/>
        </w:rPr>
        <w:t>sort</w:t>
      </w:r>
      <w:r w:rsidRPr="00A74B94">
        <w:t xml:space="preserve">. </w:t>
      </w:r>
      <w:r>
        <w:t xml:space="preserve"> График для случайного массива абсолютно линеен, что соответствует ожиданиям. Время работы также линейно для прямого и обратного массивов, но несколько больше чем для случайного массива, что, наверное, связано с особенностью методики создания прямого и обратного массивов, из-за чего в них содержится больше значащих разрядов что увеличивает время работы. </w:t>
      </w:r>
      <w:r>
        <w:rPr>
          <w:noProof/>
        </w:rPr>
        <w:drawing>
          <wp:inline distT="0" distB="0" distL="0" distR="0" wp14:anchorId="1D3EB412" wp14:editId="098ED69B">
            <wp:extent cx="6193790" cy="3538331"/>
            <wp:effectExtent l="0" t="0" r="0" b="0"/>
            <wp:docPr id="1278106832" name="Диаграмма 1">
              <a:extLst xmlns:a="http://schemas.openxmlformats.org/drawingml/2006/main">
                <a:ext uri="{FF2B5EF4-FFF2-40B4-BE49-F238E27FC236}">
                  <a16:creationId xmlns:a16="http://schemas.microsoft.com/office/drawing/2014/main" id="{2796A14B-DF60-6DF1-A95C-814DFDD34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C082D9F" w14:textId="77777777" w:rsidR="00C27805" w:rsidRPr="00D70841" w:rsidRDefault="00C27805" w:rsidP="00C27805">
      <w:r w:rsidRPr="00D70841">
        <w:t>Рис. 9</w:t>
      </w:r>
    </w:p>
    <w:p w14:paraId="6D779240" w14:textId="420524CD" w:rsidR="00C27805" w:rsidRDefault="00C27805" w:rsidP="001724D1">
      <w:pPr>
        <w:rPr>
          <w:rFonts w:cs="Times New Roman"/>
        </w:rPr>
      </w:pPr>
      <w:r>
        <w:lastRenderedPageBreak/>
        <w:t xml:space="preserve">Заключительным результатом раздела экспериментов можно назвать нахождение константного времени работы поразрядной сортировки, он представлен ниже. </w:t>
      </w:r>
      <w:r w:rsidRPr="00D70841">
        <w:rPr>
          <w:rFonts w:cs="Times New Roman"/>
          <w:noProof/>
        </w:rPr>
        <w:drawing>
          <wp:inline distT="0" distB="0" distL="0" distR="0" wp14:anchorId="47CBB766" wp14:editId="6D479BA5">
            <wp:extent cx="5772647" cy="3021496"/>
            <wp:effectExtent l="0" t="0" r="0" b="0"/>
            <wp:docPr id="1470173129" name="Диаграмма 1">
              <a:extLst xmlns:a="http://schemas.openxmlformats.org/drawingml/2006/main">
                <a:ext uri="{FF2B5EF4-FFF2-40B4-BE49-F238E27FC236}">
                  <a16:creationId xmlns:a16="http://schemas.microsoft.com/office/drawing/2014/main" id="{1ABFA1AC-6A8A-74E8-EBB2-4E4098655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329A56" w14:textId="77777777" w:rsidR="00C27805" w:rsidRPr="00A343C3" w:rsidRDefault="00C27805" w:rsidP="00A343C3">
      <w:r w:rsidRPr="00D70841">
        <w:t>Рис. 10</w:t>
      </w:r>
    </w:p>
    <w:p w14:paraId="6D5DDEA6" w14:textId="30E0313F" w:rsidR="00A343C3" w:rsidRPr="00A343C3" w:rsidRDefault="00A343C3" w:rsidP="00A343C3">
      <w:r w:rsidRPr="00CC457D">
        <w:t>Далее тестировалась сортировка Шелла. Исходя из полученных результатов можно заключить, что теоретическая сложность сортировки подтверждается, она действительно напоминает почти прямую с некоторым дополнительным коэффициентом (который равен logn исходя из теоретической сложности). Также стоит отметить довольно быструю работу данной сортировки с прямым и обратным массива, что, несомненно, можно отнести к ее плюсам.</w:t>
      </w:r>
      <w:r w:rsidRPr="00CC457D">
        <w:br/>
      </w:r>
      <w:r>
        <w:rPr>
          <w:noProof/>
        </w:rPr>
        <w:drawing>
          <wp:inline distT="0" distB="0" distL="0" distR="0" wp14:anchorId="456159F8" wp14:editId="679C6615">
            <wp:extent cx="6114553" cy="3172571"/>
            <wp:effectExtent l="0" t="0" r="635" b="8890"/>
            <wp:docPr id="753915139" name="Диаграмма 1">
              <a:extLst xmlns:a="http://schemas.openxmlformats.org/drawingml/2006/main">
                <a:ext uri="{FF2B5EF4-FFF2-40B4-BE49-F238E27FC236}">
                  <a16:creationId xmlns:a16="http://schemas.microsoft.com/office/drawing/2014/main" id="{4AC02C99-C2B6-8F4E-1E5C-4683748E2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E12FA2" w14:textId="1FF37C87" w:rsidR="00A343C3" w:rsidRDefault="00A343C3" w:rsidP="001724D1">
      <w:r>
        <w:t>Рис. 11</w:t>
      </w:r>
    </w:p>
    <w:p w14:paraId="3A62211B" w14:textId="00C9042F" w:rsidR="00A343C3" w:rsidRDefault="00A343C3" w:rsidP="00A343C3">
      <w:pPr>
        <w:ind w:firstLine="0"/>
      </w:pPr>
      <w:r>
        <w:lastRenderedPageBreak/>
        <w:t>Далее представлен график константного времени работы данной сортировки.</w:t>
      </w:r>
      <w:r w:rsidRPr="00A343C3">
        <w:rPr>
          <w:noProof/>
        </w:rPr>
        <w:t xml:space="preserve"> </w:t>
      </w:r>
      <w:r>
        <w:rPr>
          <w:noProof/>
        </w:rPr>
        <w:drawing>
          <wp:inline distT="0" distB="0" distL="0" distR="0" wp14:anchorId="05D719B9" wp14:editId="5F2F2DE5">
            <wp:extent cx="5852160" cy="2870421"/>
            <wp:effectExtent l="0" t="0" r="15240" b="6350"/>
            <wp:docPr id="911086403" name="Диаграмма 1">
              <a:extLst xmlns:a="http://schemas.openxmlformats.org/drawingml/2006/main">
                <a:ext uri="{FF2B5EF4-FFF2-40B4-BE49-F238E27FC236}">
                  <a16:creationId xmlns:a16="http://schemas.microsoft.com/office/drawing/2014/main" id="{B6352029-44A2-864C-B581-D913EAA38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76434C" w14:textId="7E9E15CF" w:rsidR="00A343C3" w:rsidRDefault="00A343C3" w:rsidP="001724D1">
      <w:r>
        <w:t>Рис. 11</w:t>
      </w:r>
    </w:p>
    <w:p w14:paraId="73579D18" w14:textId="3000A2E7" w:rsidR="00C27805" w:rsidRPr="00562FBD" w:rsidRDefault="00C27805" w:rsidP="00CC457D">
      <w:r>
        <w:t>Исходя из анализа графиков константного времени всех сортировок можно прийти к выводу, что самая большая константа у поразрядной сортировки, а самая малая у сортировки вставками.</w:t>
      </w:r>
    </w:p>
    <w:p w14:paraId="4AF02712" w14:textId="0332A958" w:rsidR="00C27805" w:rsidRPr="00C27805" w:rsidRDefault="00C27805" w:rsidP="00C27805"/>
    <w:p w14:paraId="2876D8A2" w14:textId="75241C4E" w:rsidR="00BE0382" w:rsidRPr="00262D7D" w:rsidRDefault="00BE0382" w:rsidP="00C27805"/>
    <w:p w14:paraId="1D06A4F5" w14:textId="6199D737" w:rsidR="001F1095" w:rsidRDefault="002F6E2E" w:rsidP="002F6E2E">
      <w:pPr>
        <w:pStyle w:val="1"/>
      </w:pPr>
      <w:bookmarkStart w:id="27" w:name="Заключение"/>
      <w:r>
        <w:lastRenderedPageBreak/>
        <w:t>З</w:t>
      </w:r>
      <w:r w:rsidR="001F1095">
        <w:t>а</w:t>
      </w:r>
      <w:r>
        <w:t>к</w:t>
      </w:r>
      <w:r w:rsidR="001F1095">
        <w:t>лючение</w:t>
      </w:r>
      <w:bookmarkEnd w:id="23"/>
      <w:bookmarkEnd w:id="24"/>
      <w:bookmarkEnd w:id="25"/>
    </w:p>
    <w:bookmarkEnd w:id="27"/>
    <w:p w14:paraId="3236CC14" w14:textId="56658075" w:rsidR="00BE0382" w:rsidRDefault="00C27805" w:rsidP="00BE0382">
      <w:pPr>
        <w:ind w:firstLine="0"/>
      </w:pPr>
      <w:r>
        <w:t>Таким образом в ходе работы удалось достигнуть поставленных задач, а именно:</w:t>
      </w:r>
    </w:p>
    <w:p w14:paraId="78B4D0F0" w14:textId="3851723A" w:rsidR="00C27805" w:rsidRPr="00D70841" w:rsidRDefault="00C27805" w:rsidP="00C27805">
      <w:pPr>
        <w:pStyle w:val="a4"/>
        <w:numPr>
          <w:ilvl w:val="0"/>
          <w:numId w:val="16"/>
        </w:numPr>
        <w:rPr>
          <w:lang w:eastAsia="ru-RU"/>
        </w:rPr>
      </w:pPr>
      <w:r w:rsidRPr="00D70841">
        <w:rPr>
          <w:lang w:eastAsia="ru-RU"/>
        </w:rPr>
        <w:t>Реализ</w:t>
      </w:r>
      <w:r>
        <w:rPr>
          <w:lang w:eastAsia="ru-RU"/>
        </w:rPr>
        <w:t>овать</w:t>
      </w:r>
      <w:r w:rsidRPr="00D70841">
        <w:rPr>
          <w:lang w:eastAsia="ru-RU"/>
        </w:rPr>
        <w:t xml:space="preserve"> пузырьков</w:t>
      </w:r>
      <w:r>
        <w:rPr>
          <w:lang w:eastAsia="ru-RU"/>
        </w:rPr>
        <w:t>ую</w:t>
      </w:r>
      <w:r w:rsidRPr="00D70841">
        <w:rPr>
          <w:lang w:eastAsia="ru-RU"/>
        </w:rPr>
        <w:t xml:space="preserve"> сортировк</w:t>
      </w:r>
      <w:r>
        <w:rPr>
          <w:lang w:eastAsia="ru-RU"/>
        </w:rPr>
        <w:t>у</w:t>
      </w:r>
      <w:r w:rsidRPr="00D70841">
        <w:rPr>
          <w:lang w:eastAsia="ru-RU"/>
        </w:rPr>
        <w:t>, сортировк</w:t>
      </w:r>
      <w:r>
        <w:rPr>
          <w:lang w:eastAsia="ru-RU"/>
        </w:rPr>
        <w:t>у</w:t>
      </w:r>
      <w:r w:rsidRPr="00D70841">
        <w:rPr>
          <w:lang w:eastAsia="ru-RU"/>
        </w:rPr>
        <w:t xml:space="preserve"> вставками, выбор</w:t>
      </w:r>
      <w:r>
        <w:rPr>
          <w:lang w:eastAsia="ru-RU"/>
        </w:rPr>
        <w:t>ом</w:t>
      </w:r>
      <w:r w:rsidRPr="00D70841">
        <w:rPr>
          <w:lang w:eastAsia="ru-RU"/>
        </w:rPr>
        <w:t>, быстр</w:t>
      </w:r>
      <w:r>
        <w:rPr>
          <w:lang w:eastAsia="ru-RU"/>
        </w:rPr>
        <w:t>ую</w:t>
      </w:r>
      <w:r w:rsidRPr="00D70841">
        <w:rPr>
          <w:lang w:eastAsia="ru-RU"/>
        </w:rPr>
        <w:t xml:space="preserve"> сортировк</w:t>
      </w:r>
      <w:r>
        <w:rPr>
          <w:lang w:eastAsia="ru-RU"/>
        </w:rPr>
        <w:t>у</w:t>
      </w:r>
      <w:r w:rsidRPr="00D70841">
        <w:rPr>
          <w:lang w:eastAsia="ru-RU"/>
        </w:rPr>
        <w:t>, сортировк</w:t>
      </w:r>
      <w:r>
        <w:rPr>
          <w:lang w:eastAsia="ru-RU"/>
        </w:rPr>
        <w:t>у</w:t>
      </w:r>
      <w:r w:rsidRPr="00D70841">
        <w:rPr>
          <w:lang w:eastAsia="ru-RU"/>
        </w:rPr>
        <w:t xml:space="preserve"> слиянием и сортировк</w:t>
      </w:r>
      <w:r>
        <w:rPr>
          <w:lang w:eastAsia="ru-RU"/>
        </w:rPr>
        <w:t>у</w:t>
      </w:r>
      <w:r w:rsidRPr="00D70841">
        <w:rPr>
          <w:lang w:eastAsia="ru-RU"/>
        </w:rPr>
        <w:t xml:space="preserve"> подсчетом.</w:t>
      </w:r>
    </w:p>
    <w:p w14:paraId="306243C1" w14:textId="1F73CB17" w:rsidR="00C27805" w:rsidRPr="00D70841" w:rsidRDefault="00C27805" w:rsidP="00C27805">
      <w:pPr>
        <w:pStyle w:val="a4"/>
        <w:numPr>
          <w:ilvl w:val="0"/>
          <w:numId w:val="16"/>
        </w:numPr>
        <w:rPr>
          <w:lang w:eastAsia="ru-RU"/>
        </w:rPr>
      </w:pPr>
      <w:r w:rsidRPr="00D70841">
        <w:rPr>
          <w:lang w:eastAsia="ru-RU"/>
        </w:rPr>
        <w:t>Реализ</w:t>
      </w:r>
      <w:r>
        <w:rPr>
          <w:lang w:eastAsia="ru-RU"/>
        </w:rPr>
        <w:t>овать</w:t>
      </w:r>
      <w:r w:rsidRPr="00D70841">
        <w:rPr>
          <w:lang w:eastAsia="ru-RU"/>
        </w:rPr>
        <w:t xml:space="preserve"> гибридн</w:t>
      </w:r>
      <w:r>
        <w:rPr>
          <w:lang w:eastAsia="ru-RU"/>
        </w:rPr>
        <w:t>ый</w:t>
      </w:r>
      <w:r w:rsidRPr="00D70841">
        <w:rPr>
          <w:lang w:eastAsia="ru-RU"/>
        </w:rPr>
        <w:t xml:space="preserve"> подход, комбинирующ</w:t>
      </w:r>
      <w:r>
        <w:rPr>
          <w:lang w:eastAsia="ru-RU"/>
        </w:rPr>
        <w:t>ий</w:t>
      </w:r>
      <w:r w:rsidRPr="00D70841">
        <w:rPr>
          <w:lang w:eastAsia="ru-RU"/>
        </w:rPr>
        <w:t xml:space="preserve"> различные методы сортировки.</w:t>
      </w:r>
    </w:p>
    <w:p w14:paraId="44CE0E57" w14:textId="232F9FA0" w:rsidR="00C27805" w:rsidRPr="00D70841" w:rsidRDefault="00C27805" w:rsidP="00C27805">
      <w:pPr>
        <w:pStyle w:val="a4"/>
        <w:numPr>
          <w:ilvl w:val="0"/>
          <w:numId w:val="16"/>
        </w:numPr>
        <w:rPr>
          <w:lang w:eastAsia="ru-RU"/>
        </w:rPr>
      </w:pPr>
      <w:r w:rsidRPr="00D70841">
        <w:rPr>
          <w:lang w:eastAsia="ru-RU"/>
        </w:rPr>
        <w:t>Прове</w:t>
      </w:r>
      <w:r w:rsidR="00893AD8">
        <w:rPr>
          <w:lang w:eastAsia="ru-RU"/>
        </w:rPr>
        <w:t>сти</w:t>
      </w:r>
      <w:r w:rsidRPr="00D70841">
        <w:rPr>
          <w:lang w:eastAsia="ru-RU"/>
        </w:rPr>
        <w:t xml:space="preserve"> тестировани</w:t>
      </w:r>
      <w:r w:rsidR="00893AD8">
        <w:rPr>
          <w:lang w:eastAsia="ru-RU"/>
        </w:rPr>
        <w:t>е</w:t>
      </w:r>
      <w:r w:rsidRPr="00D70841">
        <w:rPr>
          <w:lang w:eastAsia="ru-RU"/>
        </w:rPr>
        <w:t xml:space="preserve"> программы на различных наборах данных с анализом времени работы</w:t>
      </w:r>
      <w:r>
        <w:rPr>
          <w:lang w:eastAsia="ru-RU"/>
        </w:rPr>
        <w:t xml:space="preserve"> и константного времени</w:t>
      </w:r>
      <w:r w:rsidRPr="00D70841">
        <w:rPr>
          <w:lang w:eastAsia="ru-RU"/>
        </w:rPr>
        <w:t>.</w:t>
      </w:r>
    </w:p>
    <w:p w14:paraId="09F2A803" w14:textId="77777777" w:rsidR="00CC457D" w:rsidRDefault="00893AD8" w:rsidP="00CC457D">
      <w:r>
        <w:t>К сожалению, вторую поставленную цель достигнуть не удалось и гибридная быстрая сортировка не дала ожидаемого прироста в производительности.</w:t>
      </w:r>
      <w:r w:rsidR="00A343C3">
        <w:t xml:space="preserve"> </w:t>
      </w:r>
    </w:p>
    <w:p w14:paraId="62B5EF93" w14:textId="5F383268" w:rsidR="00C27805" w:rsidRPr="00BE0382" w:rsidRDefault="00CC457D" w:rsidP="00CC457D">
      <w:r>
        <w:t>Можно сделать еще один вывод из данной работы – практически каждая сортировка имеет свою сферу применения и является важной. То, какую сортировку стоит применять решать, конечно же каждому программисту самостоятельно, но осознанный выбор должен быть основан на исходных данных (тип данных, их размер, необходимая скорость и т.д).</w:t>
      </w:r>
    </w:p>
    <w:p w14:paraId="22F303CD" w14:textId="77777777" w:rsidR="001F1095" w:rsidRDefault="001F1095" w:rsidP="002F6E2E">
      <w:pPr>
        <w:pStyle w:val="1"/>
      </w:pPr>
      <w:bookmarkStart w:id="28" w:name="_Toc35799362"/>
      <w:bookmarkStart w:id="29" w:name="_Toc35799507"/>
      <w:bookmarkStart w:id="30" w:name="_Toc36641751"/>
      <w:bookmarkStart w:id="31" w:name="Список_литературы"/>
      <w:r>
        <w:lastRenderedPageBreak/>
        <w:t>Список литературы</w:t>
      </w:r>
      <w:bookmarkEnd w:id="28"/>
      <w:bookmarkEnd w:id="29"/>
      <w:bookmarkEnd w:id="30"/>
    </w:p>
    <w:bookmarkEnd w:id="31"/>
    <w:p w14:paraId="5FE59D2C" w14:textId="77777777" w:rsidR="001F1095" w:rsidRPr="00126EF4" w:rsidRDefault="00126EF4" w:rsidP="003A5ED5">
      <w:pPr>
        <w:pStyle w:val="a4"/>
        <w:numPr>
          <w:ilvl w:val="0"/>
          <w:numId w:val="7"/>
        </w:numPr>
      </w:pPr>
      <w:r w:rsidRPr="00126EF4">
        <w:rPr>
          <w:shd w:val="clear" w:color="auto" w:fill="FFFFFF"/>
        </w:rPr>
        <w:t>Кормен Т. и др. Алгоритмы. Построение и анализ:[пер. с англ.]. – Издательский дом Вильямс, 2009.</w:t>
      </w:r>
    </w:p>
    <w:p w14:paraId="06CB88B0" w14:textId="32F09CB8" w:rsidR="00126EF4" w:rsidRDefault="00B94924" w:rsidP="003A5ED5">
      <w:pPr>
        <w:pStyle w:val="a4"/>
        <w:numPr>
          <w:ilvl w:val="0"/>
          <w:numId w:val="7"/>
        </w:numPr>
      </w:pPr>
      <w:r w:rsidRPr="00B94924">
        <w:t>«Фундаментальные алгоритмы на C. Части 1 - 5. Анализ. Структуры данных. Сортировка. Поиск. Алгоритмы на графах» (2003), Роберт Седжвик</w:t>
      </w:r>
      <w:r>
        <w:t xml:space="preserve"> – Издательство </w:t>
      </w:r>
      <w:r w:rsidRPr="00B94924">
        <w:br/>
        <w:t>ДиаСофтЮП</w:t>
      </w:r>
    </w:p>
    <w:p w14:paraId="19D914D5" w14:textId="6CE84DF6" w:rsidR="00B94924" w:rsidRPr="00B94924" w:rsidRDefault="00B94924" w:rsidP="003A5ED5">
      <w:pPr>
        <w:pStyle w:val="a4"/>
        <w:numPr>
          <w:ilvl w:val="0"/>
          <w:numId w:val="7"/>
        </w:numPr>
      </w:pPr>
      <w:hyperlink r:id="rId20" w:history="1">
        <w:r w:rsidRPr="005874A4">
          <w:rPr>
            <w:rStyle w:val="ac"/>
          </w:rPr>
          <w:t>https://ru.wikipedia.org/wiki/</w:t>
        </w:r>
      </w:hyperlink>
    </w:p>
    <w:p w14:paraId="4D6B75F3" w14:textId="77777777" w:rsidR="00B94924" w:rsidRDefault="00B94924" w:rsidP="007E5AEA">
      <w:pPr>
        <w:ind w:firstLine="0"/>
      </w:pPr>
    </w:p>
    <w:p w14:paraId="49478A66" w14:textId="77777777" w:rsidR="001F1095" w:rsidRDefault="00515F4A" w:rsidP="00515F4A">
      <w:pPr>
        <w:pStyle w:val="1"/>
      </w:pPr>
      <w:bookmarkStart w:id="32" w:name="_Toc36641752"/>
      <w:bookmarkStart w:id="33" w:name="Приложение"/>
      <w:r>
        <w:lastRenderedPageBreak/>
        <w:t>Приложение</w:t>
      </w:r>
      <w:bookmarkEnd w:id="32"/>
      <w:bookmarkEnd w:id="33"/>
    </w:p>
    <w:p w14:paraId="1AAC14FD" w14:textId="77777777" w:rsidR="00B94924" w:rsidRPr="00CC1DA5" w:rsidRDefault="00B94924" w:rsidP="00B94924">
      <w:pPr>
        <w:pStyle w:val="a9"/>
      </w:pPr>
      <w:r>
        <w:t>Прикрепляю исходный код с реализацией всех сортировок ниже:</w:t>
      </w:r>
      <w:r>
        <w:br/>
      </w:r>
    </w:p>
    <w:p w14:paraId="74CD4B2D" w14:textId="02CA019A" w:rsidR="00B94924" w:rsidRDefault="00B94924" w:rsidP="00B94924">
      <w:pPr>
        <w:pStyle w:val="a9"/>
        <w:jc w:val="center"/>
        <w:rPr>
          <w:lang w:val="en-US"/>
        </w:rPr>
      </w:pPr>
      <w:r>
        <w:rPr>
          <w:lang w:val="en-US"/>
        </w:rPr>
        <w:t>main</w:t>
      </w:r>
      <w:r w:rsidRPr="00CC1DA5">
        <w:rPr>
          <w:lang w:val="en-US"/>
        </w:rPr>
        <w:t>.</w:t>
      </w:r>
      <w:r>
        <w:rPr>
          <w:lang w:val="en-US"/>
        </w:rPr>
        <w:t>cpp</w:t>
      </w:r>
    </w:p>
    <w:p w14:paraId="279D01FB" w14:textId="3D2FFB6D" w:rsidR="00B94924" w:rsidRPr="00CC1DA5" w:rsidRDefault="00B94924" w:rsidP="00B94924">
      <w:pPr>
        <w:pStyle w:val="a9"/>
        <w:rPr>
          <w:lang w:val="en-US"/>
        </w:rPr>
      </w:pPr>
      <w:r w:rsidRPr="00CC1DA5">
        <w:rPr>
          <w:lang w:val="en-US"/>
        </w:rPr>
        <w:br/>
        <w:t>#include &lt;stdio.h&gt;</w:t>
      </w:r>
    </w:p>
    <w:p w14:paraId="4D61B946" w14:textId="77777777" w:rsidR="00B94924" w:rsidRPr="00B94924" w:rsidRDefault="00B94924" w:rsidP="00B94924">
      <w:pPr>
        <w:pStyle w:val="a9"/>
        <w:rPr>
          <w:lang w:val="en-US"/>
        </w:rPr>
      </w:pPr>
      <w:r w:rsidRPr="00B94924">
        <w:rPr>
          <w:lang w:val="en-US"/>
        </w:rPr>
        <w:t>#include &lt;stdlib.h&gt;</w:t>
      </w:r>
    </w:p>
    <w:p w14:paraId="390D8A06" w14:textId="77777777" w:rsidR="00B94924" w:rsidRPr="00B94924" w:rsidRDefault="00B94924" w:rsidP="00B94924">
      <w:pPr>
        <w:pStyle w:val="a9"/>
        <w:rPr>
          <w:lang w:val="en-US"/>
        </w:rPr>
      </w:pPr>
      <w:r w:rsidRPr="00B94924">
        <w:rPr>
          <w:lang w:val="en-US"/>
        </w:rPr>
        <w:t>#include &lt;time.h&gt;</w:t>
      </w:r>
    </w:p>
    <w:p w14:paraId="5774C89E" w14:textId="77777777" w:rsidR="00B94924" w:rsidRPr="00B94924" w:rsidRDefault="00B94924" w:rsidP="00B94924">
      <w:pPr>
        <w:pStyle w:val="a9"/>
        <w:rPr>
          <w:lang w:val="en-US"/>
        </w:rPr>
      </w:pPr>
      <w:r w:rsidRPr="00B94924">
        <w:rPr>
          <w:lang w:val="en-US"/>
        </w:rPr>
        <w:t>#include "sort.h"</w:t>
      </w:r>
    </w:p>
    <w:p w14:paraId="36413755" w14:textId="77777777" w:rsidR="00B94924" w:rsidRPr="00B94924" w:rsidRDefault="00B94924" w:rsidP="00B94924">
      <w:pPr>
        <w:pStyle w:val="a9"/>
        <w:rPr>
          <w:lang w:val="en-US"/>
        </w:rPr>
      </w:pPr>
    </w:p>
    <w:p w14:paraId="7EF47ADC" w14:textId="77777777" w:rsidR="00B94924" w:rsidRPr="00B94924" w:rsidRDefault="00B94924" w:rsidP="00B94924">
      <w:pPr>
        <w:pStyle w:val="a9"/>
        <w:rPr>
          <w:lang w:val="en-US"/>
        </w:rPr>
      </w:pPr>
      <w:r w:rsidRPr="00B94924">
        <w:rPr>
          <w:lang w:val="en-US"/>
        </w:rPr>
        <w:t>int main() {</w:t>
      </w:r>
    </w:p>
    <w:p w14:paraId="041A58F7" w14:textId="77777777" w:rsidR="00B94924" w:rsidRPr="00B94924" w:rsidRDefault="00B94924" w:rsidP="00B94924">
      <w:pPr>
        <w:pStyle w:val="a9"/>
        <w:rPr>
          <w:lang w:val="en-US"/>
        </w:rPr>
      </w:pPr>
      <w:r w:rsidRPr="00B94924">
        <w:rPr>
          <w:lang w:val="en-US"/>
        </w:rPr>
        <w:tab/>
        <w:t>srand(1382);</w:t>
      </w:r>
    </w:p>
    <w:p w14:paraId="01D3A5C5" w14:textId="77777777" w:rsidR="00B94924" w:rsidRPr="00B94924" w:rsidRDefault="00B94924" w:rsidP="00B94924">
      <w:pPr>
        <w:pStyle w:val="a9"/>
        <w:rPr>
          <w:lang w:val="en-US"/>
        </w:rPr>
      </w:pPr>
      <w:r w:rsidRPr="00B94924">
        <w:rPr>
          <w:lang w:val="en-US"/>
        </w:rPr>
        <w:tab/>
        <w:t>double time_taken = 0.0;</w:t>
      </w:r>
    </w:p>
    <w:p w14:paraId="2F8B2639" w14:textId="77777777" w:rsidR="00B94924" w:rsidRPr="00B94924" w:rsidRDefault="00B94924" w:rsidP="00B94924">
      <w:pPr>
        <w:pStyle w:val="a9"/>
        <w:rPr>
          <w:lang w:val="en-US"/>
        </w:rPr>
      </w:pPr>
      <w:r w:rsidRPr="00B94924">
        <w:rPr>
          <w:lang w:val="en-US"/>
        </w:rPr>
        <w:tab/>
        <w:t>int choose1, choose2,choose3;</w:t>
      </w:r>
    </w:p>
    <w:p w14:paraId="08462045" w14:textId="77777777" w:rsidR="00B94924" w:rsidRPr="00B94924" w:rsidRDefault="00B94924" w:rsidP="00B94924">
      <w:pPr>
        <w:pStyle w:val="a9"/>
        <w:rPr>
          <w:lang w:val="en-US"/>
        </w:rPr>
      </w:pPr>
      <w:r w:rsidRPr="00B94924">
        <w:rPr>
          <w:lang w:val="en-US"/>
        </w:rPr>
        <w:tab/>
        <w:t>clock_t start = 0;</w:t>
      </w:r>
    </w:p>
    <w:p w14:paraId="0550AD18" w14:textId="77777777" w:rsidR="00B94924" w:rsidRPr="00B94924" w:rsidRDefault="00B94924" w:rsidP="00B94924">
      <w:pPr>
        <w:pStyle w:val="a9"/>
        <w:rPr>
          <w:lang w:val="en-US"/>
        </w:rPr>
      </w:pPr>
      <w:r w:rsidRPr="00B94924">
        <w:rPr>
          <w:lang w:val="en-US"/>
        </w:rPr>
        <w:tab/>
        <w:t>clock_t finish = 0;</w:t>
      </w:r>
    </w:p>
    <w:p w14:paraId="030D23C6" w14:textId="77777777" w:rsidR="00B94924" w:rsidRPr="00B94924" w:rsidRDefault="00B94924" w:rsidP="00B94924">
      <w:pPr>
        <w:pStyle w:val="a9"/>
        <w:rPr>
          <w:lang w:val="en-US"/>
        </w:rPr>
      </w:pPr>
      <w:r w:rsidRPr="00B94924">
        <w:rPr>
          <w:lang w:val="en-US"/>
        </w:rPr>
        <w:tab/>
        <w:t>printf("Choose sort: \n 1. Bubble sort \n 2.Selection sort \n 3. Insert  sort \n ");</w:t>
      </w:r>
    </w:p>
    <w:p w14:paraId="2A22234B" w14:textId="77777777" w:rsidR="00B94924" w:rsidRPr="00B94924" w:rsidRDefault="00B94924" w:rsidP="00B94924">
      <w:pPr>
        <w:pStyle w:val="a9"/>
        <w:rPr>
          <w:lang w:val="en-US"/>
        </w:rPr>
      </w:pPr>
      <w:r w:rsidRPr="00B94924">
        <w:rPr>
          <w:lang w:val="en-US"/>
        </w:rPr>
        <w:tab/>
        <w:t>printf("4. Merge sort \n 5. Quick sort \n 6. Smart quick sort \n 7. Radix sort \n");</w:t>
      </w:r>
    </w:p>
    <w:p w14:paraId="7AB0CF35" w14:textId="77777777" w:rsidR="00B94924" w:rsidRPr="00B94924" w:rsidRDefault="00B94924" w:rsidP="00B94924">
      <w:pPr>
        <w:pStyle w:val="a9"/>
        <w:rPr>
          <w:lang w:val="en-US"/>
        </w:rPr>
      </w:pPr>
      <w:r w:rsidRPr="00B94924">
        <w:rPr>
          <w:lang w:val="en-US"/>
        </w:rPr>
        <w:tab/>
        <w:t>scanf_s("%d", &amp;choose1);</w:t>
      </w:r>
    </w:p>
    <w:p w14:paraId="6C0A28BA" w14:textId="77777777" w:rsidR="00B94924" w:rsidRPr="00B94924" w:rsidRDefault="00B94924" w:rsidP="00B94924">
      <w:pPr>
        <w:pStyle w:val="a9"/>
        <w:rPr>
          <w:lang w:val="en-US"/>
        </w:rPr>
      </w:pPr>
      <w:r w:rsidRPr="00B94924">
        <w:rPr>
          <w:lang w:val="en-US"/>
        </w:rPr>
        <w:tab/>
        <w:t>printf("How many random elements you want sort? ");</w:t>
      </w:r>
    </w:p>
    <w:p w14:paraId="5CC946CE" w14:textId="77777777" w:rsidR="00B94924" w:rsidRPr="00B94924" w:rsidRDefault="00B94924" w:rsidP="00B94924">
      <w:pPr>
        <w:pStyle w:val="a9"/>
        <w:rPr>
          <w:lang w:val="en-US"/>
        </w:rPr>
      </w:pPr>
      <w:r w:rsidRPr="00B94924">
        <w:rPr>
          <w:lang w:val="en-US"/>
        </w:rPr>
        <w:tab/>
        <w:t>scanf_s("%d", &amp;choose2);</w:t>
      </w:r>
    </w:p>
    <w:p w14:paraId="30AE2195" w14:textId="77777777" w:rsidR="00B94924" w:rsidRPr="00B94924" w:rsidRDefault="00B94924" w:rsidP="00B94924">
      <w:pPr>
        <w:pStyle w:val="a9"/>
        <w:rPr>
          <w:lang w:val="en-US"/>
        </w:rPr>
      </w:pPr>
      <w:r w:rsidRPr="00B94924">
        <w:rPr>
          <w:lang w:val="en-US"/>
        </w:rPr>
        <w:tab/>
        <w:t>int* arr_int = NULL;</w:t>
      </w:r>
    </w:p>
    <w:p w14:paraId="234B1551" w14:textId="77777777" w:rsidR="00B94924" w:rsidRPr="00B94924" w:rsidRDefault="00B94924" w:rsidP="00B94924">
      <w:pPr>
        <w:pStyle w:val="a9"/>
        <w:rPr>
          <w:lang w:val="en-US"/>
        </w:rPr>
      </w:pPr>
      <w:r w:rsidRPr="00B94924">
        <w:rPr>
          <w:lang w:val="en-US"/>
        </w:rPr>
        <w:tab/>
        <w:t>double* arr = NULL;</w:t>
      </w:r>
    </w:p>
    <w:p w14:paraId="127D8325" w14:textId="77777777" w:rsidR="00B94924" w:rsidRPr="00B94924" w:rsidRDefault="00B94924" w:rsidP="00B94924">
      <w:pPr>
        <w:pStyle w:val="a9"/>
        <w:rPr>
          <w:lang w:val="en-US"/>
        </w:rPr>
      </w:pPr>
      <w:r w:rsidRPr="00B94924">
        <w:rPr>
          <w:lang w:val="en-US"/>
        </w:rPr>
        <w:tab/>
        <w:t>printf("Do you want test accuracy of sorting? 1 - yes no - else ");</w:t>
      </w:r>
    </w:p>
    <w:p w14:paraId="741CD730" w14:textId="77777777" w:rsidR="00B94924" w:rsidRPr="00B94924" w:rsidRDefault="00B94924" w:rsidP="00B94924">
      <w:pPr>
        <w:pStyle w:val="a9"/>
        <w:rPr>
          <w:lang w:val="en-US"/>
        </w:rPr>
      </w:pPr>
      <w:r w:rsidRPr="00B94924">
        <w:rPr>
          <w:lang w:val="en-US"/>
        </w:rPr>
        <w:tab/>
        <w:t>scanf_s("%d", &amp;choose3);</w:t>
      </w:r>
    </w:p>
    <w:p w14:paraId="117847D9" w14:textId="77777777" w:rsidR="00B94924" w:rsidRPr="00B94924" w:rsidRDefault="00B94924" w:rsidP="00B94924">
      <w:pPr>
        <w:pStyle w:val="a9"/>
        <w:rPr>
          <w:lang w:val="en-US"/>
        </w:rPr>
      </w:pPr>
      <w:r w:rsidRPr="00B94924">
        <w:rPr>
          <w:lang w:val="en-US"/>
        </w:rPr>
        <w:tab/>
        <w:t>if (choose1 !=7) arr = make_random_arr(choose2);</w:t>
      </w:r>
    </w:p>
    <w:p w14:paraId="4E69099A" w14:textId="77777777" w:rsidR="00B94924" w:rsidRPr="00B94924" w:rsidRDefault="00B94924" w:rsidP="00B94924">
      <w:pPr>
        <w:pStyle w:val="a9"/>
        <w:rPr>
          <w:lang w:val="en-US"/>
        </w:rPr>
      </w:pPr>
      <w:r w:rsidRPr="00B94924">
        <w:rPr>
          <w:lang w:val="en-US"/>
        </w:rPr>
        <w:tab/>
        <w:t>else arr_int = make_random_arr_int(choose2);</w:t>
      </w:r>
    </w:p>
    <w:p w14:paraId="2EA23482" w14:textId="77777777" w:rsidR="00B94924" w:rsidRPr="00B94924" w:rsidRDefault="00B94924" w:rsidP="00B94924">
      <w:pPr>
        <w:pStyle w:val="a9"/>
        <w:rPr>
          <w:lang w:val="en-US"/>
        </w:rPr>
      </w:pPr>
      <w:r w:rsidRPr="00B94924">
        <w:rPr>
          <w:lang w:val="en-US"/>
        </w:rPr>
        <w:tab/>
        <w:t>switch (choose1)</w:t>
      </w:r>
    </w:p>
    <w:p w14:paraId="1FC537B8" w14:textId="77777777" w:rsidR="00B94924" w:rsidRPr="00B94924" w:rsidRDefault="00B94924" w:rsidP="00B94924">
      <w:pPr>
        <w:pStyle w:val="a9"/>
        <w:rPr>
          <w:lang w:val="en-US"/>
        </w:rPr>
      </w:pPr>
      <w:r w:rsidRPr="00B94924">
        <w:rPr>
          <w:lang w:val="en-US"/>
        </w:rPr>
        <w:tab/>
        <w:t>{</w:t>
      </w:r>
    </w:p>
    <w:p w14:paraId="6BF7552C" w14:textId="77777777" w:rsidR="00B94924" w:rsidRPr="00B94924" w:rsidRDefault="00B94924" w:rsidP="00B94924">
      <w:pPr>
        <w:pStyle w:val="a9"/>
        <w:rPr>
          <w:lang w:val="en-US"/>
        </w:rPr>
      </w:pPr>
      <w:r w:rsidRPr="00B94924">
        <w:rPr>
          <w:lang w:val="en-US"/>
        </w:rPr>
        <w:tab/>
        <w:t>case 1:</w:t>
      </w:r>
    </w:p>
    <w:p w14:paraId="0A8B7631" w14:textId="77777777" w:rsidR="00B94924" w:rsidRPr="00B94924" w:rsidRDefault="00B94924" w:rsidP="00B94924">
      <w:pPr>
        <w:pStyle w:val="a9"/>
        <w:rPr>
          <w:lang w:val="en-US"/>
        </w:rPr>
      </w:pPr>
      <w:r w:rsidRPr="00B94924">
        <w:rPr>
          <w:lang w:val="en-US"/>
        </w:rPr>
        <w:tab/>
      </w:r>
      <w:r w:rsidRPr="00B94924">
        <w:rPr>
          <w:lang w:val="en-US"/>
        </w:rPr>
        <w:tab/>
        <w:t>start = clock();</w:t>
      </w:r>
    </w:p>
    <w:p w14:paraId="2341FD5C" w14:textId="77777777" w:rsidR="00B94924" w:rsidRPr="00B94924" w:rsidRDefault="00B94924" w:rsidP="00B94924">
      <w:pPr>
        <w:pStyle w:val="a9"/>
        <w:rPr>
          <w:lang w:val="en-US"/>
        </w:rPr>
      </w:pPr>
      <w:r w:rsidRPr="00B94924">
        <w:rPr>
          <w:lang w:val="en-US"/>
        </w:rPr>
        <w:tab/>
      </w:r>
      <w:r w:rsidRPr="00B94924">
        <w:rPr>
          <w:lang w:val="en-US"/>
        </w:rPr>
        <w:tab/>
        <w:t>bubbleSort(arr, choose2);</w:t>
      </w:r>
    </w:p>
    <w:p w14:paraId="35A177CE" w14:textId="77777777" w:rsidR="00B94924" w:rsidRPr="00B94924" w:rsidRDefault="00B94924" w:rsidP="00B94924">
      <w:pPr>
        <w:pStyle w:val="a9"/>
        <w:rPr>
          <w:lang w:val="en-US"/>
        </w:rPr>
      </w:pPr>
      <w:r w:rsidRPr="00B94924">
        <w:rPr>
          <w:lang w:val="en-US"/>
        </w:rPr>
        <w:tab/>
      </w:r>
      <w:r w:rsidRPr="00B94924">
        <w:rPr>
          <w:lang w:val="en-US"/>
        </w:rPr>
        <w:tab/>
        <w:t>finish = clock();</w:t>
      </w:r>
    </w:p>
    <w:p w14:paraId="0E7DFB52" w14:textId="77777777" w:rsidR="00B94924" w:rsidRPr="00B94924" w:rsidRDefault="00B94924" w:rsidP="00B94924">
      <w:pPr>
        <w:pStyle w:val="a9"/>
        <w:rPr>
          <w:lang w:val="en-US"/>
        </w:rPr>
      </w:pPr>
      <w:r w:rsidRPr="00B94924">
        <w:rPr>
          <w:lang w:val="en-US"/>
        </w:rPr>
        <w:tab/>
      </w:r>
      <w:r w:rsidRPr="00B94924">
        <w:rPr>
          <w:lang w:val="en-US"/>
        </w:rPr>
        <w:tab/>
        <w:t>break;</w:t>
      </w:r>
    </w:p>
    <w:p w14:paraId="121F3855" w14:textId="77777777" w:rsidR="00B94924" w:rsidRPr="00B94924" w:rsidRDefault="00B94924" w:rsidP="00B94924">
      <w:pPr>
        <w:pStyle w:val="a9"/>
        <w:rPr>
          <w:lang w:val="en-US"/>
        </w:rPr>
      </w:pPr>
      <w:r w:rsidRPr="00B94924">
        <w:rPr>
          <w:lang w:val="en-US"/>
        </w:rPr>
        <w:tab/>
        <w:t>case 2:</w:t>
      </w:r>
    </w:p>
    <w:p w14:paraId="52C0C98D" w14:textId="77777777" w:rsidR="00B94924" w:rsidRPr="00B94924" w:rsidRDefault="00B94924" w:rsidP="00B94924">
      <w:pPr>
        <w:pStyle w:val="a9"/>
        <w:rPr>
          <w:lang w:val="en-US"/>
        </w:rPr>
      </w:pPr>
      <w:r w:rsidRPr="00B94924">
        <w:rPr>
          <w:lang w:val="en-US"/>
        </w:rPr>
        <w:tab/>
      </w:r>
      <w:r w:rsidRPr="00B94924">
        <w:rPr>
          <w:lang w:val="en-US"/>
        </w:rPr>
        <w:tab/>
        <w:t>start = clock();</w:t>
      </w:r>
    </w:p>
    <w:p w14:paraId="49011AA9" w14:textId="77777777" w:rsidR="00B94924" w:rsidRPr="00B94924" w:rsidRDefault="00B94924" w:rsidP="00B94924">
      <w:pPr>
        <w:pStyle w:val="a9"/>
        <w:rPr>
          <w:lang w:val="en-US"/>
        </w:rPr>
      </w:pPr>
      <w:r w:rsidRPr="00B94924">
        <w:rPr>
          <w:lang w:val="en-US"/>
        </w:rPr>
        <w:tab/>
      </w:r>
      <w:r w:rsidRPr="00B94924">
        <w:rPr>
          <w:lang w:val="en-US"/>
        </w:rPr>
        <w:tab/>
        <w:t>selectSort(arr, choose2);</w:t>
      </w:r>
    </w:p>
    <w:p w14:paraId="4A68A993" w14:textId="77777777" w:rsidR="00B94924" w:rsidRPr="00B94924" w:rsidRDefault="00B94924" w:rsidP="00B94924">
      <w:pPr>
        <w:pStyle w:val="a9"/>
        <w:rPr>
          <w:lang w:val="en-US"/>
        </w:rPr>
      </w:pPr>
      <w:r w:rsidRPr="00B94924">
        <w:rPr>
          <w:lang w:val="en-US"/>
        </w:rPr>
        <w:tab/>
      </w:r>
      <w:r w:rsidRPr="00B94924">
        <w:rPr>
          <w:lang w:val="en-US"/>
        </w:rPr>
        <w:tab/>
        <w:t>finish = clock();</w:t>
      </w:r>
    </w:p>
    <w:p w14:paraId="2C3E40A0" w14:textId="77777777" w:rsidR="00B94924" w:rsidRPr="00B94924" w:rsidRDefault="00B94924" w:rsidP="00B94924">
      <w:pPr>
        <w:pStyle w:val="a9"/>
        <w:rPr>
          <w:lang w:val="en-US"/>
        </w:rPr>
      </w:pPr>
      <w:r w:rsidRPr="00B94924">
        <w:rPr>
          <w:lang w:val="en-US"/>
        </w:rPr>
        <w:tab/>
      </w:r>
      <w:r w:rsidRPr="00B94924">
        <w:rPr>
          <w:lang w:val="en-US"/>
        </w:rPr>
        <w:tab/>
        <w:t>break;</w:t>
      </w:r>
    </w:p>
    <w:p w14:paraId="6B41F3E4" w14:textId="77777777" w:rsidR="00B94924" w:rsidRPr="00B94924" w:rsidRDefault="00B94924" w:rsidP="00B94924">
      <w:pPr>
        <w:pStyle w:val="a9"/>
        <w:rPr>
          <w:lang w:val="en-US"/>
        </w:rPr>
      </w:pPr>
      <w:r w:rsidRPr="00B94924">
        <w:rPr>
          <w:lang w:val="en-US"/>
        </w:rPr>
        <w:tab/>
        <w:t>case 3:</w:t>
      </w:r>
    </w:p>
    <w:p w14:paraId="5C3673C1" w14:textId="77777777" w:rsidR="00B94924" w:rsidRPr="00B94924" w:rsidRDefault="00B94924" w:rsidP="00B94924">
      <w:pPr>
        <w:pStyle w:val="a9"/>
        <w:rPr>
          <w:lang w:val="en-US"/>
        </w:rPr>
      </w:pPr>
      <w:r w:rsidRPr="00B94924">
        <w:rPr>
          <w:lang w:val="en-US"/>
        </w:rPr>
        <w:tab/>
      </w:r>
      <w:r w:rsidRPr="00B94924">
        <w:rPr>
          <w:lang w:val="en-US"/>
        </w:rPr>
        <w:tab/>
        <w:t>start = clock();</w:t>
      </w:r>
    </w:p>
    <w:p w14:paraId="30038BC1" w14:textId="77777777" w:rsidR="00B94924" w:rsidRPr="00B94924" w:rsidRDefault="00B94924" w:rsidP="00B94924">
      <w:pPr>
        <w:pStyle w:val="a9"/>
        <w:rPr>
          <w:lang w:val="en-US"/>
        </w:rPr>
      </w:pPr>
      <w:r w:rsidRPr="00B94924">
        <w:rPr>
          <w:lang w:val="en-US"/>
        </w:rPr>
        <w:tab/>
      </w:r>
      <w:r w:rsidRPr="00B94924">
        <w:rPr>
          <w:lang w:val="en-US"/>
        </w:rPr>
        <w:tab/>
        <w:t>insertSort(arr, choose2);</w:t>
      </w:r>
    </w:p>
    <w:p w14:paraId="13154062" w14:textId="77777777" w:rsidR="00B94924" w:rsidRPr="00B94924" w:rsidRDefault="00B94924" w:rsidP="00B94924">
      <w:pPr>
        <w:pStyle w:val="a9"/>
        <w:rPr>
          <w:lang w:val="en-US"/>
        </w:rPr>
      </w:pPr>
      <w:r w:rsidRPr="00B94924">
        <w:rPr>
          <w:lang w:val="en-US"/>
        </w:rPr>
        <w:tab/>
      </w:r>
      <w:r w:rsidRPr="00B94924">
        <w:rPr>
          <w:lang w:val="en-US"/>
        </w:rPr>
        <w:tab/>
        <w:t>finish = clock();</w:t>
      </w:r>
    </w:p>
    <w:p w14:paraId="3153BE34" w14:textId="77777777" w:rsidR="00B94924" w:rsidRPr="00B94924" w:rsidRDefault="00B94924" w:rsidP="00B94924">
      <w:pPr>
        <w:pStyle w:val="a9"/>
        <w:rPr>
          <w:lang w:val="en-US"/>
        </w:rPr>
      </w:pPr>
      <w:r w:rsidRPr="00B94924">
        <w:rPr>
          <w:lang w:val="en-US"/>
        </w:rPr>
        <w:tab/>
      </w:r>
      <w:r w:rsidRPr="00B94924">
        <w:rPr>
          <w:lang w:val="en-US"/>
        </w:rPr>
        <w:tab/>
        <w:t>break;</w:t>
      </w:r>
    </w:p>
    <w:p w14:paraId="74B4991E" w14:textId="77777777" w:rsidR="00B94924" w:rsidRPr="00B94924" w:rsidRDefault="00B94924" w:rsidP="00B94924">
      <w:pPr>
        <w:pStyle w:val="a9"/>
        <w:rPr>
          <w:lang w:val="en-US"/>
        </w:rPr>
      </w:pPr>
      <w:r w:rsidRPr="00B94924">
        <w:rPr>
          <w:lang w:val="en-US"/>
        </w:rPr>
        <w:tab/>
        <w:t>case 4:</w:t>
      </w:r>
    </w:p>
    <w:p w14:paraId="4F6317FF" w14:textId="77777777" w:rsidR="00B94924" w:rsidRPr="00B94924" w:rsidRDefault="00B94924" w:rsidP="00B94924">
      <w:pPr>
        <w:pStyle w:val="a9"/>
        <w:rPr>
          <w:lang w:val="en-US"/>
        </w:rPr>
      </w:pPr>
      <w:r w:rsidRPr="00B94924">
        <w:rPr>
          <w:lang w:val="en-US"/>
        </w:rPr>
        <w:tab/>
      </w:r>
      <w:r w:rsidRPr="00B94924">
        <w:rPr>
          <w:lang w:val="en-US"/>
        </w:rPr>
        <w:tab/>
        <w:t>start = clock();</w:t>
      </w:r>
    </w:p>
    <w:p w14:paraId="279C7478" w14:textId="77777777" w:rsidR="00B94924" w:rsidRPr="00B94924" w:rsidRDefault="00B94924" w:rsidP="00B94924">
      <w:pPr>
        <w:pStyle w:val="a9"/>
        <w:rPr>
          <w:lang w:val="en-US"/>
        </w:rPr>
      </w:pPr>
      <w:r w:rsidRPr="00B94924">
        <w:rPr>
          <w:lang w:val="en-US"/>
        </w:rPr>
        <w:lastRenderedPageBreak/>
        <w:tab/>
      </w:r>
      <w:r w:rsidRPr="00B94924">
        <w:rPr>
          <w:lang w:val="en-US"/>
        </w:rPr>
        <w:tab/>
        <w:t>mergeSort(arr,0, choose2-1);</w:t>
      </w:r>
    </w:p>
    <w:p w14:paraId="382CE979" w14:textId="77777777" w:rsidR="00B94924" w:rsidRPr="00B94924" w:rsidRDefault="00B94924" w:rsidP="00B94924">
      <w:pPr>
        <w:pStyle w:val="a9"/>
        <w:rPr>
          <w:lang w:val="en-US"/>
        </w:rPr>
      </w:pPr>
      <w:r w:rsidRPr="00B94924">
        <w:rPr>
          <w:lang w:val="en-US"/>
        </w:rPr>
        <w:tab/>
      </w:r>
      <w:r w:rsidRPr="00B94924">
        <w:rPr>
          <w:lang w:val="en-US"/>
        </w:rPr>
        <w:tab/>
        <w:t>finish = clock();</w:t>
      </w:r>
    </w:p>
    <w:p w14:paraId="2E05A48B" w14:textId="77777777" w:rsidR="00B94924" w:rsidRPr="00B94924" w:rsidRDefault="00B94924" w:rsidP="00B94924">
      <w:pPr>
        <w:pStyle w:val="a9"/>
        <w:rPr>
          <w:lang w:val="en-US"/>
        </w:rPr>
      </w:pPr>
      <w:r w:rsidRPr="00B94924">
        <w:rPr>
          <w:lang w:val="en-US"/>
        </w:rPr>
        <w:tab/>
      </w:r>
      <w:r w:rsidRPr="00B94924">
        <w:rPr>
          <w:lang w:val="en-US"/>
        </w:rPr>
        <w:tab/>
        <w:t>break;</w:t>
      </w:r>
    </w:p>
    <w:p w14:paraId="29863D51" w14:textId="77777777" w:rsidR="00B94924" w:rsidRPr="00B94924" w:rsidRDefault="00B94924" w:rsidP="00B94924">
      <w:pPr>
        <w:pStyle w:val="a9"/>
        <w:rPr>
          <w:lang w:val="en-US"/>
        </w:rPr>
      </w:pPr>
      <w:r w:rsidRPr="00B94924">
        <w:rPr>
          <w:lang w:val="en-US"/>
        </w:rPr>
        <w:tab/>
        <w:t>case 5:</w:t>
      </w:r>
    </w:p>
    <w:p w14:paraId="1DEB1795" w14:textId="77777777" w:rsidR="00B94924" w:rsidRPr="00B94924" w:rsidRDefault="00B94924" w:rsidP="00B94924">
      <w:pPr>
        <w:pStyle w:val="a9"/>
        <w:rPr>
          <w:lang w:val="en-US"/>
        </w:rPr>
      </w:pPr>
      <w:r w:rsidRPr="00B94924">
        <w:rPr>
          <w:lang w:val="en-US"/>
        </w:rPr>
        <w:tab/>
      </w:r>
      <w:r w:rsidRPr="00B94924">
        <w:rPr>
          <w:lang w:val="en-US"/>
        </w:rPr>
        <w:tab/>
        <w:t>start = clock();</w:t>
      </w:r>
    </w:p>
    <w:p w14:paraId="5EF469B9" w14:textId="77777777" w:rsidR="00B94924" w:rsidRPr="00B94924" w:rsidRDefault="00B94924" w:rsidP="00B94924">
      <w:pPr>
        <w:pStyle w:val="a9"/>
        <w:rPr>
          <w:lang w:val="en-US"/>
        </w:rPr>
      </w:pPr>
      <w:r w:rsidRPr="00B94924">
        <w:rPr>
          <w:lang w:val="en-US"/>
        </w:rPr>
        <w:tab/>
      </w:r>
      <w:r w:rsidRPr="00B94924">
        <w:rPr>
          <w:lang w:val="en-US"/>
        </w:rPr>
        <w:tab/>
        <w:t>quickSort(arr, 0, choose2 - 1);</w:t>
      </w:r>
    </w:p>
    <w:p w14:paraId="6188B9B1" w14:textId="77777777" w:rsidR="00B94924" w:rsidRPr="00B94924" w:rsidRDefault="00B94924" w:rsidP="00B94924">
      <w:pPr>
        <w:pStyle w:val="a9"/>
        <w:rPr>
          <w:lang w:val="en-US"/>
        </w:rPr>
      </w:pPr>
      <w:r w:rsidRPr="00B94924">
        <w:rPr>
          <w:lang w:val="en-US"/>
        </w:rPr>
        <w:tab/>
      </w:r>
      <w:r w:rsidRPr="00B94924">
        <w:rPr>
          <w:lang w:val="en-US"/>
        </w:rPr>
        <w:tab/>
        <w:t>finish = clock();</w:t>
      </w:r>
    </w:p>
    <w:p w14:paraId="5548B32F" w14:textId="77777777" w:rsidR="00B94924" w:rsidRPr="00B94924" w:rsidRDefault="00B94924" w:rsidP="00B94924">
      <w:pPr>
        <w:pStyle w:val="a9"/>
        <w:rPr>
          <w:lang w:val="en-US"/>
        </w:rPr>
      </w:pPr>
      <w:r w:rsidRPr="00B94924">
        <w:rPr>
          <w:lang w:val="en-US"/>
        </w:rPr>
        <w:tab/>
      </w:r>
      <w:r w:rsidRPr="00B94924">
        <w:rPr>
          <w:lang w:val="en-US"/>
        </w:rPr>
        <w:tab/>
        <w:t>break;</w:t>
      </w:r>
    </w:p>
    <w:p w14:paraId="610F03E3" w14:textId="77777777" w:rsidR="00B94924" w:rsidRPr="00B94924" w:rsidRDefault="00B94924" w:rsidP="00B94924">
      <w:pPr>
        <w:pStyle w:val="a9"/>
        <w:rPr>
          <w:lang w:val="en-US"/>
        </w:rPr>
      </w:pPr>
      <w:r w:rsidRPr="00B94924">
        <w:rPr>
          <w:lang w:val="en-US"/>
        </w:rPr>
        <w:tab/>
        <w:t>case 6:</w:t>
      </w:r>
    </w:p>
    <w:p w14:paraId="1815184C" w14:textId="77777777" w:rsidR="00B94924" w:rsidRPr="00B94924" w:rsidRDefault="00B94924" w:rsidP="00B94924">
      <w:pPr>
        <w:pStyle w:val="a9"/>
        <w:rPr>
          <w:lang w:val="en-US"/>
        </w:rPr>
      </w:pPr>
      <w:r w:rsidRPr="00B94924">
        <w:rPr>
          <w:lang w:val="en-US"/>
        </w:rPr>
        <w:tab/>
      </w:r>
      <w:r w:rsidRPr="00B94924">
        <w:rPr>
          <w:lang w:val="en-US"/>
        </w:rPr>
        <w:tab/>
        <w:t>start = clock();</w:t>
      </w:r>
    </w:p>
    <w:p w14:paraId="7C51E69C" w14:textId="77777777" w:rsidR="00B94924" w:rsidRPr="00B94924" w:rsidRDefault="00B94924" w:rsidP="00B94924">
      <w:pPr>
        <w:pStyle w:val="a9"/>
        <w:rPr>
          <w:lang w:val="en-US"/>
        </w:rPr>
      </w:pPr>
      <w:r w:rsidRPr="00B94924">
        <w:rPr>
          <w:lang w:val="en-US"/>
        </w:rPr>
        <w:tab/>
      </w:r>
      <w:r w:rsidRPr="00B94924">
        <w:rPr>
          <w:lang w:val="en-US"/>
        </w:rPr>
        <w:tab/>
        <w:t>hybridQuickSort(arr, 0, choose2 - 1);</w:t>
      </w:r>
    </w:p>
    <w:p w14:paraId="6D08E80E" w14:textId="77777777" w:rsidR="00B94924" w:rsidRPr="00B94924" w:rsidRDefault="00B94924" w:rsidP="00B94924">
      <w:pPr>
        <w:pStyle w:val="a9"/>
        <w:rPr>
          <w:lang w:val="en-US"/>
        </w:rPr>
      </w:pPr>
      <w:r w:rsidRPr="00B94924">
        <w:rPr>
          <w:lang w:val="en-US"/>
        </w:rPr>
        <w:tab/>
      </w:r>
      <w:r w:rsidRPr="00B94924">
        <w:rPr>
          <w:lang w:val="en-US"/>
        </w:rPr>
        <w:tab/>
        <w:t>finish = clock();</w:t>
      </w:r>
    </w:p>
    <w:p w14:paraId="09BB44D2" w14:textId="77777777" w:rsidR="00B94924" w:rsidRPr="00B94924" w:rsidRDefault="00B94924" w:rsidP="00B94924">
      <w:pPr>
        <w:pStyle w:val="a9"/>
        <w:rPr>
          <w:lang w:val="en-US"/>
        </w:rPr>
      </w:pPr>
      <w:r w:rsidRPr="00B94924">
        <w:rPr>
          <w:lang w:val="en-US"/>
        </w:rPr>
        <w:tab/>
      </w:r>
      <w:r w:rsidRPr="00B94924">
        <w:rPr>
          <w:lang w:val="en-US"/>
        </w:rPr>
        <w:tab/>
        <w:t>break;</w:t>
      </w:r>
    </w:p>
    <w:p w14:paraId="704BD6C5" w14:textId="77777777" w:rsidR="00B94924" w:rsidRPr="00B94924" w:rsidRDefault="00B94924" w:rsidP="00B94924">
      <w:pPr>
        <w:pStyle w:val="a9"/>
        <w:rPr>
          <w:lang w:val="en-US"/>
        </w:rPr>
      </w:pPr>
      <w:r w:rsidRPr="00B94924">
        <w:rPr>
          <w:lang w:val="en-US"/>
        </w:rPr>
        <w:tab/>
        <w:t>case 7:</w:t>
      </w:r>
    </w:p>
    <w:p w14:paraId="287B4365" w14:textId="77777777" w:rsidR="00B94924" w:rsidRPr="00B94924" w:rsidRDefault="00B94924" w:rsidP="00B94924">
      <w:pPr>
        <w:pStyle w:val="a9"/>
        <w:rPr>
          <w:lang w:val="en-US"/>
        </w:rPr>
      </w:pPr>
      <w:r w:rsidRPr="00B94924">
        <w:rPr>
          <w:lang w:val="en-US"/>
        </w:rPr>
        <w:tab/>
      </w:r>
      <w:r w:rsidRPr="00B94924">
        <w:rPr>
          <w:lang w:val="en-US"/>
        </w:rPr>
        <w:tab/>
        <w:t>start = clock();</w:t>
      </w:r>
    </w:p>
    <w:p w14:paraId="1BD54F0A" w14:textId="77777777" w:rsidR="00B94924" w:rsidRPr="00B94924" w:rsidRDefault="00B94924" w:rsidP="00B94924">
      <w:pPr>
        <w:pStyle w:val="a9"/>
        <w:rPr>
          <w:lang w:val="en-US"/>
        </w:rPr>
      </w:pPr>
      <w:r w:rsidRPr="00B94924">
        <w:rPr>
          <w:lang w:val="en-US"/>
        </w:rPr>
        <w:tab/>
      </w:r>
      <w:r w:rsidRPr="00B94924">
        <w:rPr>
          <w:lang w:val="en-US"/>
        </w:rPr>
        <w:tab/>
        <w:t>radixSort(arr_int, choose2);</w:t>
      </w:r>
    </w:p>
    <w:p w14:paraId="6145E1D6" w14:textId="77777777" w:rsidR="00B94924" w:rsidRPr="00B94924" w:rsidRDefault="00B94924" w:rsidP="00B94924">
      <w:pPr>
        <w:pStyle w:val="a9"/>
        <w:rPr>
          <w:lang w:val="en-US"/>
        </w:rPr>
      </w:pPr>
      <w:r w:rsidRPr="00B94924">
        <w:rPr>
          <w:lang w:val="en-US"/>
        </w:rPr>
        <w:tab/>
      </w:r>
      <w:r w:rsidRPr="00B94924">
        <w:rPr>
          <w:lang w:val="en-US"/>
        </w:rPr>
        <w:tab/>
        <w:t>finish = clock();</w:t>
      </w:r>
    </w:p>
    <w:p w14:paraId="50F5B937" w14:textId="77777777" w:rsidR="00B94924" w:rsidRPr="00B94924" w:rsidRDefault="00B94924" w:rsidP="00B94924">
      <w:pPr>
        <w:pStyle w:val="a9"/>
        <w:rPr>
          <w:lang w:val="en-US"/>
        </w:rPr>
      </w:pPr>
      <w:r w:rsidRPr="00B94924">
        <w:rPr>
          <w:lang w:val="en-US"/>
        </w:rPr>
        <w:tab/>
      </w:r>
      <w:r w:rsidRPr="00B94924">
        <w:rPr>
          <w:lang w:val="en-US"/>
        </w:rPr>
        <w:tab/>
        <w:t>break;</w:t>
      </w:r>
    </w:p>
    <w:p w14:paraId="7DCF5116" w14:textId="77777777" w:rsidR="00B94924" w:rsidRPr="00B94924" w:rsidRDefault="00B94924" w:rsidP="00B94924">
      <w:pPr>
        <w:pStyle w:val="a9"/>
        <w:rPr>
          <w:lang w:val="en-US"/>
        </w:rPr>
      </w:pPr>
      <w:r w:rsidRPr="00B94924">
        <w:rPr>
          <w:lang w:val="en-US"/>
        </w:rPr>
        <w:tab/>
        <w:t>default:</w:t>
      </w:r>
    </w:p>
    <w:p w14:paraId="1566BE98" w14:textId="77777777" w:rsidR="00B94924" w:rsidRPr="00B94924" w:rsidRDefault="00B94924" w:rsidP="00B94924">
      <w:pPr>
        <w:pStyle w:val="a9"/>
        <w:rPr>
          <w:lang w:val="en-US"/>
        </w:rPr>
      </w:pPr>
      <w:r w:rsidRPr="00B94924">
        <w:rPr>
          <w:lang w:val="en-US"/>
        </w:rPr>
        <w:tab/>
      </w:r>
      <w:r w:rsidRPr="00B94924">
        <w:rPr>
          <w:lang w:val="en-US"/>
        </w:rPr>
        <w:tab/>
        <w:t>return -1;</w:t>
      </w:r>
    </w:p>
    <w:p w14:paraId="21AA7B9A" w14:textId="77777777" w:rsidR="00B94924" w:rsidRPr="00B94924" w:rsidRDefault="00B94924" w:rsidP="00B94924">
      <w:pPr>
        <w:pStyle w:val="a9"/>
        <w:rPr>
          <w:lang w:val="en-US"/>
        </w:rPr>
      </w:pPr>
      <w:r w:rsidRPr="00B94924">
        <w:rPr>
          <w:lang w:val="en-US"/>
        </w:rPr>
        <w:tab/>
        <w:t>}</w:t>
      </w:r>
    </w:p>
    <w:p w14:paraId="24548722" w14:textId="77777777" w:rsidR="00B94924" w:rsidRPr="00B94924" w:rsidRDefault="00B94924" w:rsidP="00B94924">
      <w:pPr>
        <w:pStyle w:val="a9"/>
        <w:rPr>
          <w:lang w:val="en-US"/>
        </w:rPr>
      </w:pPr>
      <w:r w:rsidRPr="00B94924">
        <w:rPr>
          <w:lang w:val="en-US"/>
        </w:rPr>
        <w:tab/>
        <w:t>time_taken =((double) (finish - start)) / CLOCKS_PER_SEC;</w:t>
      </w:r>
    </w:p>
    <w:p w14:paraId="59D0E211" w14:textId="77777777" w:rsidR="00B94924" w:rsidRPr="00B94924" w:rsidRDefault="00B94924" w:rsidP="00B94924">
      <w:pPr>
        <w:pStyle w:val="a9"/>
        <w:rPr>
          <w:lang w:val="en-US"/>
        </w:rPr>
      </w:pPr>
      <w:r w:rsidRPr="00B94924">
        <w:rPr>
          <w:lang w:val="en-US"/>
        </w:rPr>
        <w:tab/>
        <w:t>printf("Time taken %lf\n", time_taken);</w:t>
      </w:r>
    </w:p>
    <w:p w14:paraId="3D7D814A" w14:textId="77777777" w:rsidR="00B94924" w:rsidRPr="00B94924" w:rsidRDefault="00B94924" w:rsidP="00B94924">
      <w:pPr>
        <w:pStyle w:val="a9"/>
        <w:rPr>
          <w:lang w:val="en-US"/>
        </w:rPr>
      </w:pPr>
      <w:r w:rsidRPr="00B94924">
        <w:rPr>
          <w:lang w:val="en-US"/>
        </w:rPr>
        <w:tab/>
        <w:t>if (choose3 == 1) {</w:t>
      </w:r>
    </w:p>
    <w:p w14:paraId="12D5C8EE" w14:textId="77777777" w:rsidR="00B94924" w:rsidRPr="00B94924" w:rsidRDefault="00B94924" w:rsidP="00B94924">
      <w:pPr>
        <w:pStyle w:val="a9"/>
        <w:rPr>
          <w:lang w:val="en-US"/>
        </w:rPr>
      </w:pPr>
      <w:r w:rsidRPr="00B94924">
        <w:rPr>
          <w:lang w:val="en-US"/>
        </w:rPr>
        <w:tab/>
      </w:r>
      <w:r w:rsidRPr="00B94924">
        <w:rPr>
          <w:lang w:val="en-US"/>
        </w:rPr>
        <w:tab/>
        <w:t>if (choose1 != 7) {</w:t>
      </w:r>
    </w:p>
    <w:p w14:paraId="2E8A0C28"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if (checkSorted(arr, choose2) == 1) printf("Correct");</w:t>
      </w:r>
    </w:p>
    <w:p w14:paraId="01012F21"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else printf("Not correct");</w:t>
      </w:r>
    </w:p>
    <w:p w14:paraId="2579BB3D" w14:textId="77777777" w:rsidR="00B94924" w:rsidRPr="00B94924" w:rsidRDefault="00B94924" w:rsidP="00B94924">
      <w:pPr>
        <w:pStyle w:val="a9"/>
        <w:rPr>
          <w:lang w:val="en-US"/>
        </w:rPr>
      </w:pPr>
      <w:r w:rsidRPr="00B94924">
        <w:rPr>
          <w:lang w:val="en-US"/>
        </w:rPr>
        <w:tab/>
      </w:r>
      <w:r w:rsidRPr="00B94924">
        <w:rPr>
          <w:lang w:val="en-US"/>
        </w:rPr>
        <w:tab/>
        <w:t>}</w:t>
      </w:r>
    </w:p>
    <w:p w14:paraId="4A10DA1E" w14:textId="77777777" w:rsidR="00B94924" w:rsidRPr="00B94924" w:rsidRDefault="00B94924" w:rsidP="00B94924">
      <w:pPr>
        <w:pStyle w:val="a9"/>
        <w:rPr>
          <w:lang w:val="en-US"/>
        </w:rPr>
      </w:pPr>
      <w:r w:rsidRPr="00B94924">
        <w:rPr>
          <w:lang w:val="en-US"/>
        </w:rPr>
        <w:tab/>
      </w:r>
      <w:r w:rsidRPr="00B94924">
        <w:rPr>
          <w:lang w:val="en-US"/>
        </w:rPr>
        <w:tab/>
        <w:t>else {</w:t>
      </w:r>
    </w:p>
    <w:p w14:paraId="038C96C4"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if (checkSorted_int(arr_int, choose2) == 1) printf("Correct");</w:t>
      </w:r>
    </w:p>
    <w:p w14:paraId="4380A18A"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else printf("Not correct");</w:t>
      </w:r>
    </w:p>
    <w:p w14:paraId="38C1F7C9" w14:textId="77777777" w:rsidR="00B94924" w:rsidRPr="00B94924" w:rsidRDefault="00B94924" w:rsidP="00B94924">
      <w:pPr>
        <w:pStyle w:val="a9"/>
        <w:rPr>
          <w:lang w:val="en-US"/>
        </w:rPr>
      </w:pPr>
      <w:r w:rsidRPr="00B94924">
        <w:rPr>
          <w:lang w:val="en-US"/>
        </w:rPr>
        <w:tab/>
      </w:r>
      <w:r w:rsidRPr="00B94924">
        <w:rPr>
          <w:lang w:val="en-US"/>
        </w:rPr>
        <w:tab/>
        <w:t>}</w:t>
      </w:r>
    </w:p>
    <w:p w14:paraId="044BACE5" w14:textId="77777777" w:rsidR="00B94924" w:rsidRPr="00B94924" w:rsidRDefault="00B94924" w:rsidP="00B94924">
      <w:pPr>
        <w:pStyle w:val="a9"/>
        <w:rPr>
          <w:lang w:val="en-US"/>
        </w:rPr>
      </w:pPr>
      <w:r w:rsidRPr="00B94924">
        <w:rPr>
          <w:lang w:val="en-US"/>
        </w:rPr>
        <w:tab/>
        <w:t>}</w:t>
      </w:r>
    </w:p>
    <w:p w14:paraId="66347C9E" w14:textId="77777777" w:rsidR="00B94924" w:rsidRPr="00B94924" w:rsidRDefault="00B94924" w:rsidP="00B94924">
      <w:pPr>
        <w:pStyle w:val="a9"/>
        <w:rPr>
          <w:lang w:val="en-US"/>
        </w:rPr>
      </w:pPr>
      <w:r w:rsidRPr="00B94924">
        <w:rPr>
          <w:lang w:val="en-US"/>
        </w:rPr>
        <w:tab/>
        <w:t>if (choose1 != 7) delete_random_arr(arr);</w:t>
      </w:r>
    </w:p>
    <w:p w14:paraId="069DB8C8" w14:textId="77777777" w:rsidR="00B94924" w:rsidRPr="00B94924" w:rsidRDefault="00B94924" w:rsidP="00B94924">
      <w:pPr>
        <w:pStyle w:val="a9"/>
        <w:rPr>
          <w:lang w:val="en-US"/>
        </w:rPr>
      </w:pPr>
      <w:r w:rsidRPr="00B94924">
        <w:rPr>
          <w:lang w:val="en-US"/>
        </w:rPr>
        <w:tab/>
        <w:t>else delete_random_arr_int(arr_int);</w:t>
      </w:r>
    </w:p>
    <w:p w14:paraId="6A2D58CC" w14:textId="6BC67C0A" w:rsidR="00B94924" w:rsidRDefault="00B94924" w:rsidP="00B94924">
      <w:pPr>
        <w:pStyle w:val="a9"/>
        <w:rPr>
          <w:lang w:val="en-US"/>
        </w:rPr>
      </w:pPr>
      <w:r w:rsidRPr="00CC1DA5">
        <w:rPr>
          <w:lang w:val="en-US"/>
        </w:rPr>
        <w:t>}</w:t>
      </w:r>
    </w:p>
    <w:p w14:paraId="51687AA2" w14:textId="77777777" w:rsidR="00B94924" w:rsidRDefault="00B94924" w:rsidP="00B94924">
      <w:pPr>
        <w:pStyle w:val="a9"/>
        <w:rPr>
          <w:lang w:val="en-US"/>
        </w:rPr>
      </w:pPr>
    </w:p>
    <w:p w14:paraId="1071BFF7" w14:textId="77777777" w:rsidR="00B94924" w:rsidRDefault="00B94924" w:rsidP="00B94924">
      <w:pPr>
        <w:pStyle w:val="a9"/>
        <w:rPr>
          <w:lang w:val="en-US"/>
        </w:rPr>
      </w:pPr>
    </w:p>
    <w:p w14:paraId="47A3FA44" w14:textId="30358666" w:rsidR="00B94924" w:rsidRDefault="00B94924" w:rsidP="00B94924">
      <w:pPr>
        <w:pStyle w:val="a9"/>
        <w:jc w:val="center"/>
        <w:rPr>
          <w:lang w:val="en-US"/>
        </w:rPr>
      </w:pPr>
      <w:r>
        <w:rPr>
          <w:lang w:val="en-US"/>
        </w:rPr>
        <w:t>sort.h</w:t>
      </w:r>
    </w:p>
    <w:p w14:paraId="266EAB3A" w14:textId="77777777" w:rsidR="00B94924" w:rsidRPr="00CC1DA5" w:rsidRDefault="00B94924" w:rsidP="00B94924">
      <w:pPr>
        <w:pStyle w:val="a9"/>
        <w:rPr>
          <w:lang w:val="en-US"/>
        </w:rPr>
      </w:pPr>
      <w:r w:rsidRPr="00CC1DA5">
        <w:rPr>
          <w:lang w:val="en-US"/>
        </w:rPr>
        <w:t>#pragma once</w:t>
      </w:r>
    </w:p>
    <w:p w14:paraId="7EAB8C89" w14:textId="77777777" w:rsidR="00B94924" w:rsidRPr="00CC1DA5" w:rsidRDefault="00B94924" w:rsidP="00B94924">
      <w:pPr>
        <w:pStyle w:val="a9"/>
        <w:rPr>
          <w:lang w:val="en-US"/>
        </w:rPr>
      </w:pPr>
      <w:r w:rsidRPr="00CC1DA5">
        <w:rPr>
          <w:lang w:val="en-US"/>
        </w:rPr>
        <w:t>#ifndef SORT_H</w:t>
      </w:r>
    </w:p>
    <w:p w14:paraId="163B5404" w14:textId="77777777" w:rsidR="00B94924" w:rsidRPr="00B94924" w:rsidRDefault="00B94924" w:rsidP="00B94924">
      <w:pPr>
        <w:pStyle w:val="a9"/>
      </w:pPr>
      <w:r w:rsidRPr="00B94924">
        <w:t>#define SORT_H</w:t>
      </w:r>
    </w:p>
    <w:p w14:paraId="7D12D4D2" w14:textId="77777777" w:rsidR="00B94924" w:rsidRPr="00B94924" w:rsidRDefault="00B94924" w:rsidP="00B94924">
      <w:pPr>
        <w:pStyle w:val="a9"/>
      </w:pPr>
    </w:p>
    <w:p w14:paraId="567B8568" w14:textId="77777777" w:rsidR="00B94924" w:rsidRPr="00CC1DA5" w:rsidRDefault="00B94924" w:rsidP="00B94924">
      <w:pPr>
        <w:pStyle w:val="a9"/>
        <w:rPr>
          <w:lang w:val="en-US"/>
        </w:rPr>
      </w:pPr>
      <w:r w:rsidRPr="00CC1DA5">
        <w:rPr>
          <w:lang w:val="en-US"/>
        </w:rPr>
        <w:t>double* make_random_arr(int n);</w:t>
      </w:r>
    </w:p>
    <w:p w14:paraId="5BB9D034" w14:textId="77777777" w:rsidR="00B94924" w:rsidRPr="00CC1DA5" w:rsidRDefault="00B94924" w:rsidP="00B94924">
      <w:pPr>
        <w:pStyle w:val="a9"/>
        <w:rPr>
          <w:lang w:val="en-US"/>
        </w:rPr>
      </w:pPr>
      <w:r w:rsidRPr="00CC1DA5">
        <w:rPr>
          <w:lang w:val="en-US"/>
        </w:rPr>
        <w:t>int* make_random_arr_int(int n);</w:t>
      </w:r>
    </w:p>
    <w:p w14:paraId="02754A8A" w14:textId="77777777" w:rsidR="00B94924" w:rsidRPr="00CC1DA5" w:rsidRDefault="00B94924" w:rsidP="00B94924">
      <w:pPr>
        <w:pStyle w:val="a9"/>
        <w:rPr>
          <w:lang w:val="en-US"/>
        </w:rPr>
      </w:pPr>
      <w:r w:rsidRPr="00CC1DA5">
        <w:rPr>
          <w:lang w:val="en-US"/>
        </w:rPr>
        <w:t>double* make_random_arr_sort(int n);</w:t>
      </w:r>
    </w:p>
    <w:p w14:paraId="68B935F8" w14:textId="77777777" w:rsidR="00B94924" w:rsidRPr="00CC1DA5" w:rsidRDefault="00B94924" w:rsidP="00B94924">
      <w:pPr>
        <w:pStyle w:val="a9"/>
        <w:rPr>
          <w:lang w:val="en-US"/>
        </w:rPr>
      </w:pPr>
      <w:r w:rsidRPr="00CC1DA5">
        <w:rPr>
          <w:lang w:val="en-US"/>
        </w:rPr>
        <w:t>int* make_random_arr_sort_int(int n);</w:t>
      </w:r>
    </w:p>
    <w:p w14:paraId="245860E3" w14:textId="77777777" w:rsidR="00B94924" w:rsidRPr="00CC1DA5" w:rsidRDefault="00B94924" w:rsidP="00B94924">
      <w:pPr>
        <w:pStyle w:val="a9"/>
        <w:rPr>
          <w:lang w:val="en-US"/>
        </w:rPr>
      </w:pPr>
      <w:r w:rsidRPr="00CC1DA5">
        <w:rPr>
          <w:lang w:val="en-US"/>
        </w:rPr>
        <w:t>double* make_random_arr_unsort(int n);</w:t>
      </w:r>
    </w:p>
    <w:p w14:paraId="6D899D42" w14:textId="77777777" w:rsidR="00B94924" w:rsidRPr="00CC1DA5" w:rsidRDefault="00B94924" w:rsidP="00B94924">
      <w:pPr>
        <w:pStyle w:val="a9"/>
        <w:rPr>
          <w:lang w:val="en-US"/>
        </w:rPr>
      </w:pPr>
      <w:r w:rsidRPr="00CC1DA5">
        <w:rPr>
          <w:lang w:val="en-US"/>
        </w:rPr>
        <w:t>int* make_random_arr_unsort_int(int n);</w:t>
      </w:r>
    </w:p>
    <w:p w14:paraId="5362E10A" w14:textId="77777777" w:rsidR="00B94924" w:rsidRPr="00CC1DA5" w:rsidRDefault="00B94924" w:rsidP="00B94924">
      <w:pPr>
        <w:pStyle w:val="a9"/>
        <w:rPr>
          <w:lang w:val="en-US"/>
        </w:rPr>
      </w:pPr>
      <w:r w:rsidRPr="00CC1DA5">
        <w:rPr>
          <w:lang w:val="en-US"/>
        </w:rPr>
        <w:lastRenderedPageBreak/>
        <w:t>void delete_random_arr(double* arr);</w:t>
      </w:r>
    </w:p>
    <w:p w14:paraId="13602469" w14:textId="77777777" w:rsidR="00B94924" w:rsidRPr="00CC1DA5" w:rsidRDefault="00B94924" w:rsidP="00B94924">
      <w:pPr>
        <w:pStyle w:val="a9"/>
        <w:rPr>
          <w:lang w:val="en-US"/>
        </w:rPr>
      </w:pPr>
      <w:r w:rsidRPr="00CC1DA5">
        <w:rPr>
          <w:lang w:val="en-US"/>
        </w:rPr>
        <w:t>void delete_random_arr_int(int* arr);</w:t>
      </w:r>
    </w:p>
    <w:p w14:paraId="6A619992" w14:textId="77777777" w:rsidR="00B94924" w:rsidRPr="00CC1DA5" w:rsidRDefault="00B94924" w:rsidP="00B94924">
      <w:pPr>
        <w:pStyle w:val="a9"/>
        <w:rPr>
          <w:lang w:val="en-US"/>
        </w:rPr>
      </w:pPr>
      <w:r w:rsidRPr="00CC1DA5">
        <w:rPr>
          <w:lang w:val="en-US"/>
        </w:rPr>
        <w:t>int swap(double* a, double* b);</w:t>
      </w:r>
    </w:p>
    <w:p w14:paraId="3D4D768B" w14:textId="77777777" w:rsidR="00B94924" w:rsidRPr="00CC1DA5" w:rsidRDefault="00B94924" w:rsidP="00B94924">
      <w:pPr>
        <w:pStyle w:val="a9"/>
        <w:rPr>
          <w:lang w:val="en-US"/>
        </w:rPr>
      </w:pPr>
      <w:r w:rsidRPr="00CC1DA5">
        <w:rPr>
          <w:lang w:val="en-US"/>
        </w:rPr>
        <w:t>void bubbleSort(double* arr, int elements);</w:t>
      </w:r>
    </w:p>
    <w:p w14:paraId="5FC979AD" w14:textId="77777777" w:rsidR="00B94924" w:rsidRPr="00CC1DA5" w:rsidRDefault="00B94924" w:rsidP="00B94924">
      <w:pPr>
        <w:pStyle w:val="a9"/>
        <w:rPr>
          <w:lang w:val="en-US"/>
        </w:rPr>
      </w:pPr>
      <w:r w:rsidRPr="00CC1DA5">
        <w:rPr>
          <w:lang w:val="en-US"/>
        </w:rPr>
        <w:t>void selectSort(double* arr, int end);</w:t>
      </w:r>
    </w:p>
    <w:p w14:paraId="4F4DD11E" w14:textId="77777777" w:rsidR="00B94924" w:rsidRPr="00CC1DA5" w:rsidRDefault="00B94924" w:rsidP="00B94924">
      <w:pPr>
        <w:pStyle w:val="a9"/>
        <w:rPr>
          <w:lang w:val="en-US"/>
        </w:rPr>
      </w:pPr>
      <w:r w:rsidRPr="00CC1DA5">
        <w:rPr>
          <w:lang w:val="en-US"/>
        </w:rPr>
        <w:t>void insertSort(double* arr, int end);</w:t>
      </w:r>
    </w:p>
    <w:p w14:paraId="775C3B9E" w14:textId="77777777" w:rsidR="00B94924" w:rsidRPr="00CC1DA5" w:rsidRDefault="00B94924" w:rsidP="00B94924">
      <w:pPr>
        <w:pStyle w:val="a9"/>
        <w:rPr>
          <w:lang w:val="en-US"/>
        </w:rPr>
      </w:pPr>
      <w:r w:rsidRPr="00CC1DA5">
        <w:rPr>
          <w:lang w:val="en-US"/>
        </w:rPr>
        <w:t>void merge(double* array, int left, int mid, int right);</w:t>
      </w:r>
    </w:p>
    <w:p w14:paraId="286826CB" w14:textId="77777777" w:rsidR="00B94924" w:rsidRPr="00CC1DA5" w:rsidRDefault="00B94924" w:rsidP="00B94924">
      <w:pPr>
        <w:pStyle w:val="a9"/>
        <w:rPr>
          <w:lang w:val="en-US"/>
        </w:rPr>
      </w:pPr>
      <w:r w:rsidRPr="00CC1DA5">
        <w:rPr>
          <w:lang w:val="en-US"/>
        </w:rPr>
        <w:t>void mergeSort(double* array, int left, int right);</w:t>
      </w:r>
    </w:p>
    <w:p w14:paraId="3EA5001B" w14:textId="77777777" w:rsidR="00B94924" w:rsidRPr="00CC1DA5" w:rsidRDefault="00B94924" w:rsidP="00B94924">
      <w:pPr>
        <w:pStyle w:val="a9"/>
        <w:rPr>
          <w:lang w:val="en-US"/>
        </w:rPr>
      </w:pPr>
      <w:r w:rsidRPr="00CC1DA5">
        <w:rPr>
          <w:lang w:val="en-US"/>
        </w:rPr>
        <w:t>int partition(double* array, int low, int high);</w:t>
      </w:r>
    </w:p>
    <w:p w14:paraId="5B01D4CA" w14:textId="77777777" w:rsidR="00B94924" w:rsidRPr="00CC1DA5" w:rsidRDefault="00B94924" w:rsidP="00B94924">
      <w:pPr>
        <w:pStyle w:val="a9"/>
        <w:rPr>
          <w:lang w:val="en-US"/>
        </w:rPr>
      </w:pPr>
      <w:r w:rsidRPr="00CC1DA5">
        <w:rPr>
          <w:lang w:val="en-US"/>
        </w:rPr>
        <w:t>void quickSort(double* array, int low, int high);</w:t>
      </w:r>
    </w:p>
    <w:p w14:paraId="704D2012" w14:textId="77777777" w:rsidR="00B94924" w:rsidRPr="00CC1DA5" w:rsidRDefault="00B94924" w:rsidP="00B94924">
      <w:pPr>
        <w:pStyle w:val="a9"/>
        <w:rPr>
          <w:lang w:val="en-US"/>
        </w:rPr>
      </w:pPr>
      <w:r w:rsidRPr="00CC1DA5">
        <w:rPr>
          <w:lang w:val="en-US"/>
        </w:rPr>
        <w:t>void hybridQuickSort(double* array, int low, int high);</w:t>
      </w:r>
    </w:p>
    <w:p w14:paraId="59D458CF" w14:textId="77777777" w:rsidR="00B94924" w:rsidRPr="00CC1DA5" w:rsidRDefault="00B94924" w:rsidP="00B94924">
      <w:pPr>
        <w:pStyle w:val="a9"/>
        <w:rPr>
          <w:lang w:val="en-US"/>
        </w:rPr>
      </w:pPr>
      <w:r w:rsidRPr="00CC1DA5">
        <w:rPr>
          <w:lang w:val="en-US"/>
        </w:rPr>
        <w:t>int getMax(int arr[], int n);</w:t>
      </w:r>
    </w:p>
    <w:p w14:paraId="425FEA38" w14:textId="77777777" w:rsidR="00B94924" w:rsidRPr="00CC1DA5" w:rsidRDefault="00B94924" w:rsidP="00B94924">
      <w:pPr>
        <w:pStyle w:val="a9"/>
        <w:rPr>
          <w:lang w:val="en-US"/>
        </w:rPr>
      </w:pPr>
      <w:r w:rsidRPr="00CC1DA5">
        <w:rPr>
          <w:lang w:val="en-US"/>
        </w:rPr>
        <w:t>void countSort(int arr[], int n, int exp);</w:t>
      </w:r>
    </w:p>
    <w:p w14:paraId="74A94B32" w14:textId="77777777" w:rsidR="00B94924" w:rsidRPr="00CC1DA5" w:rsidRDefault="00B94924" w:rsidP="00B94924">
      <w:pPr>
        <w:pStyle w:val="a9"/>
        <w:rPr>
          <w:lang w:val="en-US"/>
        </w:rPr>
      </w:pPr>
      <w:r w:rsidRPr="00CC1DA5">
        <w:rPr>
          <w:lang w:val="en-US"/>
        </w:rPr>
        <w:t>void radixSort(int arr[], int n);</w:t>
      </w:r>
    </w:p>
    <w:p w14:paraId="1DB6A9BD" w14:textId="77777777" w:rsidR="00B94924" w:rsidRPr="00CC1DA5" w:rsidRDefault="00B94924" w:rsidP="00B94924">
      <w:pPr>
        <w:pStyle w:val="a9"/>
        <w:rPr>
          <w:lang w:val="en-US"/>
        </w:rPr>
      </w:pPr>
      <w:r w:rsidRPr="00CC1DA5">
        <w:rPr>
          <w:lang w:val="en-US"/>
        </w:rPr>
        <w:t>int checkSorted(double* arr, int n);</w:t>
      </w:r>
    </w:p>
    <w:p w14:paraId="039A72C8" w14:textId="77777777" w:rsidR="00B94924" w:rsidRPr="00CC1DA5" w:rsidRDefault="00B94924" w:rsidP="00B94924">
      <w:pPr>
        <w:pStyle w:val="a9"/>
        <w:rPr>
          <w:lang w:val="en-US"/>
        </w:rPr>
      </w:pPr>
      <w:r w:rsidRPr="00CC1DA5">
        <w:rPr>
          <w:lang w:val="en-US"/>
        </w:rPr>
        <w:t>int checkSorted_int(int* arr, int n);</w:t>
      </w:r>
    </w:p>
    <w:p w14:paraId="57322232" w14:textId="77777777" w:rsidR="00B94924" w:rsidRPr="00CC1DA5" w:rsidRDefault="00B94924" w:rsidP="00B94924">
      <w:pPr>
        <w:pStyle w:val="a9"/>
        <w:rPr>
          <w:lang w:val="en-US"/>
        </w:rPr>
      </w:pPr>
    </w:p>
    <w:p w14:paraId="401C2663" w14:textId="3956B334" w:rsidR="00B94924" w:rsidRDefault="00B94924" w:rsidP="00B94924">
      <w:pPr>
        <w:pStyle w:val="a9"/>
        <w:rPr>
          <w:lang w:val="en-US"/>
        </w:rPr>
      </w:pPr>
      <w:r w:rsidRPr="00CC1DA5">
        <w:rPr>
          <w:lang w:val="en-US"/>
        </w:rPr>
        <w:t>#endif</w:t>
      </w:r>
    </w:p>
    <w:p w14:paraId="0553181C" w14:textId="30FD9F7B" w:rsidR="00B94924" w:rsidRDefault="00B94924" w:rsidP="00B94924">
      <w:pPr>
        <w:pStyle w:val="a9"/>
        <w:jc w:val="center"/>
        <w:rPr>
          <w:lang w:val="en-US"/>
        </w:rPr>
      </w:pPr>
      <w:r>
        <w:rPr>
          <w:lang w:val="en-US"/>
        </w:rPr>
        <w:t>sort.cpp</w:t>
      </w:r>
    </w:p>
    <w:p w14:paraId="3A977415" w14:textId="77777777" w:rsidR="00B94924" w:rsidRPr="00B94924" w:rsidRDefault="00B94924" w:rsidP="00B94924">
      <w:pPr>
        <w:pStyle w:val="a9"/>
        <w:rPr>
          <w:lang w:val="en-US"/>
        </w:rPr>
      </w:pPr>
      <w:r w:rsidRPr="00B94924">
        <w:rPr>
          <w:lang w:val="en-US"/>
        </w:rPr>
        <w:t>#include &lt;stdio.h&gt;</w:t>
      </w:r>
    </w:p>
    <w:p w14:paraId="5F4D287D" w14:textId="77777777" w:rsidR="00B94924" w:rsidRPr="00B94924" w:rsidRDefault="00B94924" w:rsidP="00B94924">
      <w:pPr>
        <w:pStyle w:val="a9"/>
        <w:rPr>
          <w:lang w:val="en-US"/>
        </w:rPr>
      </w:pPr>
      <w:r w:rsidRPr="00B94924">
        <w:rPr>
          <w:lang w:val="en-US"/>
        </w:rPr>
        <w:t>#include &lt;stdlib.h&gt;</w:t>
      </w:r>
    </w:p>
    <w:p w14:paraId="2E171B9A" w14:textId="77777777" w:rsidR="00B94924" w:rsidRPr="00B94924" w:rsidRDefault="00B94924" w:rsidP="00B94924">
      <w:pPr>
        <w:pStyle w:val="a9"/>
        <w:rPr>
          <w:lang w:val="en-US"/>
        </w:rPr>
      </w:pPr>
      <w:r w:rsidRPr="00B94924">
        <w:rPr>
          <w:lang w:val="en-US"/>
        </w:rPr>
        <w:t>#include "sort.h"</w:t>
      </w:r>
    </w:p>
    <w:p w14:paraId="478AB4C4" w14:textId="77777777" w:rsidR="00B94924" w:rsidRPr="00B94924" w:rsidRDefault="00B94924" w:rsidP="00B94924">
      <w:pPr>
        <w:pStyle w:val="a9"/>
        <w:rPr>
          <w:lang w:val="en-US"/>
        </w:rPr>
      </w:pPr>
      <w:r w:rsidRPr="00B94924">
        <w:rPr>
          <w:lang w:val="en-US"/>
        </w:rPr>
        <w:t>#include &lt;time.h&gt;</w:t>
      </w:r>
    </w:p>
    <w:p w14:paraId="2F45AA88" w14:textId="77777777" w:rsidR="00B94924" w:rsidRPr="00B94924" w:rsidRDefault="00B94924" w:rsidP="00B94924">
      <w:pPr>
        <w:pStyle w:val="a9"/>
        <w:rPr>
          <w:lang w:val="en-US"/>
        </w:rPr>
      </w:pPr>
    </w:p>
    <w:p w14:paraId="1EABE964" w14:textId="77777777" w:rsidR="00B94924" w:rsidRPr="00B94924" w:rsidRDefault="00B94924" w:rsidP="00B94924">
      <w:pPr>
        <w:pStyle w:val="a9"/>
        <w:rPr>
          <w:lang w:val="en-US"/>
        </w:rPr>
      </w:pPr>
    </w:p>
    <w:p w14:paraId="44256DD4" w14:textId="77777777" w:rsidR="00B94924" w:rsidRPr="00B94924" w:rsidRDefault="00B94924" w:rsidP="00B94924">
      <w:pPr>
        <w:pStyle w:val="a9"/>
        <w:rPr>
          <w:lang w:val="en-US"/>
        </w:rPr>
      </w:pPr>
      <w:r w:rsidRPr="00B94924">
        <w:rPr>
          <w:lang w:val="en-US"/>
        </w:rPr>
        <w:t>double* make_random_arr(int n) {</w:t>
      </w:r>
    </w:p>
    <w:p w14:paraId="6AF34950" w14:textId="77777777" w:rsidR="00B94924" w:rsidRPr="00B94924" w:rsidRDefault="00B94924" w:rsidP="00B94924">
      <w:pPr>
        <w:pStyle w:val="a9"/>
        <w:rPr>
          <w:lang w:val="en-US"/>
        </w:rPr>
      </w:pPr>
      <w:r w:rsidRPr="00B94924">
        <w:rPr>
          <w:lang w:val="en-US"/>
        </w:rPr>
        <w:tab/>
        <w:t>double* arr = (double*)malloc(n * sizeof(double));</w:t>
      </w:r>
    </w:p>
    <w:p w14:paraId="1250601A" w14:textId="77777777" w:rsidR="00B94924" w:rsidRPr="00B94924" w:rsidRDefault="00B94924" w:rsidP="00B94924">
      <w:pPr>
        <w:pStyle w:val="a9"/>
        <w:rPr>
          <w:lang w:val="en-US"/>
        </w:rPr>
      </w:pPr>
      <w:r w:rsidRPr="00B94924">
        <w:rPr>
          <w:lang w:val="en-US"/>
        </w:rPr>
        <w:tab/>
        <w:t>for (int i = 0; i &lt; n; i++) {</w:t>
      </w:r>
    </w:p>
    <w:p w14:paraId="3083776C" w14:textId="77777777" w:rsidR="00B94924" w:rsidRPr="00B94924" w:rsidRDefault="00B94924" w:rsidP="00B94924">
      <w:pPr>
        <w:pStyle w:val="a9"/>
        <w:rPr>
          <w:lang w:val="en-US"/>
        </w:rPr>
      </w:pPr>
      <w:r w:rsidRPr="00B94924">
        <w:rPr>
          <w:lang w:val="en-US"/>
        </w:rPr>
        <w:tab/>
      </w:r>
      <w:r w:rsidRPr="00B94924">
        <w:rPr>
          <w:lang w:val="en-US"/>
        </w:rPr>
        <w:tab/>
        <w:t>arr[i] = rand() * (21.0 / 100.0);</w:t>
      </w:r>
    </w:p>
    <w:p w14:paraId="3E8949FE" w14:textId="77777777" w:rsidR="00B94924" w:rsidRPr="00B94924" w:rsidRDefault="00B94924" w:rsidP="00B94924">
      <w:pPr>
        <w:pStyle w:val="a9"/>
        <w:rPr>
          <w:lang w:val="en-US"/>
        </w:rPr>
      </w:pPr>
      <w:r w:rsidRPr="00B94924">
        <w:rPr>
          <w:lang w:val="en-US"/>
        </w:rPr>
        <w:tab/>
        <w:t>}</w:t>
      </w:r>
    </w:p>
    <w:p w14:paraId="33E8745C" w14:textId="77777777" w:rsidR="00B94924" w:rsidRPr="00B94924" w:rsidRDefault="00B94924" w:rsidP="00B94924">
      <w:pPr>
        <w:pStyle w:val="a9"/>
        <w:rPr>
          <w:lang w:val="en-US"/>
        </w:rPr>
      </w:pPr>
      <w:r w:rsidRPr="00B94924">
        <w:rPr>
          <w:lang w:val="en-US"/>
        </w:rPr>
        <w:tab/>
        <w:t>return arr;</w:t>
      </w:r>
    </w:p>
    <w:p w14:paraId="77C4B427" w14:textId="77777777" w:rsidR="00B94924" w:rsidRPr="00B94924" w:rsidRDefault="00B94924" w:rsidP="00B94924">
      <w:pPr>
        <w:pStyle w:val="a9"/>
        <w:rPr>
          <w:lang w:val="en-US"/>
        </w:rPr>
      </w:pPr>
      <w:r w:rsidRPr="00B94924">
        <w:rPr>
          <w:lang w:val="en-US"/>
        </w:rPr>
        <w:t>}</w:t>
      </w:r>
    </w:p>
    <w:p w14:paraId="504027FD" w14:textId="77777777" w:rsidR="00B94924" w:rsidRPr="00B94924" w:rsidRDefault="00B94924" w:rsidP="00B94924">
      <w:pPr>
        <w:pStyle w:val="a9"/>
        <w:rPr>
          <w:lang w:val="en-US"/>
        </w:rPr>
      </w:pPr>
      <w:r w:rsidRPr="00B94924">
        <w:rPr>
          <w:lang w:val="en-US"/>
        </w:rPr>
        <w:t>int* make_random_arr_int(int n) {</w:t>
      </w:r>
    </w:p>
    <w:p w14:paraId="484AFD6F" w14:textId="77777777" w:rsidR="00B94924" w:rsidRPr="00B94924" w:rsidRDefault="00B94924" w:rsidP="00B94924">
      <w:pPr>
        <w:pStyle w:val="a9"/>
        <w:rPr>
          <w:lang w:val="en-US"/>
        </w:rPr>
      </w:pPr>
      <w:r w:rsidRPr="00B94924">
        <w:rPr>
          <w:lang w:val="en-US"/>
        </w:rPr>
        <w:tab/>
        <w:t>int* arr = (int*)malloc(n * sizeof(int));</w:t>
      </w:r>
    </w:p>
    <w:p w14:paraId="7FE97412" w14:textId="77777777" w:rsidR="00B94924" w:rsidRPr="00B94924" w:rsidRDefault="00B94924" w:rsidP="00B94924">
      <w:pPr>
        <w:pStyle w:val="a9"/>
        <w:rPr>
          <w:lang w:val="en-US"/>
        </w:rPr>
      </w:pPr>
      <w:r w:rsidRPr="00B94924">
        <w:rPr>
          <w:lang w:val="en-US"/>
        </w:rPr>
        <w:tab/>
        <w:t>for (int i = 0; i &lt; n; i++) {</w:t>
      </w:r>
    </w:p>
    <w:p w14:paraId="3A16D432" w14:textId="77777777" w:rsidR="00B94924" w:rsidRPr="00B94924" w:rsidRDefault="00B94924" w:rsidP="00B94924">
      <w:pPr>
        <w:pStyle w:val="a9"/>
        <w:rPr>
          <w:lang w:val="en-US"/>
        </w:rPr>
      </w:pPr>
      <w:r w:rsidRPr="00B94924">
        <w:rPr>
          <w:lang w:val="en-US"/>
        </w:rPr>
        <w:tab/>
      </w:r>
      <w:r w:rsidRPr="00B94924">
        <w:rPr>
          <w:lang w:val="en-US"/>
        </w:rPr>
        <w:tab/>
        <w:t>arr[i] = rand();</w:t>
      </w:r>
    </w:p>
    <w:p w14:paraId="18D74D2C" w14:textId="77777777" w:rsidR="00B94924" w:rsidRPr="00B94924" w:rsidRDefault="00B94924" w:rsidP="00B94924">
      <w:pPr>
        <w:pStyle w:val="a9"/>
        <w:rPr>
          <w:lang w:val="en-US"/>
        </w:rPr>
      </w:pPr>
      <w:r w:rsidRPr="00B94924">
        <w:rPr>
          <w:lang w:val="en-US"/>
        </w:rPr>
        <w:tab/>
        <w:t>}</w:t>
      </w:r>
    </w:p>
    <w:p w14:paraId="16B83DA5" w14:textId="77777777" w:rsidR="00B94924" w:rsidRPr="00B94924" w:rsidRDefault="00B94924" w:rsidP="00B94924">
      <w:pPr>
        <w:pStyle w:val="a9"/>
        <w:rPr>
          <w:lang w:val="en-US"/>
        </w:rPr>
      </w:pPr>
      <w:r w:rsidRPr="00B94924">
        <w:rPr>
          <w:lang w:val="en-US"/>
        </w:rPr>
        <w:tab/>
        <w:t>return arr;</w:t>
      </w:r>
    </w:p>
    <w:p w14:paraId="3521A04F" w14:textId="77777777" w:rsidR="00B94924" w:rsidRPr="00B94924" w:rsidRDefault="00B94924" w:rsidP="00B94924">
      <w:pPr>
        <w:pStyle w:val="a9"/>
        <w:rPr>
          <w:lang w:val="en-US"/>
        </w:rPr>
      </w:pPr>
      <w:r w:rsidRPr="00B94924">
        <w:rPr>
          <w:lang w:val="en-US"/>
        </w:rPr>
        <w:t>}</w:t>
      </w:r>
    </w:p>
    <w:p w14:paraId="660FC778" w14:textId="77777777" w:rsidR="00B94924" w:rsidRPr="00B94924" w:rsidRDefault="00B94924" w:rsidP="00B94924">
      <w:pPr>
        <w:pStyle w:val="a9"/>
        <w:rPr>
          <w:lang w:val="en-US"/>
        </w:rPr>
      </w:pPr>
      <w:r w:rsidRPr="00B94924">
        <w:rPr>
          <w:lang w:val="en-US"/>
        </w:rPr>
        <w:t>double* make_random_arr_sort(int n) {</w:t>
      </w:r>
    </w:p>
    <w:p w14:paraId="06643F75" w14:textId="77777777" w:rsidR="00B94924" w:rsidRPr="00B94924" w:rsidRDefault="00B94924" w:rsidP="00B94924">
      <w:pPr>
        <w:pStyle w:val="a9"/>
        <w:rPr>
          <w:lang w:val="en-US"/>
        </w:rPr>
      </w:pPr>
      <w:r w:rsidRPr="00B94924">
        <w:rPr>
          <w:lang w:val="en-US"/>
        </w:rPr>
        <w:tab/>
        <w:t>double* arr = (double*)malloc(n * sizeof(double));</w:t>
      </w:r>
    </w:p>
    <w:p w14:paraId="4EE31E74" w14:textId="77777777" w:rsidR="00B94924" w:rsidRPr="00B94924" w:rsidRDefault="00B94924" w:rsidP="00B94924">
      <w:pPr>
        <w:pStyle w:val="a9"/>
        <w:rPr>
          <w:lang w:val="en-US"/>
        </w:rPr>
      </w:pPr>
      <w:r w:rsidRPr="00B94924">
        <w:rPr>
          <w:lang w:val="en-US"/>
        </w:rPr>
        <w:tab/>
        <w:t>double first = rand() * (21.0 / 100.0);</w:t>
      </w:r>
    </w:p>
    <w:p w14:paraId="7A1435C2" w14:textId="77777777" w:rsidR="00B94924" w:rsidRPr="00B94924" w:rsidRDefault="00B94924" w:rsidP="00B94924">
      <w:pPr>
        <w:pStyle w:val="a9"/>
        <w:rPr>
          <w:lang w:val="en-US"/>
        </w:rPr>
      </w:pPr>
      <w:r w:rsidRPr="00B94924">
        <w:rPr>
          <w:lang w:val="en-US"/>
        </w:rPr>
        <w:tab/>
        <w:t>for (int i = 0; i &lt; n; i++) {</w:t>
      </w:r>
    </w:p>
    <w:p w14:paraId="745F49B6" w14:textId="77777777" w:rsidR="00B94924" w:rsidRPr="00B94924" w:rsidRDefault="00B94924" w:rsidP="00B94924">
      <w:pPr>
        <w:pStyle w:val="a9"/>
        <w:rPr>
          <w:lang w:val="en-US"/>
        </w:rPr>
      </w:pPr>
      <w:r w:rsidRPr="00B94924">
        <w:rPr>
          <w:lang w:val="en-US"/>
        </w:rPr>
        <w:tab/>
      </w:r>
      <w:r w:rsidRPr="00B94924">
        <w:rPr>
          <w:lang w:val="en-US"/>
        </w:rPr>
        <w:tab/>
        <w:t>arr[i] = first + 2*i;</w:t>
      </w:r>
    </w:p>
    <w:p w14:paraId="069BBD3D" w14:textId="77777777" w:rsidR="00B94924" w:rsidRPr="00B94924" w:rsidRDefault="00B94924" w:rsidP="00B94924">
      <w:pPr>
        <w:pStyle w:val="a9"/>
        <w:rPr>
          <w:lang w:val="en-US"/>
        </w:rPr>
      </w:pPr>
      <w:r w:rsidRPr="00B94924">
        <w:rPr>
          <w:lang w:val="en-US"/>
        </w:rPr>
        <w:tab/>
        <w:t>}</w:t>
      </w:r>
    </w:p>
    <w:p w14:paraId="1FB772DA" w14:textId="77777777" w:rsidR="00B94924" w:rsidRPr="00B94924" w:rsidRDefault="00B94924" w:rsidP="00B94924">
      <w:pPr>
        <w:pStyle w:val="a9"/>
        <w:rPr>
          <w:lang w:val="en-US"/>
        </w:rPr>
      </w:pPr>
      <w:r w:rsidRPr="00B94924">
        <w:rPr>
          <w:lang w:val="en-US"/>
        </w:rPr>
        <w:tab/>
        <w:t>return arr;</w:t>
      </w:r>
    </w:p>
    <w:p w14:paraId="5BBDD6AE" w14:textId="77777777" w:rsidR="00B94924" w:rsidRPr="00B94924" w:rsidRDefault="00B94924" w:rsidP="00B94924">
      <w:pPr>
        <w:pStyle w:val="a9"/>
        <w:rPr>
          <w:lang w:val="en-US"/>
        </w:rPr>
      </w:pPr>
      <w:r w:rsidRPr="00B94924">
        <w:rPr>
          <w:lang w:val="en-US"/>
        </w:rPr>
        <w:t>}</w:t>
      </w:r>
    </w:p>
    <w:p w14:paraId="1CE1C7FA" w14:textId="77777777" w:rsidR="00B94924" w:rsidRPr="00B94924" w:rsidRDefault="00B94924" w:rsidP="00B94924">
      <w:pPr>
        <w:pStyle w:val="a9"/>
        <w:rPr>
          <w:lang w:val="en-US"/>
        </w:rPr>
      </w:pPr>
      <w:r w:rsidRPr="00B94924">
        <w:rPr>
          <w:lang w:val="en-US"/>
        </w:rPr>
        <w:t>int* make_random_arr_sort_int(int n) {</w:t>
      </w:r>
    </w:p>
    <w:p w14:paraId="1CC1717A" w14:textId="77777777" w:rsidR="00B94924" w:rsidRPr="00B94924" w:rsidRDefault="00B94924" w:rsidP="00B94924">
      <w:pPr>
        <w:pStyle w:val="a9"/>
        <w:rPr>
          <w:lang w:val="en-US"/>
        </w:rPr>
      </w:pPr>
      <w:r w:rsidRPr="00B94924">
        <w:rPr>
          <w:lang w:val="en-US"/>
        </w:rPr>
        <w:tab/>
        <w:t>int* arr = (int*)malloc(n * sizeof(int));</w:t>
      </w:r>
    </w:p>
    <w:p w14:paraId="442B1CE0" w14:textId="77777777" w:rsidR="00B94924" w:rsidRPr="00B94924" w:rsidRDefault="00B94924" w:rsidP="00B94924">
      <w:pPr>
        <w:pStyle w:val="a9"/>
        <w:rPr>
          <w:lang w:val="en-US"/>
        </w:rPr>
      </w:pPr>
      <w:r w:rsidRPr="00B94924">
        <w:rPr>
          <w:lang w:val="en-US"/>
        </w:rPr>
        <w:tab/>
        <w:t>int first = rand() ;</w:t>
      </w:r>
    </w:p>
    <w:p w14:paraId="44FFA91F" w14:textId="77777777" w:rsidR="00B94924" w:rsidRPr="00B94924" w:rsidRDefault="00B94924" w:rsidP="00B94924">
      <w:pPr>
        <w:pStyle w:val="a9"/>
        <w:rPr>
          <w:lang w:val="en-US"/>
        </w:rPr>
      </w:pPr>
      <w:r w:rsidRPr="00B94924">
        <w:rPr>
          <w:lang w:val="en-US"/>
        </w:rPr>
        <w:tab/>
        <w:t>for (int i = 0; i &lt; n; i++) {</w:t>
      </w:r>
    </w:p>
    <w:p w14:paraId="1F07EBBF" w14:textId="77777777" w:rsidR="00B94924" w:rsidRPr="00B94924" w:rsidRDefault="00B94924" w:rsidP="00B94924">
      <w:pPr>
        <w:pStyle w:val="a9"/>
        <w:rPr>
          <w:lang w:val="en-US"/>
        </w:rPr>
      </w:pPr>
      <w:r w:rsidRPr="00B94924">
        <w:rPr>
          <w:lang w:val="en-US"/>
        </w:rPr>
        <w:lastRenderedPageBreak/>
        <w:tab/>
      </w:r>
      <w:r w:rsidRPr="00B94924">
        <w:rPr>
          <w:lang w:val="en-US"/>
        </w:rPr>
        <w:tab/>
        <w:t>arr[i] = first + i;</w:t>
      </w:r>
    </w:p>
    <w:p w14:paraId="0DEBBDEE" w14:textId="77777777" w:rsidR="00B94924" w:rsidRPr="00B94924" w:rsidRDefault="00B94924" w:rsidP="00B94924">
      <w:pPr>
        <w:pStyle w:val="a9"/>
        <w:rPr>
          <w:lang w:val="en-US"/>
        </w:rPr>
      </w:pPr>
      <w:r w:rsidRPr="00B94924">
        <w:rPr>
          <w:lang w:val="en-US"/>
        </w:rPr>
        <w:tab/>
        <w:t>}</w:t>
      </w:r>
    </w:p>
    <w:p w14:paraId="27E20823" w14:textId="77777777" w:rsidR="00B94924" w:rsidRPr="00B94924" w:rsidRDefault="00B94924" w:rsidP="00B94924">
      <w:pPr>
        <w:pStyle w:val="a9"/>
        <w:rPr>
          <w:lang w:val="en-US"/>
        </w:rPr>
      </w:pPr>
      <w:r w:rsidRPr="00B94924">
        <w:rPr>
          <w:lang w:val="en-US"/>
        </w:rPr>
        <w:tab/>
        <w:t>return arr;</w:t>
      </w:r>
    </w:p>
    <w:p w14:paraId="255EF4CB" w14:textId="77777777" w:rsidR="00B94924" w:rsidRPr="00B94924" w:rsidRDefault="00B94924" w:rsidP="00B94924">
      <w:pPr>
        <w:pStyle w:val="a9"/>
        <w:rPr>
          <w:lang w:val="en-US"/>
        </w:rPr>
      </w:pPr>
      <w:r w:rsidRPr="00B94924">
        <w:rPr>
          <w:lang w:val="en-US"/>
        </w:rPr>
        <w:t>}</w:t>
      </w:r>
    </w:p>
    <w:p w14:paraId="46E1CD90" w14:textId="77777777" w:rsidR="00B94924" w:rsidRPr="00B94924" w:rsidRDefault="00B94924" w:rsidP="00B94924">
      <w:pPr>
        <w:pStyle w:val="a9"/>
        <w:rPr>
          <w:lang w:val="en-US"/>
        </w:rPr>
      </w:pPr>
      <w:r w:rsidRPr="00B94924">
        <w:rPr>
          <w:lang w:val="en-US"/>
        </w:rPr>
        <w:t>double* make_random_arr_unsort(int n) {</w:t>
      </w:r>
    </w:p>
    <w:p w14:paraId="5F97E188" w14:textId="77777777" w:rsidR="00B94924" w:rsidRPr="00B94924" w:rsidRDefault="00B94924" w:rsidP="00B94924">
      <w:pPr>
        <w:pStyle w:val="a9"/>
        <w:rPr>
          <w:lang w:val="en-US"/>
        </w:rPr>
      </w:pPr>
      <w:r w:rsidRPr="00B94924">
        <w:rPr>
          <w:lang w:val="en-US"/>
        </w:rPr>
        <w:tab/>
        <w:t>double* arr = (double*)malloc(n * sizeof(double));</w:t>
      </w:r>
    </w:p>
    <w:p w14:paraId="60B3FE8A" w14:textId="77777777" w:rsidR="00B94924" w:rsidRPr="00B94924" w:rsidRDefault="00B94924" w:rsidP="00B94924">
      <w:pPr>
        <w:pStyle w:val="a9"/>
        <w:rPr>
          <w:lang w:val="en-US"/>
        </w:rPr>
      </w:pPr>
      <w:r w:rsidRPr="00B94924">
        <w:rPr>
          <w:lang w:val="en-US"/>
        </w:rPr>
        <w:tab/>
        <w:t>double first =RAND_MAX - rand() * (21.0 / 100.0);</w:t>
      </w:r>
    </w:p>
    <w:p w14:paraId="7438CFB1" w14:textId="77777777" w:rsidR="00B94924" w:rsidRPr="00B94924" w:rsidRDefault="00B94924" w:rsidP="00B94924">
      <w:pPr>
        <w:pStyle w:val="a9"/>
        <w:rPr>
          <w:lang w:val="en-US"/>
        </w:rPr>
      </w:pPr>
      <w:r w:rsidRPr="00B94924">
        <w:rPr>
          <w:lang w:val="en-US"/>
        </w:rPr>
        <w:tab/>
        <w:t>for (int i = 0; i &lt; n; i++) {</w:t>
      </w:r>
    </w:p>
    <w:p w14:paraId="4284B828" w14:textId="77777777" w:rsidR="00B94924" w:rsidRPr="00B94924" w:rsidRDefault="00B94924" w:rsidP="00B94924">
      <w:pPr>
        <w:pStyle w:val="a9"/>
        <w:rPr>
          <w:lang w:val="en-US"/>
        </w:rPr>
      </w:pPr>
      <w:r w:rsidRPr="00B94924">
        <w:rPr>
          <w:lang w:val="en-US"/>
        </w:rPr>
        <w:tab/>
      </w:r>
      <w:r w:rsidRPr="00B94924">
        <w:rPr>
          <w:lang w:val="en-US"/>
        </w:rPr>
        <w:tab/>
        <w:t>arr[i] = first - i;</w:t>
      </w:r>
    </w:p>
    <w:p w14:paraId="78999DEF" w14:textId="77777777" w:rsidR="00B94924" w:rsidRPr="00B94924" w:rsidRDefault="00B94924" w:rsidP="00B94924">
      <w:pPr>
        <w:pStyle w:val="a9"/>
        <w:rPr>
          <w:lang w:val="en-US"/>
        </w:rPr>
      </w:pPr>
      <w:r w:rsidRPr="00B94924">
        <w:rPr>
          <w:lang w:val="en-US"/>
        </w:rPr>
        <w:tab/>
        <w:t>}</w:t>
      </w:r>
    </w:p>
    <w:p w14:paraId="384CDE00" w14:textId="77777777" w:rsidR="00B94924" w:rsidRPr="00B94924" w:rsidRDefault="00B94924" w:rsidP="00B94924">
      <w:pPr>
        <w:pStyle w:val="a9"/>
        <w:rPr>
          <w:lang w:val="en-US"/>
        </w:rPr>
      </w:pPr>
      <w:r w:rsidRPr="00B94924">
        <w:rPr>
          <w:lang w:val="en-US"/>
        </w:rPr>
        <w:tab/>
        <w:t>return arr;</w:t>
      </w:r>
    </w:p>
    <w:p w14:paraId="77ED695C" w14:textId="77777777" w:rsidR="00B94924" w:rsidRPr="00B94924" w:rsidRDefault="00B94924" w:rsidP="00B94924">
      <w:pPr>
        <w:pStyle w:val="a9"/>
        <w:rPr>
          <w:lang w:val="en-US"/>
        </w:rPr>
      </w:pPr>
      <w:r w:rsidRPr="00B94924">
        <w:rPr>
          <w:lang w:val="en-US"/>
        </w:rPr>
        <w:t>}</w:t>
      </w:r>
    </w:p>
    <w:p w14:paraId="69EFD393" w14:textId="77777777" w:rsidR="00B94924" w:rsidRPr="00B94924" w:rsidRDefault="00B94924" w:rsidP="00B94924">
      <w:pPr>
        <w:pStyle w:val="a9"/>
        <w:rPr>
          <w:lang w:val="en-US"/>
        </w:rPr>
      </w:pPr>
      <w:r w:rsidRPr="00B94924">
        <w:rPr>
          <w:lang w:val="en-US"/>
        </w:rPr>
        <w:t>int* make_random_arr_unsort_int(int n) {</w:t>
      </w:r>
    </w:p>
    <w:p w14:paraId="309490A2" w14:textId="77777777" w:rsidR="00B94924" w:rsidRPr="00B94924" w:rsidRDefault="00B94924" w:rsidP="00B94924">
      <w:pPr>
        <w:pStyle w:val="a9"/>
        <w:rPr>
          <w:lang w:val="en-US"/>
        </w:rPr>
      </w:pPr>
      <w:r w:rsidRPr="00B94924">
        <w:rPr>
          <w:lang w:val="en-US"/>
        </w:rPr>
        <w:tab/>
        <w:t>int* arr = (int*)malloc(n * sizeof(int));</w:t>
      </w:r>
    </w:p>
    <w:p w14:paraId="4E7D75B6" w14:textId="77777777" w:rsidR="00B94924" w:rsidRPr="00B94924" w:rsidRDefault="00B94924" w:rsidP="00B94924">
      <w:pPr>
        <w:pStyle w:val="a9"/>
        <w:rPr>
          <w:lang w:val="en-US"/>
        </w:rPr>
      </w:pPr>
      <w:r w:rsidRPr="00B94924">
        <w:rPr>
          <w:lang w:val="en-US"/>
        </w:rPr>
        <w:tab/>
        <w:t>int first = INT_MAX/2;</w:t>
      </w:r>
    </w:p>
    <w:p w14:paraId="3E199F4F" w14:textId="77777777" w:rsidR="00B94924" w:rsidRPr="00B94924" w:rsidRDefault="00B94924" w:rsidP="00B94924">
      <w:pPr>
        <w:pStyle w:val="a9"/>
        <w:rPr>
          <w:lang w:val="en-US"/>
        </w:rPr>
      </w:pPr>
      <w:r w:rsidRPr="00B94924">
        <w:rPr>
          <w:lang w:val="en-US"/>
        </w:rPr>
        <w:tab/>
        <w:t>for (int i = 0; i &lt; n; i++) {</w:t>
      </w:r>
    </w:p>
    <w:p w14:paraId="78016B85" w14:textId="77777777" w:rsidR="00B94924" w:rsidRPr="00B94924" w:rsidRDefault="00B94924" w:rsidP="00B94924">
      <w:pPr>
        <w:pStyle w:val="a9"/>
        <w:rPr>
          <w:lang w:val="en-US"/>
        </w:rPr>
      </w:pPr>
      <w:r w:rsidRPr="00B94924">
        <w:rPr>
          <w:lang w:val="en-US"/>
        </w:rPr>
        <w:tab/>
      </w:r>
      <w:r w:rsidRPr="00B94924">
        <w:rPr>
          <w:lang w:val="en-US"/>
        </w:rPr>
        <w:tab/>
        <w:t>arr[i] = first -   i;</w:t>
      </w:r>
    </w:p>
    <w:p w14:paraId="6986B4A4" w14:textId="77777777" w:rsidR="00B94924" w:rsidRPr="00B94924" w:rsidRDefault="00B94924" w:rsidP="00B94924">
      <w:pPr>
        <w:pStyle w:val="a9"/>
        <w:rPr>
          <w:lang w:val="en-US"/>
        </w:rPr>
      </w:pPr>
      <w:r w:rsidRPr="00B94924">
        <w:rPr>
          <w:lang w:val="en-US"/>
        </w:rPr>
        <w:tab/>
        <w:t>}</w:t>
      </w:r>
    </w:p>
    <w:p w14:paraId="6FCCE3FF" w14:textId="77777777" w:rsidR="00B94924" w:rsidRPr="00B94924" w:rsidRDefault="00B94924" w:rsidP="00B94924">
      <w:pPr>
        <w:pStyle w:val="a9"/>
        <w:rPr>
          <w:lang w:val="en-US"/>
        </w:rPr>
      </w:pPr>
      <w:r w:rsidRPr="00B94924">
        <w:rPr>
          <w:lang w:val="en-US"/>
        </w:rPr>
        <w:tab/>
        <w:t>return arr;</w:t>
      </w:r>
    </w:p>
    <w:p w14:paraId="2253A779" w14:textId="77777777" w:rsidR="00B94924" w:rsidRPr="00B94924" w:rsidRDefault="00B94924" w:rsidP="00B94924">
      <w:pPr>
        <w:pStyle w:val="a9"/>
        <w:rPr>
          <w:lang w:val="en-US"/>
        </w:rPr>
      </w:pPr>
      <w:r w:rsidRPr="00B94924">
        <w:rPr>
          <w:lang w:val="en-US"/>
        </w:rPr>
        <w:t>}</w:t>
      </w:r>
    </w:p>
    <w:p w14:paraId="7E4C8DEB" w14:textId="77777777" w:rsidR="00B94924" w:rsidRPr="00B94924" w:rsidRDefault="00B94924" w:rsidP="00B94924">
      <w:pPr>
        <w:pStyle w:val="a9"/>
        <w:rPr>
          <w:lang w:val="en-US"/>
        </w:rPr>
      </w:pPr>
      <w:r w:rsidRPr="00B94924">
        <w:rPr>
          <w:lang w:val="en-US"/>
        </w:rPr>
        <w:t>void delete_random_arr(double* arr) {</w:t>
      </w:r>
    </w:p>
    <w:p w14:paraId="59ED5CB7" w14:textId="77777777" w:rsidR="00B94924" w:rsidRPr="00B94924" w:rsidRDefault="00B94924" w:rsidP="00B94924">
      <w:pPr>
        <w:pStyle w:val="a9"/>
        <w:rPr>
          <w:lang w:val="en-US"/>
        </w:rPr>
      </w:pPr>
      <w:r w:rsidRPr="00B94924">
        <w:rPr>
          <w:lang w:val="en-US"/>
        </w:rPr>
        <w:tab/>
        <w:t>free(arr);</w:t>
      </w:r>
    </w:p>
    <w:p w14:paraId="020ACB80" w14:textId="77777777" w:rsidR="00B94924" w:rsidRPr="00B94924" w:rsidRDefault="00B94924" w:rsidP="00B94924">
      <w:pPr>
        <w:pStyle w:val="a9"/>
        <w:rPr>
          <w:lang w:val="en-US"/>
        </w:rPr>
      </w:pPr>
      <w:r w:rsidRPr="00B94924">
        <w:rPr>
          <w:lang w:val="en-US"/>
        </w:rPr>
        <w:t>}</w:t>
      </w:r>
    </w:p>
    <w:p w14:paraId="732D9A01" w14:textId="77777777" w:rsidR="00B94924" w:rsidRPr="00B94924" w:rsidRDefault="00B94924" w:rsidP="00B94924">
      <w:pPr>
        <w:pStyle w:val="a9"/>
        <w:rPr>
          <w:lang w:val="en-US"/>
        </w:rPr>
      </w:pPr>
      <w:r w:rsidRPr="00B94924">
        <w:rPr>
          <w:lang w:val="en-US"/>
        </w:rPr>
        <w:t>void delete_random_arr_int(int* arr) {</w:t>
      </w:r>
    </w:p>
    <w:p w14:paraId="377A1486" w14:textId="77777777" w:rsidR="00B94924" w:rsidRPr="00B94924" w:rsidRDefault="00B94924" w:rsidP="00B94924">
      <w:pPr>
        <w:pStyle w:val="a9"/>
        <w:rPr>
          <w:lang w:val="en-US"/>
        </w:rPr>
      </w:pPr>
      <w:r w:rsidRPr="00B94924">
        <w:rPr>
          <w:lang w:val="en-US"/>
        </w:rPr>
        <w:tab/>
        <w:t>free(arr);</w:t>
      </w:r>
    </w:p>
    <w:p w14:paraId="61722255" w14:textId="77777777" w:rsidR="00B94924" w:rsidRPr="00B94924" w:rsidRDefault="00B94924" w:rsidP="00B94924">
      <w:pPr>
        <w:pStyle w:val="a9"/>
        <w:rPr>
          <w:lang w:val="en-US"/>
        </w:rPr>
      </w:pPr>
      <w:r w:rsidRPr="00B94924">
        <w:rPr>
          <w:lang w:val="en-US"/>
        </w:rPr>
        <w:t>}</w:t>
      </w:r>
    </w:p>
    <w:p w14:paraId="729C05EB" w14:textId="77777777" w:rsidR="00B94924" w:rsidRPr="00B94924" w:rsidRDefault="00B94924" w:rsidP="00B94924">
      <w:pPr>
        <w:pStyle w:val="a9"/>
        <w:rPr>
          <w:lang w:val="en-US"/>
        </w:rPr>
      </w:pPr>
      <w:r w:rsidRPr="00B94924">
        <w:rPr>
          <w:lang w:val="en-US"/>
        </w:rPr>
        <w:t>int swap(double* a, double* b) {</w:t>
      </w:r>
    </w:p>
    <w:p w14:paraId="669C0FEA" w14:textId="77777777" w:rsidR="00B94924" w:rsidRPr="00B94924" w:rsidRDefault="00B94924" w:rsidP="00B94924">
      <w:pPr>
        <w:pStyle w:val="a9"/>
        <w:rPr>
          <w:lang w:val="en-US"/>
        </w:rPr>
      </w:pPr>
      <w:r w:rsidRPr="00B94924">
        <w:rPr>
          <w:lang w:val="en-US"/>
        </w:rPr>
        <w:tab/>
        <w:t>double temp = *a;</w:t>
      </w:r>
    </w:p>
    <w:p w14:paraId="0C1B747B" w14:textId="77777777" w:rsidR="00B94924" w:rsidRPr="00B94924" w:rsidRDefault="00B94924" w:rsidP="00B94924">
      <w:pPr>
        <w:pStyle w:val="a9"/>
        <w:rPr>
          <w:lang w:val="en-US"/>
        </w:rPr>
      </w:pPr>
      <w:r w:rsidRPr="00B94924">
        <w:rPr>
          <w:lang w:val="en-US"/>
        </w:rPr>
        <w:tab/>
        <w:t>*a = *b;</w:t>
      </w:r>
    </w:p>
    <w:p w14:paraId="14503873" w14:textId="77777777" w:rsidR="00B94924" w:rsidRPr="00B94924" w:rsidRDefault="00B94924" w:rsidP="00B94924">
      <w:pPr>
        <w:pStyle w:val="a9"/>
        <w:rPr>
          <w:lang w:val="en-US"/>
        </w:rPr>
      </w:pPr>
      <w:r w:rsidRPr="00B94924">
        <w:rPr>
          <w:lang w:val="en-US"/>
        </w:rPr>
        <w:tab/>
        <w:t>*b = temp;</w:t>
      </w:r>
    </w:p>
    <w:p w14:paraId="64925C3B" w14:textId="77777777" w:rsidR="00B94924" w:rsidRPr="00B94924" w:rsidRDefault="00B94924" w:rsidP="00B94924">
      <w:pPr>
        <w:pStyle w:val="a9"/>
        <w:rPr>
          <w:lang w:val="en-US"/>
        </w:rPr>
      </w:pPr>
      <w:r w:rsidRPr="00B94924">
        <w:rPr>
          <w:lang w:val="en-US"/>
        </w:rPr>
        <w:tab/>
        <w:t>return *a, * b;</w:t>
      </w:r>
    </w:p>
    <w:p w14:paraId="5DE93613" w14:textId="77777777" w:rsidR="00B94924" w:rsidRPr="00B94924" w:rsidRDefault="00B94924" w:rsidP="00B94924">
      <w:pPr>
        <w:pStyle w:val="a9"/>
        <w:rPr>
          <w:lang w:val="en-US"/>
        </w:rPr>
      </w:pPr>
      <w:r w:rsidRPr="00B94924">
        <w:rPr>
          <w:lang w:val="en-US"/>
        </w:rPr>
        <w:t>}</w:t>
      </w:r>
    </w:p>
    <w:p w14:paraId="56CC4D4B" w14:textId="77777777" w:rsidR="00B94924" w:rsidRPr="00B94924" w:rsidRDefault="00B94924" w:rsidP="00B94924">
      <w:pPr>
        <w:pStyle w:val="a9"/>
        <w:rPr>
          <w:lang w:val="en-US"/>
        </w:rPr>
      </w:pPr>
      <w:r w:rsidRPr="00B94924">
        <w:rPr>
          <w:lang w:val="en-US"/>
        </w:rPr>
        <w:t>void bubbleSort(double* arr, int end) {</w:t>
      </w:r>
    </w:p>
    <w:p w14:paraId="76BE20A4" w14:textId="77777777" w:rsidR="00B94924" w:rsidRPr="00B94924" w:rsidRDefault="00B94924" w:rsidP="00B94924">
      <w:pPr>
        <w:pStyle w:val="a9"/>
        <w:rPr>
          <w:lang w:val="en-US"/>
        </w:rPr>
      </w:pPr>
      <w:r w:rsidRPr="00B94924">
        <w:rPr>
          <w:lang w:val="en-US"/>
        </w:rPr>
        <w:tab/>
        <w:t>size_t swap_count = 0;</w:t>
      </w:r>
    </w:p>
    <w:p w14:paraId="76F73114" w14:textId="77777777" w:rsidR="00B94924" w:rsidRPr="00B94924" w:rsidRDefault="00B94924" w:rsidP="00B94924">
      <w:pPr>
        <w:pStyle w:val="a9"/>
        <w:rPr>
          <w:lang w:val="en-US"/>
        </w:rPr>
      </w:pPr>
      <w:r w:rsidRPr="00B94924">
        <w:rPr>
          <w:lang w:val="en-US"/>
        </w:rPr>
        <w:tab/>
      </w:r>
      <w:r w:rsidRPr="00B94924">
        <w:rPr>
          <w:lang w:val="en-US"/>
        </w:rPr>
        <w:tab/>
        <w:t>for (int i = 0; i &lt; end - 1; i++) {</w:t>
      </w:r>
    </w:p>
    <w:p w14:paraId="0422D610"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int flag = 0;</w:t>
      </w:r>
    </w:p>
    <w:p w14:paraId="477AD8C9"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for (int j = 0; j &lt; end - i - 1; j++) {</w:t>
      </w:r>
    </w:p>
    <w:p w14:paraId="4EDB80F8"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r>
      <w:r w:rsidRPr="00B94924">
        <w:rPr>
          <w:lang w:val="en-US"/>
        </w:rPr>
        <w:tab/>
        <w:t>if (arr[j] &gt; arr[j + 1]) {</w:t>
      </w:r>
    </w:p>
    <w:p w14:paraId="55EF7DCA"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r>
      <w:r w:rsidRPr="00B94924">
        <w:rPr>
          <w:lang w:val="en-US"/>
        </w:rPr>
        <w:tab/>
      </w:r>
      <w:r w:rsidRPr="00B94924">
        <w:rPr>
          <w:lang w:val="en-US"/>
        </w:rPr>
        <w:tab/>
        <w:t>swap_count++;</w:t>
      </w:r>
    </w:p>
    <w:p w14:paraId="5FB98419"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r>
      <w:r w:rsidRPr="00B94924">
        <w:rPr>
          <w:lang w:val="en-US"/>
        </w:rPr>
        <w:tab/>
      </w:r>
      <w:r w:rsidRPr="00B94924">
        <w:rPr>
          <w:lang w:val="en-US"/>
        </w:rPr>
        <w:tab/>
        <w:t>swap(&amp;arr[j], &amp;arr[j + 1]);</w:t>
      </w:r>
    </w:p>
    <w:p w14:paraId="6B0DAB7D"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r>
      <w:r w:rsidRPr="00B94924">
        <w:rPr>
          <w:lang w:val="en-US"/>
        </w:rPr>
        <w:tab/>
      </w:r>
      <w:r w:rsidRPr="00B94924">
        <w:rPr>
          <w:lang w:val="en-US"/>
        </w:rPr>
        <w:tab/>
        <w:t>flag = 1;</w:t>
      </w:r>
    </w:p>
    <w:p w14:paraId="0678D6A5"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r>
      <w:r w:rsidRPr="00B94924">
        <w:rPr>
          <w:lang w:val="en-US"/>
        </w:rPr>
        <w:tab/>
        <w:t>}</w:t>
      </w:r>
    </w:p>
    <w:p w14:paraId="64CF31B6"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w:t>
      </w:r>
    </w:p>
    <w:p w14:paraId="7BB2EEAD"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if (flag != 1) break;</w:t>
      </w:r>
    </w:p>
    <w:p w14:paraId="1A7B61B4" w14:textId="77777777" w:rsidR="00B94924" w:rsidRPr="00B94924" w:rsidRDefault="00B94924" w:rsidP="00B94924">
      <w:pPr>
        <w:pStyle w:val="a9"/>
        <w:rPr>
          <w:lang w:val="en-US"/>
        </w:rPr>
      </w:pPr>
      <w:r w:rsidRPr="00B94924">
        <w:rPr>
          <w:lang w:val="en-US"/>
        </w:rPr>
        <w:tab/>
      </w:r>
      <w:r w:rsidRPr="00B94924">
        <w:rPr>
          <w:lang w:val="en-US"/>
        </w:rPr>
        <w:tab/>
        <w:t>}</w:t>
      </w:r>
    </w:p>
    <w:p w14:paraId="0A5FFDCD" w14:textId="77777777" w:rsidR="00B94924" w:rsidRPr="00B94924" w:rsidRDefault="00B94924" w:rsidP="00B94924">
      <w:pPr>
        <w:pStyle w:val="a9"/>
        <w:rPr>
          <w:lang w:val="en-US"/>
        </w:rPr>
      </w:pPr>
      <w:r w:rsidRPr="00B94924">
        <w:rPr>
          <w:lang w:val="en-US"/>
        </w:rPr>
        <w:tab/>
      </w:r>
      <w:r w:rsidRPr="00B94924">
        <w:rPr>
          <w:lang w:val="en-US"/>
        </w:rPr>
        <w:tab/>
        <w:t>printf("\n%d\n", swap_count);</w:t>
      </w:r>
    </w:p>
    <w:p w14:paraId="1F9858EC" w14:textId="77777777" w:rsidR="00B94924" w:rsidRPr="00B94924" w:rsidRDefault="00B94924" w:rsidP="00B94924">
      <w:pPr>
        <w:pStyle w:val="a9"/>
        <w:rPr>
          <w:lang w:val="en-US"/>
        </w:rPr>
      </w:pPr>
      <w:r w:rsidRPr="00B94924">
        <w:rPr>
          <w:lang w:val="en-US"/>
        </w:rPr>
        <w:t>}</w:t>
      </w:r>
    </w:p>
    <w:p w14:paraId="32981919" w14:textId="77777777" w:rsidR="00B94924" w:rsidRPr="00B94924" w:rsidRDefault="00B94924" w:rsidP="00B94924">
      <w:pPr>
        <w:pStyle w:val="a9"/>
        <w:rPr>
          <w:lang w:val="en-US"/>
        </w:rPr>
      </w:pPr>
      <w:r w:rsidRPr="00B94924">
        <w:rPr>
          <w:lang w:val="en-US"/>
        </w:rPr>
        <w:t>void selectSort(double* arr, int end) {</w:t>
      </w:r>
    </w:p>
    <w:p w14:paraId="100792E0" w14:textId="77777777" w:rsidR="00B94924" w:rsidRPr="00B94924" w:rsidRDefault="00B94924" w:rsidP="00B94924">
      <w:pPr>
        <w:pStyle w:val="a9"/>
        <w:rPr>
          <w:lang w:val="en-US"/>
        </w:rPr>
      </w:pPr>
      <w:r w:rsidRPr="00B94924">
        <w:rPr>
          <w:lang w:val="en-US"/>
        </w:rPr>
        <w:tab/>
        <w:t>int index;</w:t>
      </w:r>
    </w:p>
    <w:p w14:paraId="0D9A5719" w14:textId="77777777" w:rsidR="00B94924" w:rsidRPr="00B94924" w:rsidRDefault="00B94924" w:rsidP="00B94924">
      <w:pPr>
        <w:pStyle w:val="a9"/>
        <w:rPr>
          <w:lang w:val="en-US"/>
        </w:rPr>
      </w:pPr>
      <w:r w:rsidRPr="00B94924">
        <w:rPr>
          <w:lang w:val="en-US"/>
        </w:rPr>
        <w:tab/>
      </w:r>
      <w:r w:rsidRPr="00B94924">
        <w:rPr>
          <w:lang w:val="en-US"/>
        </w:rPr>
        <w:tab/>
        <w:t>for (int i = 0; i &lt; end - 1; i++) {</w:t>
      </w:r>
    </w:p>
    <w:p w14:paraId="750C04A3"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index = i;</w:t>
      </w:r>
    </w:p>
    <w:p w14:paraId="691AE802" w14:textId="77777777" w:rsidR="00B94924" w:rsidRPr="00B94924" w:rsidRDefault="00B94924" w:rsidP="00B94924">
      <w:pPr>
        <w:pStyle w:val="a9"/>
        <w:rPr>
          <w:lang w:val="en-US"/>
        </w:rPr>
      </w:pPr>
      <w:r w:rsidRPr="00B94924">
        <w:rPr>
          <w:lang w:val="en-US"/>
        </w:rPr>
        <w:lastRenderedPageBreak/>
        <w:tab/>
      </w:r>
      <w:r w:rsidRPr="00B94924">
        <w:rPr>
          <w:lang w:val="en-US"/>
        </w:rPr>
        <w:tab/>
      </w:r>
      <w:r w:rsidRPr="00B94924">
        <w:rPr>
          <w:lang w:val="en-US"/>
        </w:rPr>
        <w:tab/>
        <w:t>for (int j = i + 1; j &lt; end; j++) {</w:t>
      </w:r>
    </w:p>
    <w:p w14:paraId="48438C3D"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r>
      <w:r w:rsidRPr="00B94924">
        <w:rPr>
          <w:lang w:val="en-US"/>
        </w:rPr>
        <w:tab/>
        <w:t>if (arr[index] &gt; arr[j]) index = j;</w:t>
      </w:r>
    </w:p>
    <w:p w14:paraId="6267CF22"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w:t>
      </w:r>
    </w:p>
    <w:p w14:paraId="4382366D"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if (index != i) swap(&amp;arr[i], &amp;arr[index]);</w:t>
      </w:r>
    </w:p>
    <w:p w14:paraId="756EBCBA" w14:textId="77777777" w:rsidR="00B94924" w:rsidRPr="00B94924" w:rsidRDefault="00B94924" w:rsidP="00B94924">
      <w:pPr>
        <w:pStyle w:val="a9"/>
        <w:rPr>
          <w:lang w:val="en-US"/>
        </w:rPr>
      </w:pPr>
    </w:p>
    <w:p w14:paraId="344B1033" w14:textId="77777777" w:rsidR="00B94924" w:rsidRPr="00B94924" w:rsidRDefault="00B94924" w:rsidP="00B94924">
      <w:pPr>
        <w:pStyle w:val="a9"/>
        <w:rPr>
          <w:lang w:val="en-US"/>
        </w:rPr>
      </w:pPr>
      <w:r w:rsidRPr="00B94924">
        <w:rPr>
          <w:lang w:val="en-US"/>
        </w:rPr>
        <w:tab/>
      </w:r>
      <w:r w:rsidRPr="00B94924">
        <w:rPr>
          <w:lang w:val="en-US"/>
        </w:rPr>
        <w:tab/>
        <w:t>}</w:t>
      </w:r>
    </w:p>
    <w:p w14:paraId="3EB94C45" w14:textId="77777777" w:rsidR="00B94924" w:rsidRPr="00B94924" w:rsidRDefault="00B94924" w:rsidP="00B94924">
      <w:pPr>
        <w:pStyle w:val="a9"/>
        <w:rPr>
          <w:lang w:val="en-US"/>
        </w:rPr>
      </w:pPr>
      <w:r w:rsidRPr="00B94924">
        <w:rPr>
          <w:lang w:val="en-US"/>
        </w:rPr>
        <w:t>}</w:t>
      </w:r>
    </w:p>
    <w:p w14:paraId="65AFC170" w14:textId="77777777" w:rsidR="00B94924" w:rsidRPr="00B94924" w:rsidRDefault="00B94924" w:rsidP="00B94924">
      <w:pPr>
        <w:pStyle w:val="a9"/>
        <w:rPr>
          <w:lang w:val="en-US"/>
        </w:rPr>
      </w:pPr>
      <w:r w:rsidRPr="00B94924">
        <w:rPr>
          <w:lang w:val="en-US"/>
        </w:rPr>
        <w:t>void insertSort(double* arr, int end) {</w:t>
      </w:r>
    </w:p>
    <w:p w14:paraId="229CE5BE" w14:textId="77777777" w:rsidR="00B94924" w:rsidRPr="00B94924" w:rsidRDefault="00B94924" w:rsidP="00B94924">
      <w:pPr>
        <w:pStyle w:val="a9"/>
        <w:rPr>
          <w:lang w:val="en-US"/>
        </w:rPr>
      </w:pPr>
      <w:r w:rsidRPr="00B94924">
        <w:rPr>
          <w:lang w:val="en-US"/>
        </w:rPr>
        <w:tab/>
        <w:t>for (int i = 1; i &lt; end; i++) {</w:t>
      </w:r>
    </w:p>
    <w:p w14:paraId="78266DC1" w14:textId="13B0CA0C" w:rsidR="00B94924" w:rsidRPr="00B94924" w:rsidRDefault="00B94924" w:rsidP="00B94924">
      <w:pPr>
        <w:pStyle w:val="a9"/>
        <w:rPr>
          <w:lang w:val="en-US"/>
        </w:rPr>
      </w:pPr>
      <w:r w:rsidRPr="00B94924">
        <w:rPr>
          <w:lang w:val="en-US"/>
        </w:rPr>
        <w:tab/>
      </w:r>
      <w:r w:rsidRPr="00B94924">
        <w:rPr>
          <w:lang w:val="en-US"/>
        </w:rPr>
        <w:tab/>
        <w:t xml:space="preserve">double key = arr[i];  </w:t>
      </w:r>
    </w:p>
    <w:p w14:paraId="042BEB0D" w14:textId="44786DC4" w:rsidR="00B94924" w:rsidRPr="00B94924" w:rsidRDefault="00B94924" w:rsidP="00B94924">
      <w:pPr>
        <w:pStyle w:val="a9"/>
        <w:rPr>
          <w:lang w:val="en-US"/>
        </w:rPr>
      </w:pPr>
      <w:r w:rsidRPr="00B94924">
        <w:rPr>
          <w:lang w:val="en-US"/>
        </w:rPr>
        <w:tab/>
      </w:r>
      <w:r w:rsidRPr="00B94924">
        <w:rPr>
          <w:lang w:val="en-US"/>
        </w:rPr>
        <w:tab/>
        <w:t>int j = i - 1;</w:t>
      </w:r>
    </w:p>
    <w:p w14:paraId="23E4FD09" w14:textId="77777777" w:rsidR="00B94924" w:rsidRPr="00B94924" w:rsidRDefault="00B94924" w:rsidP="00B94924">
      <w:pPr>
        <w:pStyle w:val="a9"/>
        <w:rPr>
          <w:lang w:val="en-US"/>
        </w:rPr>
      </w:pPr>
      <w:r w:rsidRPr="00CC1DA5">
        <w:rPr>
          <w:lang w:val="en-US"/>
        </w:rPr>
        <w:tab/>
      </w:r>
      <w:r w:rsidRPr="00CC1DA5">
        <w:rPr>
          <w:lang w:val="en-US"/>
        </w:rPr>
        <w:tab/>
      </w:r>
      <w:r w:rsidRPr="00B94924">
        <w:rPr>
          <w:lang w:val="en-US"/>
        </w:rPr>
        <w:t>while (j &gt;= 0 &amp;&amp; arr[j] &gt; key) {</w:t>
      </w:r>
    </w:p>
    <w:p w14:paraId="22CBF54C" w14:textId="5B17D137" w:rsidR="00B94924" w:rsidRPr="00CC1DA5" w:rsidRDefault="00B94924" w:rsidP="00B94924">
      <w:pPr>
        <w:pStyle w:val="a9"/>
        <w:rPr>
          <w:lang w:val="en-US"/>
        </w:rPr>
      </w:pPr>
      <w:r w:rsidRPr="00B94924">
        <w:rPr>
          <w:lang w:val="en-US"/>
        </w:rPr>
        <w:tab/>
      </w:r>
      <w:r w:rsidRPr="00B94924">
        <w:rPr>
          <w:lang w:val="en-US"/>
        </w:rPr>
        <w:tab/>
      </w:r>
      <w:r w:rsidRPr="00B94924">
        <w:rPr>
          <w:lang w:val="en-US"/>
        </w:rPr>
        <w:tab/>
      </w:r>
      <w:r w:rsidRPr="00CC1DA5">
        <w:rPr>
          <w:lang w:val="en-US"/>
        </w:rPr>
        <w:t xml:space="preserve">arr[j + 1] = arr[j];  </w:t>
      </w:r>
    </w:p>
    <w:p w14:paraId="058E32D7" w14:textId="77777777" w:rsidR="00B94924" w:rsidRPr="00CC1DA5" w:rsidRDefault="00B94924" w:rsidP="00B94924">
      <w:pPr>
        <w:pStyle w:val="a9"/>
        <w:rPr>
          <w:lang w:val="en-US"/>
        </w:rPr>
      </w:pPr>
      <w:r w:rsidRPr="00CC1DA5">
        <w:rPr>
          <w:lang w:val="en-US"/>
        </w:rPr>
        <w:tab/>
      </w:r>
      <w:r w:rsidRPr="00CC1DA5">
        <w:rPr>
          <w:lang w:val="en-US"/>
        </w:rPr>
        <w:tab/>
      </w:r>
      <w:r w:rsidRPr="00CC1DA5">
        <w:rPr>
          <w:lang w:val="en-US"/>
        </w:rPr>
        <w:tab/>
        <w:t>j--;</w:t>
      </w:r>
    </w:p>
    <w:p w14:paraId="7052BC6A" w14:textId="1A3FF59F" w:rsidR="00B94924" w:rsidRPr="00B94924" w:rsidRDefault="00B94924" w:rsidP="00B94924">
      <w:pPr>
        <w:pStyle w:val="a9"/>
        <w:rPr>
          <w:lang w:val="en-US"/>
        </w:rPr>
      </w:pPr>
      <w:r w:rsidRPr="00CC1DA5">
        <w:rPr>
          <w:lang w:val="en-US"/>
        </w:rPr>
        <w:tab/>
      </w:r>
      <w:r w:rsidRPr="00CC1DA5">
        <w:rPr>
          <w:lang w:val="en-US"/>
        </w:rPr>
        <w:tab/>
        <w:t>}</w:t>
      </w:r>
    </w:p>
    <w:p w14:paraId="31132964" w14:textId="77777777" w:rsidR="00B94924" w:rsidRPr="00B94924" w:rsidRDefault="00B94924" w:rsidP="00B94924">
      <w:pPr>
        <w:pStyle w:val="a9"/>
        <w:rPr>
          <w:lang w:val="en-US"/>
        </w:rPr>
      </w:pPr>
      <w:r w:rsidRPr="00CC1DA5">
        <w:rPr>
          <w:lang w:val="en-US"/>
        </w:rPr>
        <w:tab/>
      </w:r>
      <w:r w:rsidRPr="00CC1DA5">
        <w:rPr>
          <w:lang w:val="en-US"/>
        </w:rPr>
        <w:tab/>
      </w:r>
      <w:r w:rsidRPr="00B94924">
        <w:rPr>
          <w:lang w:val="en-US"/>
        </w:rPr>
        <w:t>arr[j + 1] = key;</w:t>
      </w:r>
    </w:p>
    <w:p w14:paraId="4727B6F9" w14:textId="77777777" w:rsidR="00B94924" w:rsidRPr="00B94924" w:rsidRDefault="00B94924" w:rsidP="00B94924">
      <w:pPr>
        <w:pStyle w:val="a9"/>
        <w:rPr>
          <w:lang w:val="en-US"/>
        </w:rPr>
      </w:pPr>
      <w:r w:rsidRPr="00B94924">
        <w:rPr>
          <w:lang w:val="en-US"/>
        </w:rPr>
        <w:tab/>
        <w:t>}</w:t>
      </w:r>
    </w:p>
    <w:p w14:paraId="59A33989" w14:textId="77777777" w:rsidR="00B94924" w:rsidRPr="00B94924" w:rsidRDefault="00B94924" w:rsidP="00B94924">
      <w:pPr>
        <w:pStyle w:val="a9"/>
        <w:rPr>
          <w:lang w:val="en-US"/>
        </w:rPr>
      </w:pPr>
      <w:r w:rsidRPr="00B94924">
        <w:rPr>
          <w:lang w:val="en-US"/>
        </w:rPr>
        <w:t>}</w:t>
      </w:r>
    </w:p>
    <w:p w14:paraId="65E316C2" w14:textId="77777777" w:rsidR="00B94924" w:rsidRPr="00B94924" w:rsidRDefault="00B94924" w:rsidP="00B94924">
      <w:pPr>
        <w:pStyle w:val="a9"/>
        <w:rPr>
          <w:lang w:val="en-US"/>
        </w:rPr>
      </w:pPr>
      <w:r w:rsidRPr="00B94924">
        <w:rPr>
          <w:lang w:val="en-US"/>
        </w:rPr>
        <w:t>void merge(double* array, int left, int mid, int right) {</w:t>
      </w:r>
    </w:p>
    <w:p w14:paraId="53ECF016" w14:textId="77777777" w:rsidR="00B94924" w:rsidRPr="00B94924" w:rsidRDefault="00B94924" w:rsidP="00B94924">
      <w:pPr>
        <w:pStyle w:val="a9"/>
        <w:rPr>
          <w:lang w:val="en-US"/>
        </w:rPr>
      </w:pPr>
      <w:r w:rsidRPr="00B94924">
        <w:rPr>
          <w:lang w:val="en-US"/>
        </w:rPr>
        <w:tab/>
        <w:t>int n1 = mid - left + 1;</w:t>
      </w:r>
    </w:p>
    <w:p w14:paraId="43C34D24" w14:textId="77777777" w:rsidR="00B94924" w:rsidRPr="00B94924" w:rsidRDefault="00B94924" w:rsidP="00B94924">
      <w:pPr>
        <w:pStyle w:val="a9"/>
        <w:rPr>
          <w:lang w:val="en-US"/>
        </w:rPr>
      </w:pPr>
      <w:r w:rsidRPr="00B94924">
        <w:rPr>
          <w:lang w:val="en-US"/>
        </w:rPr>
        <w:tab/>
        <w:t>int n2 = right - mid;</w:t>
      </w:r>
    </w:p>
    <w:p w14:paraId="36732D0E" w14:textId="77777777" w:rsidR="00B94924" w:rsidRPr="00B94924" w:rsidRDefault="00B94924" w:rsidP="00B94924">
      <w:pPr>
        <w:pStyle w:val="a9"/>
        <w:rPr>
          <w:lang w:val="en-US"/>
        </w:rPr>
      </w:pPr>
      <w:r w:rsidRPr="00B94924">
        <w:rPr>
          <w:lang w:val="en-US"/>
        </w:rPr>
        <w:tab/>
        <w:t>double* L = (double*)malloc(n1 * sizeof(double));</w:t>
      </w:r>
    </w:p>
    <w:p w14:paraId="7B9436CB" w14:textId="77777777" w:rsidR="00B94924" w:rsidRPr="00B94924" w:rsidRDefault="00B94924" w:rsidP="00B94924">
      <w:pPr>
        <w:pStyle w:val="a9"/>
        <w:rPr>
          <w:lang w:val="en-US"/>
        </w:rPr>
      </w:pPr>
      <w:r w:rsidRPr="00B94924">
        <w:rPr>
          <w:lang w:val="en-US"/>
        </w:rPr>
        <w:tab/>
        <w:t>double* R = (double*)malloc(n2 * sizeof(double));</w:t>
      </w:r>
    </w:p>
    <w:p w14:paraId="0006F93E" w14:textId="77777777" w:rsidR="00B94924" w:rsidRPr="00B94924" w:rsidRDefault="00B94924" w:rsidP="00B94924">
      <w:pPr>
        <w:pStyle w:val="a9"/>
        <w:rPr>
          <w:lang w:val="en-US"/>
        </w:rPr>
      </w:pPr>
      <w:r w:rsidRPr="00B94924">
        <w:rPr>
          <w:lang w:val="en-US"/>
        </w:rPr>
        <w:tab/>
        <w:t>for (int i = 0; i &lt; n1; i++) {</w:t>
      </w:r>
    </w:p>
    <w:p w14:paraId="26947DCA" w14:textId="77777777" w:rsidR="00B94924" w:rsidRPr="00B94924" w:rsidRDefault="00B94924" w:rsidP="00B94924">
      <w:pPr>
        <w:pStyle w:val="a9"/>
        <w:rPr>
          <w:lang w:val="en-US"/>
        </w:rPr>
      </w:pPr>
      <w:r w:rsidRPr="00B94924">
        <w:rPr>
          <w:lang w:val="en-US"/>
        </w:rPr>
        <w:tab/>
      </w:r>
      <w:r w:rsidRPr="00B94924">
        <w:rPr>
          <w:lang w:val="en-US"/>
        </w:rPr>
        <w:tab/>
        <w:t>L[i] = array[left + i];</w:t>
      </w:r>
    </w:p>
    <w:p w14:paraId="29AA860D" w14:textId="77777777" w:rsidR="00B94924" w:rsidRPr="00B94924" w:rsidRDefault="00B94924" w:rsidP="00B94924">
      <w:pPr>
        <w:pStyle w:val="a9"/>
        <w:rPr>
          <w:lang w:val="en-US"/>
        </w:rPr>
      </w:pPr>
      <w:r w:rsidRPr="00B94924">
        <w:rPr>
          <w:lang w:val="en-US"/>
        </w:rPr>
        <w:tab/>
        <w:t>}</w:t>
      </w:r>
    </w:p>
    <w:p w14:paraId="0DE575C5" w14:textId="77777777" w:rsidR="00B94924" w:rsidRPr="00B94924" w:rsidRDefault="00B94924" w:rsidP="00B94924">
      <w:pPr>
        <w:pStyle w:val="a9"/>
        <w:rPr>
          <w:lang w:val="en-US"/>
        </w:rPr>
      </w:pPr>
      <w:r w:rsidRPr="00B94924">
        <w:rPr>
          <w:lang w:val="en-US"/>
        </w:rPr>
        <w:tab/>
        <w:t>for (int j = 0; j &lt; n2; j++) {</w:t>
      </w:r>
    </w:p>
    <w:p w14:paraId="36E3C043" w14:textId="77777777" w:rsidR="00B94924" w:rsidRPr="00B94924" w:rsidRDefault="00B94924" w:rsidP="00B94924">
      <w:pPr>
        <w:pStyle w:val="a9"/>
        <w:rPr>
          <w:lang w:val="en-US"/>
        </w:rPr>
      </w:pPr>
      <w:r w:rsidRPr="00B94924">
        <w:rPr>
          <w:lang w:val="en-US"/>
        </w:rPr>
        <w:tab/>
      </w:r>
      <w:r w:rsidRPr="00B94924">
        <w:rPr>
          <w:lang w:val="en-US"/>
        </w:rPr>
        <w:tab/>
        <w:t>R[j] = array[mid + 1 + j];</w:t>
      </w:r>
    </w:p>
    <w:p w14:paraId="5A539EEF" w14:textId="77777777" w:rsidR="00B94924" w:rsidRPr="00B94924" w:rsidRDefault="00B94924" w:rsidP="00B94924">
      <w:pPr>
        <w:pStyle w:val="a9"/>
        <w:rPr>
          <w:lang w:val="en-US"/>
        </w:rPr>
      </w:pPr>
      <w:r w:rsidRPr="00B94924">
        <w:rPr>
          <w:lang w:val="en-US"/>
        </w:rPr>
        <w:tab/>
        <w:t>}</w:t>
      </w:r>
    </w:p>
    <w:p w14:paraId="5505136F" w14:textId="77777777" w:rsidR="00B94924" w:rsidRPr="00B94924" w:rsidRDefault="00B94924" w:rsidP="00B94924">
      <w:pPr>
        <w:pStyle w:val="a9"/>
        <w:rPr>
          <w:lang w:val="en-US"/>
        </w:rPr>
      </w:pPr>
      <w:r w:rsidRPr="00B94924">
        <w:rPr>
          <w:lang w:val="en-US"/>
        </w:rPr>
        <w:tab/>
        <w:t>int i = 0, j = 0, k = left;</w:t>
      </w:r>
    </w:p>
    <w:p w14:paraId="3EC776A5" w14:textId="77777777" w:rsidR="00B94924" w:rsidRPr="00B94924" w:rsidRDefault="00B94924" w:rsidP="00B94924">
      <w:pPr>
        <w:pStyle w:val="a9"/>
        <w:rPr>
          <w:lang w:val="en-US"/>
        </w:rPr>
      </w:pPr>
      <w:r w:rsidRPr="00B94924">
        <w:rPr>
          <w:lang w:val="en-US"/>
        </w:rPr>
        <w:tab/>
        <w:t>while (i &lt; n1 &amp;&amp; j &lt; n2) {</w:t>
      </w:r>
    </w:p>
    <w:p w14:paraId="051F724F" w14:textId="77777777" w:rsidR="00B94924" w:rsidRPr="00B94924" w:rsidRDefault="00B94924" w:rsidP="00B94924">
      <w:pPr>
        <w:pStyle w:val="a9"/>
        <w:rPr>
          <w:lang w:val="en-US"/>
        </w:rPr>
      </w:pPr>
      <w:r w:rsidRPr="00B94924">
        <w:rPr>
          <w:lang w:val="en-US"/>
        </w:rPr>
        <w:tab/>
      </w:r>
      <w:r w:rsidRPr="00B94924">
        <w:rPr>
          <w:lang w:val="en-US"/>
        </w:rPr>
        <w:tab/>
        <w:t>if (L[i] &lt;= R[j]) {</w:t>
      </w:r>
    </w:p>
    <w:p w14:paraId="2270F66D"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array[k] = L[i];</w:t>
      </w:r>
    </w:p>
    <w:p w14:paraId="62AA7023"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i++;</w:t>
      </w:r>
    </w:p>
    <w:p w14:paraId="3F9CE5ED" w14:textId="77777777" w:rsidR="00B94924" w:rsidRPr="00B94924" w:rsidRDefault="00B94924" w:rsidP="00B94924">
      <w:pPr>
        <w:pStyle w:val="a9"/>
        <w:rPr>
          <w:lang w:val="en-US"/>
        </w:rPr>
      </w:pPr>
      <w:r w:rsidRPr="00B94924">
        <w:rPr>
          <w:lang w:val="en-US"/>
        </w:rPr>
        <w:tab/>
      </w:r>
      <w:r w:rsidRPr="00B94924">
        <w:rPr>
          <w:lang w:val="en-US"/>
        </w:rPr>
        <w:tab/>
        <w:t>}</w:t>
      </w:r>
    </w:p>
    <w:p w14:paraId="012D8E91" w14:textId="77777777" w:rsidR="00B94924" w:rsidRPr="00B94924" w:rsidRDefault="00B94924" w:rsidP="00B94924">
      <w:pPr>
        <w:pStyle w:val="a9"/>
        <w:rPr>
          <w:lang w:val="en-US"/>
        </w:rPr>
      </w:pPr>
      <w:r w:rsidRPr="00B94924">
        <w:rPr>
          <w:lang w:val="en-US"/>
        </w:rPr>
        <w:tab/>
      </w:r>
      <w:r w:rsidRPr="00B94924">
        <w:rPr>
          <w:lang w:val="en-US"/>
        </w:rPr>
        <w:tab/>
        <w:t>else {</w:t>
      </w:r>
    </w:p>
    <w:p w14:paraId="4BC2FF81"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array[k] = R[j];</w:t>
      </w:r>
    </w:p>
    <w:p w14:paraId="12D0E5DD"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j++;</w:t>
      </w:r>
    </w:p>
    <w:p w14:paraId="730F00BC" w14:textId="77777777" w:rsidR="00B94924" w:rsidRPr="00B94924" w:rsidRDefault="00B94924" w:rsidP="00B94924">
      <w:pPr>
        <w:pStyle w:val="a9"/>
        <w:rPr>
          <w:lang w:val="en-US"/>
        </w:rPr>
      </w:pPr>
      <w:r w:rsidRPr="00B94924">
        <w:rPr>
          <w:lang w:val="en-US"/>
        </w:rPr>
        <w:tab/>
      </w:r>
      <w:r w:rsidRPr="00B94924">
        <w:rPr>
          <w:lang w:val="en-US"/>
        </w:rPr>
        <w:tab/>
        <w:t>}</w:t>
      </w:r>
    </w:p>
    <w:p w14:paraId="219C2801" w14:textId="77777777" w:rsidR="00B94924" w:rsidRPr="00B94924" w:rsidRDefault="00B94924" w:rsidP="00B94924">
      <w:pPr>
        <w:pStyle w:val="a9"/>
        <w:rPr>
          <w:lang w:val="en-US"/>
        </w:rPr>
      </w:pPr>
      <w:r w:rsidRPr="00B94924">
        <w:rPr>
          <w:lang w:val="en-US"/>
        </w:rPr>
        <w:tab/>
      </w:r>
      <w:r w:rsidRPr="00B94924">
        <w:rPr>
          <w:lang w:val="en-US"/>
        </w:rPr>
        <w:tab/>
        <w:t>k++;</w:t>
      </w:r>
    </w:p>
    <w:p w14:paraId="7EB78401" w14:textId="77777777" w:rsidR="00B94924" w:rsidRPr="00B94924" w:rsidRDefault="00B94924" w:rsidP="00B94924">
      <w:pPr>
        <w:pStyle w:val="a9"/>
        <w:rPr>
          <w:lang w:val="en-US"/>
        </w:rPr>
      </w:pPr>
      <w:r w:rsidRPr="00B94924">
        <w:rPr>
          <w:lang w:val="en-US"/>
        </w:rPr>
        <w:tab/>
        <w:t>}</w:t>
      </w:r>
    </w:p>
    <w:p w14:paraId="61500BCE" w14:textId="77777777" w:rsidR="00B94924" w:rsidRPr="00B94924" w:rsidRDefault="00B94924" w:rsidP="00B94924">
      <w:pPr>
        <w:pStyle w:val="a9"/>
        <w:rPr>
          <w:lang w:val="en-US"/>
        </w:rPr>
      </w:pPr>
      <w:r w:rsidRPr="00B94924">
        <w:rPr>
          <w:lang w:val="en-US"/>
        </w:rPr>
        <w:tab/>
        <w:t>while (i &lt; n1) {</w:t>
      </w:r>
    </w:p>
    <w:p w14:paraId="56E1B7F9" w14:textId="77777777" w:rsidR="00B94924" w:rsidRPr="00B94924" w:rsidRDefault="00B94924" w:rsidP="00B94924">
      <w:pPr>
        <w:pStyle w:val="a9"/>
        <w:rPr>
          <w:lang w:val="en-US"/>
        </w:rPr>
      </w:pPr>
      <w:r w:rsidRPr="00B94924">
        <w:rPr>
          <w:lang w:val="en-US"/>
        </w:rPr>
        <w:tab/>
      </w:r>
      <w:r w:rsidRPr="00B94924">
        <w:rPr>
          <w:lang w:val="en-US"/>
        </w:rPr>
        <w:tab/>
        <w:t>array[k] = L[i];</w:t>
      </w:r>
    </w:p>
    <w:p w14:paraId="2C5BB901" w14:textId="77777777" w:rsidR="00B94924" w:rsidRPr="00B94924" w:rsidRDefault="00B94924" w:rsidP="00B94924">
      <w:pPr>
        <w:pStyle w:val="a9"/>
        <w:rPr>
          <w:lang w:val="en-US"/>
        </w:rPr>
      </w:pPr>
      <w:r w:rsidRPr="00B94924">
        <w:rPr>
          <w:lang w:val="en-US"/>
        </w:rPr>
        <w:tab/>
      </w:r>
      <w:r w:rsidRPr="00B94924">
        <w:rPr>
          <w:lang w:val="en-US"/>
        </w:rPr>
        <w:tab/>
        <w:t>i++;</w:t>
      </w:r>
    </w:p>
    <w:p w14:paraId="55D52444" w14:textId="77777777" w:rsidR="00B94924" w:rsidRPr="00B94924" w:rsidRDefault="00B94924" w:rsidP="00B94924">
      <w:pPr>
        <w:pStyle w:val="a9"/>
        <w:rPr>
          <w:lang w:val="en-US"/>
        </w:rPr>
      </w:pPr>
      <w:r w:rsidRPr="00B94924">
        <w:rPr>
          <w:lang w:val="en-US"/>
        </w:rPr>
        <w:tab/>
      </w:r>
      <w:r w:rsidRPr="00B94924">
        <w:rPr>
          <w:lang w:val="en-US"/>
        </w:rPr>
        <w:tab/>
        <w:t>k++;</w:t>
      </w:r>
    </w:p>
    <w:p w14:paraId="6CDD3ACA" w14:textId="77777777" w:rsidR="00B94924" w:rsidRPr="00B94924" w:rsidRDefault="00B94924" w:rsidP="00B94924">
      <w:pPr>
        <w:pStyle w:val="a9"/>
        <w:rPr>
          <w:lang w:val="en-US"/>
        </w:rPr>
      </w:pPr>
      <w:r w:rsidRPr="00B94924">
        <w:rPr>
          <w:lang w:val="en-US"/>
        </w:rPr>
        <w:tab/>
        <w:t>}</w:t>
      </w:r>
    </w:p>
    <w:p w14:paraId="7E253B69" w14:textId="77777777" w:rsidR="00B94924" w:rsidRPr="00B94924" w:rsidRDefault="00B94924" w:rsidP="00B94924">
      <w:pPr>
        <w:pStyle w:val="a9"/>
        <w:rPr>
          <w:lang w:val="en-US"/>
        </w:rPr>
      </w:pPr>
      <w:r w:rsidRPr="00B94924">
        <w:rPr>
          <w:lang w:val="en-US"/>
        </w:rPr>
        <w:tab/>
        <w:t>while (j &lt; n2) {</w:t>
      </w:r>
    </w:p>
    <w:p w14:paraId="756517DD" w14:textId="77777777" w:rsidR="00B94924" w:rsidRPr="00B94924" w:rsidRDefault="00B94924" w:rsidP="00B94924">
      <w:pPr>
        <w:pStyle w:val="a9"/>
        <w:rPr>
          <w:lang w:val="en-US"/>
        </w:rPr>
      </w:pPr>
      <w:r w:rsidRPr="00B94924">
        <w:rPr>
          <w:lang w:val="en-US"/>
        </w:rPr>
        <w:tab/>
      </w:r>
      <w:r w:rsidRPr="00B94924">
        <w:rPr>
          <w:lang w:val="en-US"/>
        </w:rPr>
        <w:tab/>
        <w:t>array[k] = R[j];</w:t>
      </w:r>
    </w:p>
    <w:p w14:paraId="425168B4" w14:textId="77777777" w:rsidR="00B94924" w:rsidRPr="00B94924" w:rsidRDefault="00B94924" w:rsidP="00B94924">
      <w:pPr>
        <w:pStyle w:val="a9"/>
        <w:rPr>
          <w:lang w:val="en-US"/>
        </w:rPr>
      </w:pPr>
      <w:r w:rsidRPr="00B94924">
        <w:rPr>
          <w:lang w:val="en-US"/>
        </w:rPr>
        <w:tab/>
      </w:r>
      <w:r w:rsidRPr="00B94924">
        <w:rPr>
          <w:lang w:val="en-US"/>
        </w:rPr>
        <w:tab/>
        <w:t>j++;</w:t>
      </w:r>
    </w:p>
    <w:p w14:paraId="482A9F20" w14:textId="77777777" w:rsidR="00B94924" w:rsidRPr="00B94924" w:rsidRDefault="00B94924" w:rsidP="00B94924">
      <w:pPr>
        <w:pStyle w:val="a9"/>
        <w:rPr>
          <w:lang w:val="en-US"/>
        </w:rPr>
      </w:pPr>
      <w:r w:rsidRPr="00B94924">
        <w:rPr>
          <w:lang w:val="en-US"/>
        </w:rPr>
        <w:tab/>
      </w:r>
      <w:r w:rsidRPr="00B94924">
        <w:rPr>
          <w:lang w:val="en-US"/>
        </w:rPr>
        <w:tab/>
        <w:t>k++;</w:t>
      </w:r>
    </w:p>
    <w:p w14:paraId="26277162" w14:textId="77777777" w:rsidR="00B94924" w:rsidRPr="00B94924" w:rsidRDefault="00B94924" w:rsidP="00B94924">
      <w:pPr>
        <w:pStyle w:val="a9"/>
        <w:rPr>
          <w:lang w:val="en-US"/>
        </w:rPr>
      </w:pPr>
      <w:r w:rsidRPr="00B94924">
        <w:rPr>
          <w:lang w:val="en-US"/>
        </w:rPr>
        <w:tab/>
        <w:t>}</w:t>
      </w:r>
    </w:p>
    <w:p w14:paraId="52357F83" w14:textId="77777777" w:rsidR="00B94924" w:rsidRPr="00B94924" w:rsidRDefault="00B94924" w:rsidP="00B94924">
      <w:pPr>
        <w:pStyle w:val="a9"/>
        <w:rPr>
          <w:lang w:val="en-US"/>
        </w:rPr>
      </w:pPr>
    </w:p>
    <w:p w14:paraId="6969A64B" w14:textId="77777777" w:rsidR="00B94924" w:rsidRPr="00B94924" w:rsidRDefault="00B94924" w:rsidP="00B94924">
      <w:pPr>
        <w:pStyle w:val="a9"/>
        <w:rPr>
          <w:lang w:val="en-US"/>
        </w:rPr>
      </w:pPr>
      <w:r w:rsidRPr="00B94924">
        <w:rPr>
          <w:lang w:val="en-US"/>
        </w:rPr>
        <w:tab/>
        <w:t>free(L);</w:t>
      </w:r>
    </w:p>
    <w:p w14:paraId="151D860E" w14:textId="77777777" w:rsidR="00B94924" w:rsidRPr="00B94924" w:rsidRDefault="00B94924" w:rsidP="00B94924">
      <w:pPr>
        <w:pStyle w:val="a9"/>
        <w:rPr>
          <w:lang w:val="en-US"/>
        </w:rPr>
      </w:pPr>
      <w:r w:rsidRPr="00B94924">
        <w:rPr>
          <w:lang w:val="en-US"/>
        </w:rPr>
        <w:tab/>
        <w:t>free(R);</w:t>
      </w:r>
    </w:p>
    <w:p w14:paraId="28AC95C3" w14:textId="77777777" w:rsidR="00B94924" w:rsidRPr="00B94924" w:rsidRDefault="00B94924" w:rsidP="00B94924">
      <w:pPr>
        <w:pStyle w:val="a9"/>
        <w:rPr>
          <w:lang w:val="en-US"/>
        </w:rPr>
      </w:pPr>
      <w:r w:rsidRPr="00B94924">
        <w:rPr>
          <w:lang w:val="en-US"/>
        </w:rPr>
        <w:t>}</w:t>
      </w:r>
    </w:p>
    <w:p w14:paraId="7FFA2909" w14:textId="77777777" w:rsidR="00B94924" w:rsidRPr="00B94924" w:rsidRDefault="00B94924" w:rsidP="00B94924">
      <w:pPr>
        <w:pStyle w:val="a9"/>
        <w:rPr>
          <w:lang w:val="en-US"/>
        </w:rPr>
      </w:pPr>
      <w:r w:rsidRPr="00B94924">
        <w:rPr>
          <w:lang w:val="en-US"/>
        </w:rPr>
        <w:t>void mergeSort(double* array, int left, int right) {</w:t>
      </w:r>
    </w:p>
    <w:p w14:paraId="3B053E3F" w14:textId="77777777" w:rsidR="00B94924" w:rsidRPr="00B94924" w:rsidRDefault="00B94924" w:rsidP="00B94924">
      <w:pPr>
        <w:pStyle w:val="a9"/>
        <w:rPr>
          <w:lang w:val="en-US"/>
        </w:rPr>
      </w:pPr>
      <w:r w:rsidRPr="00B94924">
        <w:rPr>
          <w:lang w:val="en-US"/>
        </w:rPr>
        <w:tab/>
        <w:t>if (left &lt; right) {</w:t>
      </w:r>
    </w:p>
    <w:p w14:paraId="5331DA04" w14:textId="77777777" w:rsidR="00B94924" w:rsidRPr="00B94924" w:rsidRDefault="00B94924" w:rsidP="00B94924">
      <w:pPr>
        <w:pStyle w:val="a9"/>
        <w:rPr>
          <w:lang w:val="en-US"/>
        </w:rPr>
      </w:pPr>
      <w:r w:rsidRPr="00B94924">
        <w:rPr>
          <w:lang w:val="en-US"/>
        </w:rPr>
        <w:tab/>
      </w:r>
      <w:r w:rsidRPr="00B94924">
        <w:rPr>
          <w:lang w:val="en-US"/>
        </w:rPr>
        <w:tab/>
        <w:t>int mid = left + (right - left) / 2;</w:t>
      </w:r>
    </w:p>
    <w:p w14:paraId="3A85B135" w14:textId="77777777" w:rsidR="00B94924" w:rsidRPr="00B94924" w:rsidRDefault="00B94924" w:rsidP="00B94924">
      <w:pPr>
        <w:pStyle w:val="a9"/>
        <w:rPr>
          <w:lang w:val="en-US"/>
        </w:rPr>
      </w:pPr>
      <w:r w:rsidRPr="00B94924">
        <w:rPr>
          <w:lang w:val="en-US"/>
        </w:rPr>
        <w:tab/>
      </w:r>
      <w:r w:rsidRPr="00B94924">
        <w:rPr>
          <w:lang w:val="en-US"/>
        </w:rPr>
        <w:tab/>
        <w:t>mergeSort(array, left, mid);</w:t>
      </w:r>
    </w:p>
    <w:p w14:paraId="35EC0B5B" w14:textId="77777777" w:rsidR="00B94924" w:rsidRPr="00B94924" w:rsidRDefault="00B94924" w:rsidP="00B94924">
      <w:pPr>
        <w:pStyle w:val="a9"/>
        <w:rPr>
          <w:lang w:val="en-US"/>
        </w:rPr>
      </w:pPr>
      <w:r w:rsidRPr="00B94924">
        <w:rPr>
          <w:lang w:val="en-US"/>
        </w:rPr>
        <w:tab/>
      </w:r>
      <w:r w:rsidRPr="00B94924">
        <w:rPr>
          <w:lang w:val="en-US"/>
        </w:rPr>
        <w:tab/>
        <w:t>mergeSort(array, mid + 1, right);</w:t>
      </w:r>
    </w:p>
    <w:p w14:paraId="3B7C7860" w14:textId="77777777" w:rsidR="00B94924" w:rsidRPr="00B94924" w:rsidRDefault="00B94924" w:rsidP="00B94924">
      <w:pPr>
        <w:pStyle w:val="a9"/>
        <w:rPr>
          <w:lang w:val="en-US"/>
        </w:rPr>
      </w:pPr>
      <w:r w:rsidRPr="00B94924">
        <w:rPr>
          <w:lang w:val="en-US"/>
        </w:rPr>
        <w:tab/>
      </w:r>
      <w:r w:rsidRPr="00B94924">
        <w:rPr>
          <w:lang w:val="en-US"/>
        </w:rPr>
        <w:tab/>
        <w:t>merge(array, left, mid, right);</w:t>
      </w:r>
    </w:p>
    <w:p w14:paraId="3122DE4E" w14:textId="77777777" w:rsidR="00B94924" w:rsidRPr="00B94924" w:rsidRDefault="00B94924" w:rsidP="00B94924">
      <w:pPr>
        <w:pStyle w:val="a9"/>
        <w:rPr>
          <w:lang w:val="en-US"/>
        </w:rPr>
      </w:pPr>
      <w:r w:rsidRPr="00B94924">
        <w:rPr>
          <w:lang w:val="en-US"/>
        </w:rPr>
        <w:tab/>
        <w:t>}</w:t>
      </w:r>
    </w:p>
    <w:p w14:paraId="21B7319A" w14:textId="77777777" w:rsidR="00B94924" w:rsidRPr="00B94924" w:rsidRDefault="00B94924" w:rsidP="00B94924">
      <w:pPr>
        <w:pStyle w:val="a9"/>
        <w:rPr>
          <w:lang w:val="en-US"/>
        </w:rPr>
      </w:pPr>
      <w:r w:rsidRPr="00B94924">
        <w:rPr>
          <w:lang w:val="en-US"/>
        </w:rPr>
        <w:t>}</w:t>
      </w:r>
    </w:p>
    <w:p w14:paraId="0BF69D91" w14:textId="77777777" w:rsidR="00B94924" w:rsidRPr="00B94924" w:rsidRDefault="00B94924" w:rsidP="00B94924">
      <w:pPr>
        <w:pStyle w:val="a9"/>
        <w:rPr>
          <w:lang w:val="en-US"/>
        </w:rPr>
      </w:pPr>
      <w:r w:rsidRPr="00B94924">
        <w:rPr>
          <w:lang w:val="en-US"/>
        </w:rPr>
        <w:t>int medianOfThree(double* array, int low, int high) {</w:t>
      </w:r>
    </w:p>
    <w:p w14:paraId="0F077522" w14:textId="77777777" w:rsidR="00B94924" w:rsidRPr="00B94924" w:rsidRDefault="00B94924" w:rsidP="00B94924">
      <w:pPr>
        <w:pStyle w:val="a9"/>
        <w:rPr>
          <w:lang w:val="en-US"/>
        </w:rPr>
      </w:pPr>
      <w:r w:rsidRPr="00B94924">
        <w:rPr>
          <w:lang w:val="en-US"/>
        </w:rPr>
        <w:tab/>
        <w:t>int mid = low + (high - low) / 2;</w:t>
      </w:r>
    </w:p>
    <w:p w14:paraId="2C254855" w14:textId="77777777" w:rsidR="00B94924" w:rsidRPr="00B94924" w:rsidRDefault="00B94924" w:rsidP="00B94924">
      <w:pPr>
        <w:pStyle w:val="a9"/>
        <w:rPr>
          <w:lang w:val="en-US"/>
        </w:rPr>
      </w:pPr>
      <w:r w:rsidRPr="00B94924">
        <w:rPr>
          <w:lang w:val="en-US"/>
        </w:rPr>
        <w:tab/>
        <w:t>if (array[low] &gt; array[mid]) swap(&amp;array[low], &amp;array[mid]);</w:t>
      </w:r>
    </w:p>
    <w:p w14:paraId="2D54BA73" w14:textId="77777777" w:rsidR="00B94924" w:rsidRPr="00B94924" w:rsidRDefault="00B94924" w:rsidP="00B94924">
      <w:pPr>
        <w:pStyle w:val="a9"/>
        <w:rPr>
          <w:lang w:val="en-US"/>
        </w:rPr>
      </w:pPr>
      <w:r w:rsidRPr="00B94924">
        <w:rPr>
          <w:lang w:val="en-US"/>
        </w:rPr>
        <w:tab/>
        <w:t>if (array[low] &gt; array[high]) swap(&amp;array[low], &amp;array[high]);</w:t>
      </w:r>
    </w:p>
    <w:p w14:paraId="268191E4" w14:textId="77777777" w:rsidR="00B94924" w:rsidRPr="00B94924" w:rsidRDefault="00B94924" w:rsidP="00B94924">
      <w:pPr>
        <w:pStyle w:val="a9"/>
        <w:rPr>
          <w:lang w:val="en-US"/>
        </w:rPr>
      </w:pPr>
      <w:r w:rsidRPr="00B94924">
        <w:rPr>
          <w:lang w:val="en-US"/>
        </w:rPr>
        <w:tab/>
        <w:t>if (array[mid] &gt; array[high]) swap(&amp;array[mid], &amp;array[high]);</w:t>
      </w:r>
    </w:p>
    <w:p w14:paraId="53C68F93" w14:textId="77777777" w:rsidR="00B94924" w:rsidRPr="00B94924" w:rsidRDefault="00B94924" w:rsidP="00B94924">
      <w:pPr>
        <w:pStyle w:val="a9"/>
        <w:rPr>
          <w:lang w:val="en-US"/>
        </w:rPr>
      </w:pPr>
      <w:r w:rsidRPr="00B94924">
        <w:rPr>
          <w:lang w:val="en-US"/>
        </w:rPr>
        <w:tab/>
        <w:t xml:space="preserve">return mid; </w:t>
      </w:r>
    </w:p>
    <w:p w14:paraId="037ED9A4" w14:textId="77777777" w:rsidR="00B94924" w:rsidRPr="00B94924" w:rsidRDefault="00B94924" w:rsidP="00B94924">
      <w:pPr>
        <w:pStyle w:val="a9"/>
        <w:rPr>
          <w:lang w:val="en-US"/>
        </w:rPr>
      </w:pPr>
      <w:r w:rsidRPr="00B94924">
        <w:rPr>
          <w:lang w:val="en-US"/>
        </w:rPr>
        <w:t>}</w:t>
      </w:r>
    </w:p>
    <w:p w14:paraId="347016E3" w14:textId="77777777" w:rsidR="00B94924" w:rsidRPr="00B94924" w:rsidRDefault="00B94924" w:rsidP="00B94924">
      <w:pPr>
        <w:pStyle w:val="a9"/>
        <w:rPr>
          <w:lang w:val="en-US"/>
        </w:rPr>
      </w:pPr>
      <w:r w:rsidRPr="00B94924">
        <w:rPr>
          <w:lang w:val="en-US"/>
        </w:rPr>
        <w:t>int partition(double* array, int low, int high) {</w:t>
      </w:r>
    </w:p>
    <w:p w14:paraId="4B2ABFAE" w14:textId="77777777" w:rsidR="00B94924" w:rsidRPr="00B94924" w:rsidRDefault="00B94924" w:rsidP="00B94924">
      <w:pPr>
        <w:pStyle w:val="a9"/>
        <w:rPr>
          <w:lang w:val="en-US"/>
        </w:rPr>
      </w:pPr>
      <w:r w:rsidRPr="00B94924">
        <w:rPr>
          <w:lang w:val="en-US"/>
        </w:rPr>
        <w:tab/>
      </w:r>
    </w:p>
    <w:p w14:paraId="42085F69" w14:textId="77777777" w:rsidR="00B94924" w:rsidRPr="00B94924" w:rsidRDefault="00B94924" w:rsidP="00B94924">
      <w:pPr>
        <w:pStyle w:val="a9"/>
        <w:rPr>
          <w:lang w:val="en-US"/>
        </w:rPr>
      </w:pPr>
      <w:r w:rsidRPr="00B94924">
        <w:rPr>
          <w:lang w:val="en-US"/>
        </w:rPr>
        <w:tab/>
        <w:t>int pivotIndex = medianOfThree(array, low, high);</w:t>
      </w:r>
    </w:p>
    <w:p w14:paraId="564119E2" w14:textId="77777777" w:rsidR="00B94924" w:rsidRPr="00B94924" w:rsidRDefault="00B94924" w:rsidP="00B94924">
      <w:pPr>
        <w:pStyle w:val="a9"/>
        <w:rPr>
          <w:lang w:val="en-US"/>
        </w:rPr>
      </w:pPr>
      <w:r w:rsidRPr="00B94924">
        <w:rPr>
          <w:lang w:val="en-US"/>
        </w:rPr>
        <w:tab/>
        <w:t>double pivot = array[pivotIndex];</w:t>
      </w:r>
    </w:p>
    <w:p w14:paraId="1A8ACBAB" w14:textId="77777777" w:rsidR="00B94924" w:rsidRPr="00B94924" w:rsidRDefault="00B94924" w:rsidP="00B94924">
      <w:pPr>
        <w:pStyle w:val="a9"/>
        <w:rPr>
          <w:lang w:val="en-US"/>
        </w:rPr>
      </w:pPr>
      <w:r w:rsidRPr="00B94924">
        <w:rPr>
          <w:lang w:val="en-US"/>
        </w:rPr>
        <w:tab/>
        <w:t xml:space="preserve">swap(&amp;array[pivotIndex], &amp;array[high]);  </w:t>
      </w:r>
    </w:p>
    <w:p w14:paraId="59B42D6B" w14:textId="77777777" w:rsidR="00B94924" w:rsidRPr="00B94924" w:rsidRDefault="00B94924" w:rsidP="00B94924">
      <w:pPr>
        <w:pStyle w:val="a9"/>
        <w:rPr>
          <w:lang w:val="en-US"/>
        </w:rPr>
      </w:pPr>
    </w:p>
    <w:p w14:paraId="703F5AF4" w14:textId="77777777" w:rsidR="00B94924" w:rsidRPr="00B94924" w:rsidRDefault="00B94924" w:rsidP="00B94924">
      <w:pPr>
        <w:pStyle w:val="a9"/>
        <w:rPr>
          <w:lang w:val="en-US"/>
        </w:rPr>
      </w:pPr>
      <w:r w:rsidRPr="00B94924">
        <w:rPr>
          <w:lang w:val="en-US"/>
        </w:rPr>
        <w:tab/>
        <w:t>int i = low - 1;</w:t>
      </w:r>
    </w:p>
    <w:p w14:paraId="499130DC" w14:textId="77777777" w:rsidR="00B94924" w:rsidRPr="00B94924" w:rsidRDefault="00B94924" w:rsidP="00B94924">
      <w:pPr>
        <w:pStyle w:val="a9"/>
        <w:rPr>
          <w:lang w:val="en-US"/>
        </w:rPr>
      </w:pPr>
      <w:r w:rsidRPr="00B94924">
        <w:rPr>
          <w:lang w:val="en-US"/>
        </w:rPr>
        <w:tab/>
        <w:t>for (int j = low; j &lt; high; j++) {</w:t>
      </w:r>
    </w:p>
    <w:p w14:paraId="620C4941" w14:textId="77777777" w:rsidR="00B94924" w:rsidRPr="00B94924" w:rsidRDefault="00B94924" w:rsidP="00B94924">
      <w:pPr>
        <w:pStyle w:val="a9"/>
        <w:rPr>
          <w:lang w:val="en-US"/>
        </w:rPr>
      </w:pPr>
      <w:r w:rsidRPr="00B94924">
        <w:rPr>
          <w:lang w:val="en-US"/>
        </w:rPr>
        <w:tab/>
      </w:r>
      <w:r w:rsidRPr="00B94924">
        <w:rPr>
          <w:lang w:val="en-US"/>
        </w:rPr>
        <w:tab/>
        <w:t>if (array[j] &lt;= pivot) {</w:t>
      </w:r>
    </w:p>
    <w:p w14:paraId="0C631A95"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i++;</w:t>
      </w:r>
    </w:p>
    <w:p w14:paraId="50FF830B"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swap(&amp;array[i], &amp;array[j]);</w:t>
      </w:r>
    </w:p>
    <w:p w14:paraId="755330AF" w14:textId="77777777" w:rsidR="00B94924" w:rsidRPr="00B94924" w:rsidRDefault="00B94924" w:rsidP="00B94924">
      <w:pPr>
        <w:pStyle w:val="a9"/>
        <w:rPr>
          <w:lang w:val="en-US"/>
        </w:rPr>
      </w:pPr>
      <w:r w:rsidRPr="00B94924">
        <w:rPr>
          <w:lang w:val="en-US"/>
        </w:rPr>
        <w:tab/>
      </w:r>
      <w:r w:rsidRPr="00B94924">
        <w:rPr>
          <w:lang w:val="en-US"/>
        </w:rPr>
        <w:tab/>
        <w:t>}</w:t>
      </w:r>
    </w:p>
    <w:p w14:paraId="137F94CD" w14:textId="77777777" w:rsidR="00B94924" w:rsidRPr="00B94924" w:rsidRDefault="00B94924" w:rsidP="00B94924">
      <w:pPr>
        <w:pStyle w:val="a9"/>
        <w:rPr>
          <w:lang w:val="en-US"/>
        </w:rPr>
      </w:pPr>
      <w:r w:rsidRPr="00B94924">
        <w:rPr>
          <w:lang w:val="en-US"/>
        </w:rPr>
        <w:tab/>
        <w:t>}</w:t>
      </w:r>
    </w:p>
    <w:p w14:paraId="207C2D41" w14:textId="77777777" w:rsidR="00B94924" w:rsidRPr="00B94924" w:rsidRDefault="00B94924" w:rsidP="00B94924">
      <w:pPr>
        <w:pStyle w:val="a9"/>
        <w:rPr>
          <w:lang w:val="en-US"/>
        </w:rPr>
      </w:pPr>
      <w:r w:rsidRPr="00B94924">
        <w:rPr>
          <w:lang w:val="en-US"/>
        </w:rPr>
        <w:tab/>
        <w:t>swap(&amp;array[i + 1], &amp;array[high]);</w:t>
      </w:r>
    </w:p>
    <w:p w14:paraId="56E0D39B" w14:textId="77777777" w:rsidR="00B94924" w:rsidRPr="00B94924" w:rsidRDefault="00B94924" w:rsidP="00B94924">
      <w:pPr>
        <w:pStyle w:val="a9"/>
        <w:rPr>
          <w:lang w:val="en-US"/>
        </w:rPr>
      </w:pPr>
      <w:r w:rsidRPr="00B94924">
        <w:rPr>
          <w:lang w:val="en-US"/>
        </w:rPr>
        <w:tab/>
        <w:t>return i + 1;</w:t>
      </w:r>
    </w:p>
    <w:p w14:paraId="0A22B59B" w14:textId="77777777" w:rsidR="00B94924" w:rsidRPr="00B94924" w:rsidRDefault="00B94924" w:rsidP="00B94924">
      <w:pPr>
        <w:pStyle w:val="a9"/>
        <w:rPr>
          <w:lang w:val="en-US"/>
        </w:rPr>
      </w:pPr>
      <w:r w:rsidRPr="00B94924">
        <w:rPr>
          <w:lang w:val="en-US"/>
        </w:rPr>
        <w:t>}</w:t>
      </w:r>
    </w:p>
    <w:p w14:paraId="709DBC0B" w14:textId="77777777" w:rsidR="00B94924" w:rsidRPr="00B94924" w:rsidRDefault="00B94924" w:rsidP="00B94924">
      <w:pPr>
        <w:pStyle w:val="a9"/>
        <w:rPr>
          <w:lang w:val="en-US"/>
        </w:rPr>
      </w:pPr>
      <w:r w:rsidRPr="00B94924">
        <w:rPr>
          <w:lang w:val="en-US"/>
        </w:rPr>
        <w:t>void quickSort(double* array, int low, int high) {</w:t>
      </w:r>
    </w:p>
    <w:p w14:paraId="6E43EFCC" w14:textId="77777777" w:rsidR="00B94924" w:rsidRPr="00B94924" w:rsidRDefault="00B94924" w:rsidP="00B94924">
      <w:pPr>
        <w:pStyle w:val="a9"/>
        <w:rPr>
          <w:lang w:val="en-US"/>
        </w:rPr>
      </w:pPr>
      <w:r w:rsidRPr="00B94924">
        <w:rPr>
          <w:lang w:val="en-US"/>
        </w:rPr>
        <w:tab/>
        <w:t>if (low &lt; high) {</w:t>
      </w:r>
    </w:p>
    <w:p w14:paraId="3F53646A" w14:textId="77777777" w:rsidR="00B94924" w:rsidRPr="00B94924" w:rsidRDefault="00B94924" w:rsidP="00B94924">
      <w:pPr>
        <w:pStyle w:val="a9"/>
        <w:rPr>
          <w:lang w:val="en-US"/>
        </w:rPr>
      </w:pPr>
      <w:r w:rsidRPr="00B94924">
        <w:rPr>
          <w:lang w:val="en-US"/>
        </w:rPr>
        <w:tab/>
      </w:r>
      <w:r w:rsidRPr="00B94924">
        <w:rPr>
          <w:lang w:val="en-US"/>
        </w:rPr>
        <w:tab/>
        <w:t>int pivotIndex = partition(array, low, high);</w:t>
      </w:r>
    </w:p>
    <w:p w14:paraId="7D40015C" w14:textId="77777777" w:rsidR="00B94924" w:rsidRPr="00B94924" w:rsidRDefault="00B94924" w:rsidP="00B94924">
      <w:pPr>
        <w:pStyle w:val="a9"/>
        <w:rPr>
          <w:lang w:val="en-US"/>
        </w:rPr>
      </w:pPr>
      <w:r w:rsidRPr="00B94924">
        <w:rPr>
          <w:lang w:val="en-US"/>
        </w:rPr>
        <w:tab/>
      </w:r>
      <w:r w:rsidRPr="00B94924">
        <w:rPr>
          <w:lang w:val="en-US"/>
        </w:rPr>
        <w:tab/>
        <w:t xml:space="preserve">quickSort(array, low, pivotIndex - 1);  </w:t>
      </w:r>
    </w:p>
    <w:p w14:paraId="1B8111DF" w14:textId="77777777" w:rsidR="00B94924" w:rsidRPr="00B94924" w:rsidRDefault="00B94924" w:rsidP="00B94924">
      <w:pPr>
        <w:pStyle w:val="a9"/>
        <w:rPr>
          <w:lang w:val="en-US"/>
        </w:rPr>
      </w:pPr>
      <w:r w:rsidRPr="00B94924">
        <w:rPr>
          <w:lang w:val="en-US"/>
        </w:rPr>
        <w:tab/>
      </w:r>
      <w:r w:rsidRPr="00B94924">
        <w:rPr>
          <w:lang w:val="en-US"/>
        </w:rPr>
        <w:tab/>
        <w:t xml:space="preserve">quickSort(array, pivotIndex + 1, high); </w:t>
      </w:r>
    </w:p>
    <w:p w14:paraId="41975DC5" w14:textId="77777777" w:rsidR="00B94924" w:rsidRPr="00B94924" w:rsidRDefault="00B94924" w:rsidP="00B94924">
      <w:pPr>
        <w:pStyle w:val="a9"/>
        <w:rPr>
          <w:lang w:val="en-US"/>
        </w:rPr>
      </w:pPr>
      <w:r w:rsidRPr="00B94924">
        <w:rPr>
          <w:lang w:val="en-US"/>
        </w:rPr>
        <w:tab/>
        <w:t>}</w:t>
      </w:r>
    </w:p>
    <w:p w14:paraId="66F52C86" w14:textId="77777777" w:rsidR="00B94924" w:rsidRPr="00B94924" w:rsidRDefault="00B94924" w:rsidP="00B94924">
      <w:pPr>
        <w:pStyle w:val="a9"/>
        <w:rPr>
          <w:lang w:val="en-US"/>
        </w:rPr>
      </w:pPr>
      <w:r w:rsidRPr="00B94924">
        <w:rPr>
          <w:lang w:val="en-US"/>
        </w:rPr>
        <w:t>}</w:t>
      </w:r>
    </w:p>
    <w:p w14:paraId="66BA0857" w14:textId="77777777" w:rsidR="00B94924" w:rsidRPr="00B94924" w:rsidRDefault="00B94924" w:rsidP="00B94924">
      <w:pPr>
        <w:pStyle w:val="a9"/>
        <w:rPr>
          <w:lang w:val="en-US"/>
        </w:rPr>
      </w:pPr>
      <w:r w:rsidRPr="00B94924">
        <w:rPr>
          <w:lang w:val="en-US"/>
        </w:rPr>
        <w:t>void hybridQuickSort(double* array, int low, int high) {</w:t>
      </w:r>
    </w:p>
    <w:p w14:paraId="09DECE85" w14:textId="77777777" w:rsidR="00B94924" w:rsidRPr="00B94924" w:rsidRDefault="00B94924" w:rsidP="00B94924">
      <w:pPr>
        <w:pStyle w:val="a9"/>
        <w:rPr>
          <w:lang w:val="en-US"/>
        </w:rPr>
      </w:pPr>
      <w:r w:rsidRPr="00B94924">
        <w:rPr>
          <w:lang w:val="en-US"/>
        </w:rPr>
        <w:tab/>
      </w:r>
    </w:p>
    <w:p w14:paraId="43A580C9" w14:textId="77777777" w:rsidR="00B94924" w:rsidRPr="00B94924" w:rsidRDefault="00B94924" w:rsidP="00B94924">
      <w:pPr>
        <w:pStyle w:val="a9"/>
        <w:rPr>
          <w:lang w:val="en-US"/>
        </w:rPr>
      </w:pPr>
      <w:r w:rsidRPr="00B94924">
        <w:rPr>
          <w:lang w:val="en-US"/>
        </w:rPr>
        <w:tab/>
        <w:t>int threshold = 128;</w:t>
      </w:r>
    </w:p>
    <w:p w14:paraId="3F4A68E6" w14:textId="77777777" w:rsidR="00B94924" w:rsidRPr="00B94924" w:rsidRDefault="00B94924" w:rsidP="00B94924">
      <w:pPr>
        <w:pStyle w:val="a9"/>
        <w:rPr>
          <w:lang w:val="en-US"/>
        </w:rPr>
      </w:pPr>
      <w:r w:rsidRPr="00B94924">
        <w:rPr>
          <w:lang w:val="en-US"/>
        </w:rPr>
        <w:tab/>
        <w:t>if (high - low + 1 &lt;= threshold) {</w:t>
      </w:r>
    </w:p>
    <w:p w14:paraId="24A71D24" w14:textId="77777777" w:rsidR="00B94924" w:rsidRPr="00B94924" w:rsidRDefault="00B94924" w:rsidP="00B94924">
      <w:pPr>
        <w:pStyle w:val="a9"/>
        <w:rPr>
          <w:lang w:val="en-US"/>
        </w:rPr>
      </w:pPr>
      <w:r w:rsidRPr="00B94924">
        <w:rPr>
          <w:lang w:val="en-US"/>
        </w:rPr>
        <w:tab/>
      </w:r>
      <w:r w:rsidRPr="00B94924">
        <w:rPr>
          <w:lang w:val="en-US"/>
        </w:rPr>
        <w:tab/>
        <w:t>insertSort(array + low, high - low + 1);</w:t>
      </w:r>
    </w:p>
    <w:p w14:paraId="3A15C2E6" w14:textId="77777777" w:rsidR="00B94924" w:rsidRPr="00B94924" w:rsidRDefault="00B94924" w:rsidP="00B94924">
      <w:pPr>
        <w:pStyle w:val="a9"/>
        <w:rPr>
          <w:lang w:val="en-US"/>
        </w:rPr>
      </w:pPr>
      <w:r w:rsidRPr="00B94924">
        <w:rPr>
          <w:lang w:val="en-US"/>
        </w:rPr>
        <w:tab/>
        <w:t>}</w:t>
      </w:r>
    </w:p>
    <w:p w14:paraId="6FE2BCB5" w14:textId="77777777" w:rsidR="00B94924" w:rsidRPr="00B94924" w:rsidRDefault="00B94924" w:rsidP="00B94924">
      <w:pPr>
        <w:pStyle w:val="a9"/>
        <w:rPr>
          <w:lang w:val="en-US"/>
        </w:rPr>
      </w:pPr>
      <w:r w:rsidRPr="00B94924">
        <w:rPr>
          <w:lang w:val="en-US"/>
        </w:rPr>
        <w:tab/>
        <w:t>else {</w:t>
      </w:r>
    </w:p>
    <w:p w14:paraId="686E4CB6" w14:textId="77777777" w:rsidR="00B94924" w:rsidRPr="00B94924" w:rsidRDefault="00B94924" w:rsidP="00B94924">
      <w:pPr>
        <w:pStyle w:val="a9"/>
        <w:rPr>
          <w:lang w:val="en-US"/>
        </w:rPr>
      </w:pPr>
      <w:r w:rsidRPr="00B94924">
        <w:rPr>
          <w:lang w:val="en-US"/>
        </w:rPr>
        <w:lastRenderedPageBreak/>
        <w:tab/>
      </w:r>
      <w:r w:rsidRPr="00B94924">
        <w:rPr>
          <w:lang w:val="en-US"/>
        </w:rPr>
        <w:tab/>
        <w:t xml:space="preserve">quickSort(array, low, high);  </w:t>
      </w:r>
    </w:p>
    <w:p w14:paraId="6A81BDC1" w14:textId="77777777" w:rsidR="00B94924" w:rsidRPr="00B94924" w:rsidRDefault="00B94924" w:rsidP="00B94924">
      <w:pPr>
        <w:pStyle w:val="a9"/>
        <w:rPr>
          <w:lang w:val="en-US"/>
        </w:rPr>
      </w:pPr>
      <w:r w:rsidRPr="00B94924">
        <w:rPr>
          <w:lang w:val="en-US"/>
        </w:rPr>
        <w:tab/>
        <w:t>}</w:t>
      </w:r>
    </w:p>
    <w:p w14:paraId="0E597493" w14:textId="77777777" w:rsidR="00B94924" w:rsidRPr="00B94924" w:rsidRDefault="00B94924" w:rsidP="00B94924">
      <w:pPr>
        <w:pStyle w:val="a9"/>
        <w:rPr>
          <w:lang w:val="en-US"/>
        </w:rPr>
      </w:pPr>
      <w:r w:rsidRPr="00B94924">
        <w:rPr>
          <w:lang w:val="en-US"/>
        </w:rPr>
        <w:t>}</w:t>
      </w:r>
    </w:p>
    <w:p w14:paraId="18D9EE9E" w14:textId="77777777" w:rsidR="00B94924" w:rsidRPr="00B94924" w:rsidRDefault="00B94924" w:rsidP="00B94924">
      <w:pPr>
        <w:pStyle w:val="a9"/>
        <w:rPr>
          <w:lang w:val="en-US"/>
        </w:rPr>
      </w:pPr>
      <w:r w:rsidRPr="00B94924">
        <w:rPr>
          <w:lang w:val="en-US"/>
        </w:rPr>
        <w:t>int getMax(int arr[], int n) {</w:t>
      </w:r>
    </w:p>
    <w:p w14:paraId="7BA3D440" w14:textId="77777777" w:rsidR="00B94924" w:rsidRPr="00B94924" w:rsidRDefault="00B94924" w:rsidP="00B94924">
      <w:pPr>
        <w:pStyle w:val="a9"/>
        <w:rPr>
          <w:lang w:val="en-US"/>
        </w:rPr>
      </w:pPr>
      <w:r w:rsidRPr="00B94924">
        <w:rPr>
          <w:lang w:val="en-US"/>
        </w:rPr>
        <w:tab/>
        <w:t>int max = arr[0];</w:t>
      </w:r>
    </w:p>
    <w:p w14:paraId="57128592" w14:textId="77777777" w:rsidR="00B94924" w:rsidRPr="00B94924" w:rsidRDefault="00B94924" w:rsidP="00B94924">
      <w:pPr>
        <w:pStyle w:val="a9"/>
        <w:rPr>
          <w:lang w:val="en-US"/>
        </w:rPr>
      </w:pPr>
      <w:r w:rsidRPr="00B94924">
        <w:rPr>
          <w:lang w:val="en-US"/>
        </w:rPr>
        <w:tab/>
        <w:t>for (int i = 1; i &lt; n; i++) {</w:t>
      </w:r>
    </w:p>
    <w:p w14:paraId="7C9B28A6" w14:textId="77777777" w:rsidR="00B94924" w:rsidRPr="00B94924" w:rsidRDefault="00B94924" w:rsidP="00B94924">
      <w:pPr>
        <w:pStyle w:val="a9"/>
        <w:rPr>
          <w:lang w:val="en-US"/>
        </w:rPr>
      </w:pPr>
      <w:r w:rsidRPr="00B94924">
        <w:rPr>
          <w:lang w:val="en-US"/>
        </w:rPr>
        <w:tab/>
      </w:r>
      <w:r w:rsidRPr="00B94924">
        <w:rPr>
          <w:lang w:val="en-US"/>
        </w:rPr>
        <w:tab/>
        <w:t>if (arr[i] &gt; max) {</w:t>
      </w:r>
    </w:p>
    <w:p w14:paraId="677356BF"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max = arr[i];</w:t>
      </w:r>
    </w:p>
    <w:p w14:paraId="4ED3D3B3" w14:textId="77777777" w:rsidR="00B94924" w:rsidRPr="00B94924" w:rsidRDefault="00B94924" w:rsidP="00B94924">
      <w:pPr>
        <w:pStyle w:val="a9"/>
        <w:rPr>
          <w:lang w:val="en-US"/>
        </w:rPr>
      </w:pPr>
      <w:r w:rsidRPr="00B94924">
        <w:rPr>
          <w:lang w:val="en-US"/>
        </w:rPr>
        <w:tab/>
      </w:r>
      <w:r w:rsidRPr="00B94924">
        <w:rPr>
          <w:lang w:val="en-US"/>
        </w:rPr>
        <w:tab/>
        <w:t>}</w:t>
      </w:r>
    </w:p>
    <w:p w14:paraId="2F6D4C9A" w14:textId="77777777" w:rsidR="00B94924" w:rsidRPr="00B94924" w:rsidRDefault="00B94924" w:rsidP="00B94924">
      <w:pPr>
        <w:pStyle w:val="a9"/>
        <w:rPr>
          <w:lang w:val="en-US"/>
        </w:rPr>
      </w:pPr>
      <w:r w:rsidRPr="00B94924">
        <w:rPr>
          <w:lang w:val="en-US"/>
        </w:rPr>
        <w:tab/>
        <w:t>}</w:t>
      </w:r>
    </w:p>
    <w:p w14:paraId="0F2069DE" w14:textId="77777777" w:rsidR="00B94924" w:rsidRPr="00B94924" w:rsidRDefault="00B94924" w:rsidP="00B94924">
      <w:pPr>
        <w:pStyle w:val="a9"/>
        <w:rPr>
          <w:lang w:val="en-US"/>
        </w:rPr>
      </w:pPr>
      <w:r w:rsidRPr="00B94924">
        <w:rPr>
          <w:lang w:val="en-US"/>
        </w:rPr>
        <w:tab/>
        <w:t>return max;</w:t>
      </w:r>
    </w:p>
    <w:p w14:paraId="698A2CC8" w14:textId="77777777" w:rsidR="00B94924" w:rsidRPr="00B94924" w:rsidRDefault="00B94924" w:rsidP="00B94924">
      <w:pPr>
        <w:pStyle w:val="a9"/>
        <w:rPr>
          <w:lang w:val="en-US"/>
        </w:rPr>
      </w:pPr>
      <w:r w:rsidRPr="00B94924">
        <w:rPr>
          <w:lang w:val="en-US"/>
        </w:rPr>
        <w:t>}</w:t>
      </w:r>
    </w:p>
    <w:p w14:paraId="74E4EB44" w14:textId="77777777" w:rsidR="00B94924" w:rsidRPr="00B94924" w:rsidRDefault="00B94924" w:rsidP="00B94924">
      <w:pPr>
        <w:pStyle w:val="a9"/>
        <w:rPr>
          <w:lang w:val="en-US"/>
        </w:rPr>
      </w:pPr>
      <w:r w:rsidRPr="00B94924">
        <w:rPr>
          <w:lang w:val="en-US"/>
        </w:rPr>
        <w:t>void countSort(int arr[], int n, int exp) {</w:t>
      </w:r>
    </w:p>
    <w:p w14:paraId="0D227E27" w14:textId="77777777" w:rsidR="00B94924" w:rsidRPr="00B94924" w:rsidRDefault="00B94924" w:rsidP="00B94924">
      <w:pPr>
        <w:pStyle w:val="a9"/>
        <w:rPr>
          <w:lang w:val="en-US"/>
        </w:rPr>
      </w:pPr>
      <w:r w:rsidRPr="00B94924">
        <w:rPr>
          <w:lang w:val="en-US"/>
        </w:rPr>
        <w:tab/>
        <w:t xml:space="preserve">int* output = (int*)malloc(n * sizeof(int));  </w:t>
      </w:r>
    </w:p>
    <w:p w14:paraId="7F4E47C0" w14:textId="77777777" w:rsidR="00B94924" w:rsidRPr="00B94924" w:rsidRDefault="00B94924" w:rsidP="00B94924">
      <w:pPr>
        <w:pStyle w:val="a9"/>
        <w:rPr>
          <w:lang w:val="en-US"/>
        </w:rPr>
      </w:pPr>
      <w:r w:rsidRPr="00B94924">
        <w:rPr>
          <w:lang w:val="en-US"/>
        </w:rPr>
        <w:tab/>
        <w:t xml:space="preserve">int* count = (int*)malloc(10 * sizeof(int));  </w:t>
      </w:r>
    </w:p>
    <w:p w14:paraId="792389AE" w14:textId="77777777" w:rsidR="00B94924" w:rsidRPr="00B94924" w:rsidRDefault="00B94924" w:rsidP="00B94924">
      <w:pPr>
        <w:pStyle w:val="a9"/>
        <w:rPr>
          <w:lang w:val="en-US"/>
        </w:rPr>
      </w:pPr>
      <w:r w:rsidRPr="00B94924">
        <w:rPr>
          <w:lang w:val="en-US"/>
        </w:rPr>
        <w:tab/>
        <w:t>for (int i = 0; i &lt; 10; i++) {</w:t>
      </w:r>
    </w:p>
    <w:p w14:paraId="6365DF01" w14:textId="77777777" w:rsidR="00B94924" w:rsidRPr="00B94924" w:rsidRDefault="00B94924" w:rsidP="00B94924">
      <w:pPr>
        <w:pStyle w:val="a9"/>
        <w:rPr>
          <w:lang w:val="en-US"/>
        </w:rPr>
      </w:pPr>
      <w:r w:rsidRPr="00B94924">
        <w:rPr>
          <w:lang w:val="en-US"/>
        </w:rPr>
        <w:tab/>
      </w:r>
      <w:r w:rsidRPr="00B94924">
        <w:rPr>
          <w:lang w:val="en-US"/>
        </w:rPr>
        <w:tab/>
        <w:t>count[i] = 0;</w:t>
      </w:r>
    </w:p>
    <w:p w14:paraId="562920DF" w14:textId="77777777" w:rsidR="00B94924" w:rsidRPr="00B94924" w:rsidRDefault="00B94924" w:rsidP="00B94924">
      <w:pPr>
        <w:pStyle w:val="a9"/>
        <w:rPr>
          <w:lang w:val="en-US"/>
        </w:rPr>
      </w:pPr>
      <w:r w:rsidRPr="00B94924">
        <w:rPr>
          <w:lang w:val="en-US"/>
        </w:rPr>
        <w:tab/>
        <w:t>}</w:t>
      </w:r>
    </w:p>
    <w:p w14:paraId="02DF005A" w14:textId="77777777" w:rsidR="00B94924" w:rsidRPr="00B94924" w:rsidRDefault="00B94924" w:rsidP="00B94924">
      <w:pPr>
        <w:pStyle w:val="a9"/>
        <w:rPr>
          <w:lang w:val="en-US"/>
        </w:rPr>
      </w:pPr>
      <w:r w:rsidRPr="00B94924">
        <w:rPr>
          <w:lang w:val="en-US"/>
        </w:rPr>
        <w:tab/>
        <w:t>for (int i = 0; i &lt; n; i++) {</w:t>
      </w:r>
    </w:p>
    <w:p w14:paraId="401D4168" w14:textId="77777777" w:rsidR="00B94924" w:rsidRPr="00B94924" w:rsidRDefault="00B94924" w:rsidP="00B94924">
      <w:pPr>
        <w:pStyle w:val="a9"/>
        <w:rPr>
          <w:lang w:val="en-US"/>
        </w:rPr>
      </w:pPr>
      <w:r w:rsidRPr="00B94924">
        <w:rPr>
          <w:lang w:val="en-US"/>
        </w:rPr>
        <w:tab/>
      </w:r>
      <w:r w:rsidRPr="00B94924">
        <w:rPr>
          <w:lang w:val="en-US"/>
        </w:rPr>
        <w:tab/>
        <w:t>count[(arr[i] / exp) % 10]++;</w:t>
      </w:r>
    </w:p>
    <w:p w14:paraId="3D62FBEA" w14:textId="77777777" w:rsidR="00B94924" w:rsidRPr="00B94924" w:rsidRDefault="00B94924" w:rsidP="00B94924">
      <w:pPr>
        <w:pStyle w:val="a9"/>
        <w:rPr>
          <w:lang w:val="en-US"/>
        </w:rPr>
      </w:pPr>
      <w:r w:rsidRPr="00B94924">
        <w:rPr>
          <w:lang w:val="en-US"/>
        </w:rPr>
        <w:tab/>
        <w:t>}</w:t>
      </w:r>
    </w:p>
    <w:p w14:paraId="19671547" w14:textId="77777777" w:rsidR="00B94924" w:rsidRPr="00B94924" w:rsidRDefault="00B94924" w:rsidP="00B94924">
      <w:pPr>
        <w:pStyle w:val="a9"/>
        <w:rPr>
          <w:lang w:val="en-US"/>
        </w:rPr>
      </w:pPr>
      <w:r w:rsidRPr="00B94924">
        <w:rPr>
          <w:lang w:val="en-US"/>
        </w:rPr>
        <w:tab/>
        <w:t>for (int i = 1; i &lt; 10; i++) {</w:t>
      </w:r>
    </w:p>
    <w:p w14:paraId="22A81365" w14:textId="77777777" w:rsidR="00B94924" w:rsidRPr="00B94924" w:rsidRDefault="00B94924" w:rsidP="00B94924">
      <w:pPr>
        <w:pStyle w:val="a9"/>
        <w:rPr>
          <w:lang w:val="en-US"/>
        </w:rPr>
      </w:pPr>
      <w:r w:rsidRPr="00B94924">
        <w:rPr>
          <w:lang w:val="en-US"/>
        </w:rPr>
        <w:tab/>
      </w:r>
      <w:r w:rsidRPr="00B94924">
        <w:rPr>
          <w:lang w:val="en-US"/>
        </w:rPr>
        <w:tab/>
        <w:t>count[i] += count[i - 1];</w:t>
      </w:r>
    </w:p>
    <w:p w14:paraId="24FCD1ED" w14:textId="77777777" w:rsidR="00B94924" w:rsidRPr="00B94924" w:rsidRDefault="00B94924" w:rsidP="00B94924">
      <w:pPr>
        <w:pStyle w:val="a9"/>
        <w:rPr>
          <w:lang w:val="en-US"/>
        </w:rPr>
      </w:pPr>
      <w:r w:rsidRPr="00B94924">
        <w:rPr>
          <w:lang w:val="en-US"/>
        </w:rPr>
        <w:tab/>
        <w:t>}</w:t>
      </w:r>
    </w:p>
    <w:p w14:paraId="120E2879" w14:textId="77777777" w:rsidR="00B94924" w:rsidRPr="00B94924" w:rsidRDefault="00B94924" w:rsidP="00B94924">
      <w:pPr>
        <w:pStyle w:val="a9"/>
        <w:rPr>
          <w:lang w:val="en-US"/>
        </w:rPr>
      </w:pPr>
      <w:r w:rsidRPr="00B94924">
        <w:rPr>
          <w:lang w:val="en-US"/>
        </w:rPr>
        <w:tab/>
        <w:t>for (int i = n - 1; i &gt;= 0; i--) {</w:t>
      </w:r>
    </w:p>
    <w:p w14:paraId="44336659" w14:textId="77777777" w:rsidR="00B94924" w:rsidRPr="00B94924" w:rsidRDefault="00B94924" w:rsidP="00B94924">
      <w:pPr>
        <w:pStyle w:val="a9"/>
        <w:rPr>
          <w:lang w:val="en-US"/>
        </w:rPr>
      </w:pPr>
      <w:r w:rsidRPr="00B94924">
        <w:rPr>
          <w:lang w:val="en-US"/>
        </w:rPr>
        <w:tab/>
      </w:r>
      <w:r w:rsidRPr="00B94924">
        <w:rPr>
          <w:lang w:val="en-US"/>
        </w:rPr>
        <w:tab/>
        <w:t>output[count[(arr[i] / exp) % 10] - 1] = arr[i];</w:t>
      </w:r>
    </w:p>
    <w:p w14:paraId="02EA4D9C" w14:textId="77777777" w:rsidR="00B94924" w:rsidRPr="00B94924" w:rsidRDefault="00B94924" w:rsidP="00B94924">
      <w:pPr>
        <w:pStyle w:val="a9"/>
        <w:rPr>
          <w:lang w:val="en-US"/>
        </w:rPr>
      </w:pPr>
      <w:r w:rsidRPr="00B94924">
        <w:rPr>
          <w:lang w:val="en-US"/>
        </w:rPr>
        <w:tab/>
      </w:r>
      <w:r w:rsidRPr="00B94924">
        <w:rPr>
          <w:lang w:val="en-US"/>
        </w:rPr>
        <w:tab/>
        <w:t>count[(arr[i] / exp) % 10]--;</w:t>
      </w:r>
    </w:p>
    <w:p w14:paraId="71B01503" w14:textId="77777777" w:rsidR="00B94924" w:rsidRPr="00B94924" w:rsidRDefault="00B94924" w:rsidP="00B94924">
      <w:pPr>
        <w:pStyle w:val="a9"/>
        <w:rPr>
          <w:lang w:val="en-US"/>
        </w:rPr>
      </w:pPr>
      <w:r w:rsidRPr="00B94924">
        <w:rPr>
          <w:lang w:val="en-US"/>
        </w:rPr>
        <w:tab/>
        <w:t>}</w:t>
      </w:r>
    </w:p>
    <w:p w14:paraId="0B230EE7" w14:textId="77777777" w:rsidR="00B94924" w:rsidRPr="00B94924" w:rsidRDefault="00B94924" w:rsidP="00B94924">
      <w:pPr>
        <w:pStyle w:val="a9"/>
        <w:rPr>
          <w:lang w:val="en-US"/>
        </w:rPr>
      </w:pPr>
      <w:r w:rsidRPr="00B94924">
        <w:rPr>
          <w:lang w:val="en-US"/>
        </w:rPr>
        <w:tab/>
        <w:t>for (int i = 0; i &lt; n; i++) {</w:t>
      </w:r>
    </w:p>
    <w:p w14:paraId="5AFF733B" w14:textId="77777777" w:rsidR="00B94924" w:rsidRPr="00B94924" w:rsidRDefault="00B94924" w:rsidP="00B94924">
      <w:pPr>
        <w:pStyle w:val="a9"/>
        <w:rPr>
          <w:lang w:val="en-US"/>
        </w:rPr>
      </w:pPr>
      <w:r w:rsidRPr="00B94924">
        <w:rPr>
          <w:lang w:val="en-US"/>
        </w:rPr>
        <w:tab/>
      </w:r>
      <w:r w:rsidRPr="00B94924">
        <w:rPr>
          <w:lang w:val="en-US"/>
        </w:rPr>
        <w:tab/>
        <w:t>arr[i] = output[i];</w:t>
      </w:r>
    </w:p>
    <w:p w14:paraId="14F48AEF" w14:textId="77777777" w:rsidR="00B94924" w:rsidRPr="00B94924" w:rsidRDefault="00B94924" w:rsidP="00B94924">
      <w:pPr>
        <w:pStyle w:val="a9"/>
        <w:rPr>
          <w:lang w:val="en-US"/>
        </w:rPr>
      </w:pPr>
      <w:r w:rsidRPr="00B94924">
        <w:rPr>
          <w:lang w:val="en-US"/>
        </w:rPr>
        <w:tab/>
        <w:t>}</w:t>
      </w:r>
    </w:p>
    <w:p w14:paraId="0482A6E7" w14:textId="77777777" w:rsidR="00B94924" w:rsidRPr="00B94924" w:rsidRDefault="00B94924" w:rsidP="00B94924">
      <w:pPr>
        <w:pStyle w:val="a9"/>
        <w:rPr>
          <w:lang w:val="en-US"/>
        </w:rPr>
      </w:pPr>
      <w:r w:rsidRPr="00B94924">
        <w:rPr>
          <w:lang w:val="en-US"/>
        </w:rPr>
        <w:tab/>
        <w:t>free(output);</w:t>
      </w:r>
    </w:p>
    <w:p w14:paraId="2349A89D" w14:textId="77777777" w:rsidR="00B94924" w:rsidRPr="00B94924" w:rsidRDefault="00B94924" w:rsidP="00B94924">
      <w:pPr>
        <w:pStyle w:val="a9"/>
        <w:rPr>
          <w:lang w:val="en-US"/>
        </w:rPr>
      </w:pPr>
      <w:r w:rsidRPr="00B94924">
        <w:rPr>
          <w:lang w:val="en-US"/>
        </w:rPr>
        <w:tab/>
        <w:t>free(count);</w:t>
      </w:r>
    </w:p>
    <w:p w14:paraId="5BD64774" w14:textId="77777777" w:rsidR="00B94924" w:rsidRPr="00B94924" w:rsidRDefault="00B94924" w:rsidP="00B94924">
      <w:pPr>
        <w:pStyle w:val="a9"/>
        <w:rPr>
          <w:lang w:val="en-US"/>
        </w:rPr>
      </w:pPr>
      <w:r w:rsidRPr="00B94924">
        <w:rPr>
          <w:lang w:val="en-US"/>
        </w:rPr>
        <w:t>}</w:t>
      </w:r>
    </w:p>
    <w:p w14:paraId="468024BA" w14:textId="77777777" w:rsidR="00B94924" w:rsidRPr="00B94924" w:rsidRDefault="00B94924" w:rsidP="00B94924">
      <w:pPr>
        <w:pStyle w:val="a9"/>
        <w:rPr>
          <w:lang w:val="en-US"/>
        </w:rPr>
      </w:pPr>
      <w:r w:rsidRPr="00B94924">
        <w:rPr>
          <w:lang w:val="en-US"/>
        </w:rPr>
        <w:t>void radixSort(int arr[], int n) {</w:t>
      </w:r>
    </w:p>
    <w:p w14:paraId="3D0DC983" w14:textId="77777777" w:rsidR="00B94924" w:rsidRPr="00B94924" w:rsidRDefault="00B94924" w:rsidP="00B94924">
      <w:pPr>
        <w:pStyle w:val="a9"/>
        <w:rPr>
          <w:lang w:val="en-US"/>
        </w:rPr>
      </w:pPr>
      <w:r w:rsidRPr="00B94924">
        <w:rPr>
          <w:lang w:val="en-US"/>
        </w:rPr>
        <w:tab/>
        <w:t>int max = getMax(arr, n);</w:t>
      </w:r>
    </w:p>
    <w:p w14:paraId="54F88D8A" w14:textId="77777777" w:rsidR="00B94924" w:rsidRPr="00B94924" w:rsidRDefault="00B94924" w:rsidP="00B94924">
      <w:pPr>
        <w:pStyle w:val="a9"/>
        <w:rPr>
          <w:lang w:val="en-US"/>
        </w:rPr>
      </w:pPr>
      <w:r w:rsidRPr="00B94924">
        <w:rPr>
          <w:lang w:val="en-US"/>
        </w:rPr>
        <w:tab/>
        <w:t>for (int exp = 1; max / exp &gt; 0; exp *= 10) {</w:t>
      </w:r>
    </w:p>
    <w:p w14:paraId="5E5AD700" w14:textId="77777777" w:rsidR="00B94924" w:rsidRPr="00B94924" w:rsidRDefault="00B94924" w:rsidP="00B94924">
      <w:pPr>
        <w:pStyle w:val="a9"/>
        <w:rPr>
          <w:lang w:val="en-US"/>
        </w:rPr>
      </w:pPr>
      <w:r w:rsidRPr="00B94924">
        <w:rPr>
          <w:lang w:val="en-US"/>
        </w:rPr>
        <w:tab/>
      </w:r>
      <w:r w:rsidRPr="00B94924">
        <w:rPr>
          <w:lang w:val="en-US"/>
        </w:rPr>
        <w:tab/>
        <w:t>countSort(arr, n, exp);</w:t>
      </w:r>
    </w:p>
    <w:p w14:paraId="5DF6FC1B" w14:textId="77777777" w:rsidR="00B94924" w:rsidRPr="00B94924" w:rsidRDefault="00B94924" w:rsidP="00B94924">
      <w:pPr>
        <w:pStyle w:val="a9"/>
        <w:rPr>
          <w:lang w:val="en-US"/>
        </w:rPr>
      </w:pPr>
      <w:r w:rsidRPr="00B94924">
        <w:rPr>
          <w:lang w:val="en-US"/>
        </w:rPr>
        <w:tab/>
        <w:t>}</w:t>
      </w:r>
    </w:p>
    <w:p w14:paraId="6732813B" w14:textId="77777777" w:rsidR="00B94924" w:rsidRPr="00B94924" w:rsidRDefault="00B94924" w:rsidP="00B94924">
      <w:pPr>
        <w:pStyle w:val="a9"/>
        <w:rPr>
          <w:lang w:val="en-US"/>
        </w:rPr>
      </w:pPr>
      <w:r w:rsidRPr="00B94924">
        <w:rPr>
          <w:lang w:val="en-US"/>
        </w:rPr>
        <w:t>}</w:t>
      </w:r>
    </w:p>
    <w:p w14:paraId="1794A414" w14:textId="77777777" w:rsidR="00B94924" w:rsidRPr="00B94924" w:rsidRDefault="00B94924" w:rsidP="00B94924">
      <w:pPr>
        <w:pStyle w:val="a9"/>
        <w:rPr>
          <w:lang w:val="en-US"/>
        </w:rPr>
      </w:pPr>
      <w:r w:rsidRPr="00B94924">
        <w:rPr>
          <w:lang w:val="en-US"/>
        </w:rPr>
        <w:t>int checkSorted(double* arr, int n) {</w:t>
      </w:r>
    </w:p>
    <w:p w14:paraId="3C675F78" w14:textId="77777777" w:rsidR="00B94924" w:rsidRPr="00B94924" w:rsidRDefault="00B94924" w:rsidP="00B94924">
      <w:pPr>
        <w:pStyle w:val="a9"/>
        <w:rPr>
          <w:lang w:val="en-US"/>
        </w:rPr>
      </w:pPr>
      <w:r w:rsidRPr="00B94924">
        <w:rPr>
          <w:lang w:val="en-US"/>
        </w:rPr>
        <w:tab/>
        <w:t>for (int i = 1; i &lt; n; i++) {</w:t>
      </w:r>
    </w:p>
    <w:p w14:paraId="64C64E04" w14:textId="77777777" w:rsidR="00B94924" w:rsidRPr="00B94924" w:rsidRDefault="00B94924" w:rsidP="00B94924">
      <w:pPr>
        <w:pStyle w:val="a9"/>
        <w:rPr>
          <w:lang w:val="en-US"/>
        </w:rPr>
      </w:pPr>
      <w:r w:rsidRPr="00B94924">
        <w:rPr>
          <w:lang w:val="en-US"/>
        </w:rPr>
        <w:tab/>
      </w:r>
      <w:r w:rsidRPr="00B94924">
        <w:rPr>
          <w:lang w:val="en-US"/>
        </w:rPr>
        <w:tab/>
        <w:t>if (arr[i - 1] &gt; arr[i]) {</w:t>
      </w:r>
    </w:p>
    <w:p w14:paraId="26ABDDF9"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printf("Not correct\n");</w:t>
      </w:r>
    </w:p>
    <w:p w14:paraId="2A6F703A" w14:textId="77777777" w:rsidR="00B94924" w:rsidRPr="00B94924" w:rsidRDefault="00B94924" w:rsidP="00B94924">
      <w:pPr>
        <w:pStyle w:val="a9"/>
        <w:rPr>
          <w:lang w:val="en-US"/>
        </w:rPr>
      </w:pPr>
      <w:r w:rsidRPr="00B94924">
        <w:rPr>
          <w:lang w:val="en-US"/>
        </w:rPr>
        <w:tab/>
      </w:r>
      <w:r w:rsidRPr="00B94924">
        <w:rPr>
          <w:lang w:val="en-US"/>
        </w:rPr>
        <w:tab/>
      </w:r>
      <w:r w:rsidRPr="00B94924">
        <w:rPr>
          <w:lang w:val="en-US"/>
        </w:rPr>
        <w:tab/>
        <w:t>return -1;</w:t>
      </w:r>
    </w:p>
    <w:p w14:paraId="10312196" w14:textId="77777777" w:rsidR="00B94924" w:rsidRPr="00B94924" w:rsidRDefault="00B94924" w:rsidP="00B94924">
      <w:pPr>
        <w:pStyle w:val="a9"/>
        <w:rPr>
          <w:lang w:val="en-US"/>
        </w:rPr>
      </w:pPr>
      <w:r w:rsidRPr="00B94924">
        <w:rPr>
          <w:lang w:val="en-US"/>
        </w:rPr>
        <w:tab/>
      </w:r>
      <w:r w:rsidRPr="00B94924">
        <w:rPr>
          <w:lang w:val="en-US"/>
        </w:rPr>
        <w:tab/>
        <w:t>}</w:t>
      </w:r>
    </w:p>
    <w:p w14:paraId="47E23A07" w14:textId="77777777" w:rsidR="00B94924" w:rsidRPr="00B94924" w:rsidRDefault="00B94924" w:rsidP="00B94924">
      <w:pPr>
        <w:pStyle w:val="a9"/>
        <w:rPr>
          <w:lang w:val="en-US"/>
        </w:rPr>
      </w:pPr>
      <w:r w:rsidRPr="00B94924">
        <w:rPr>
          <w:lang w:val="en-US"/>
        </w:rPr>
        <w:tab/>
        <w:t>}</w:t>
      </w:r>
    </w:p>
    <w:p w14:paraId="4CD903C5" w14:textId="77777777" w:rsidR="00B94924" w:rsidRPr="00B94924" w:rsidRDefault="00B94924" w:rsidP="00B94924">
      <w:pPr>
        <w:pStyle w:val="a9"/>
        <w:rPr>
          <w:lang w:val="en-US"/>
        </w:rPr>
      </w:pPr>
      <w:r w:rsidRPr="00B94924">
        <w:rPr>
          <w:lang w:val="en-US"/>
        </w:rPr>
        <w:tab/>
        <w:t>return 1;</w:t>
      </w:r>
    </w:p>
    <w:p w14:paraId="3C72859E" w14:textId="77777777" w:rsidR="00B94924" w:rsidRPr="00B94924" w:rsidRDefault="00B94924" w:rsidP="00B94924">
      <w:pPr>
        <w:pStyle w:val="a9"/>
        <w:rPr>
          <w:lang w:val="en-US"/>
        </w:rPr>
      </w:pPr>
      <w:r w:rsidRPr="00B94924">
        <w:rPr>
          <w:lang w:val="en-US"/>
        </w:rPr>
        <w:t>}</w:t>
      </w:r>
    </w:p>
    <w:p w14:paraId="107CCB34" w14:textId="77777777" w:rsidR="00B94924" w:rsidRPr="00B94924" w:rsidRDefault="00B94924" w:rsidP="00B94924">
      <w:pPr>
        <w:pStyle w:val="a9"/>
        <w:rPr>
          <w:lang w:val="en-US"/>
        </w:rPr>
      </w:pPr>
      <w:r w:rsidRPr="00B94924">
        <w:rPr>
          <w:lang w:val="en-US"/>
        </w:rPr>
        <w:t>int checkSorted_int(int* arr_int, int n) {</w:t>
      </w:r>
    </w:p>
    <w:p w14:paraId="1E8C4456" w14:textId="77777777" w:rsidR="00B94924" w:rsidRPr="00B94924" w:rsidRDefault="00B94924" w:rsidP="00B94924">
      <w:pPr>
        <w:pStyle w:val="a9"/>
        <w:rPr>
          <w:lang w:val="en-US"/>
        </w:rPr>
      </w:pPr>
      <w:r w:rsidRPr="00B94924">
        <w:rPr>
          <w:lang w:val="en-US"/>
        </w:rPr>
        <w:tab/>
        <w:t>for (int i = 1; i &lt; n; i++) {</w:t>
      </w:r>
    </w:p>
    <w:p w14:paraId="062664CC" w14:textId="77777777" w:rsidR="00B94924" w:rsidRPr="00B94924" w:rsidRDefault="00B94924" w:rsidP="00B94924">
      <w:pPr>
        <w:pStyle w:val="a9"/>
        <w:rPr>
          <w:lang w:val="en-US"/>
        </w:rPr>
      </w:pPr>
      <w:r w:rsidRPr="00B94924">
        <w:rPr>
          <w:lang w:val="en-US"/>
        </w:rPr>
        <w:lastRenderedPageBreak/>
        <w:tab/>
      </w:r>
      <w:r w:rsidRPr="00B94924">
        <w:rPr>
          <w:lang w:val="en-US"/>
        </w:rPr>
        <w:tab/>
        <w:t>if (arr_int[i - 1] &gt; arr_int[i]) {</w:t>
      </w:r>
    </w:p>
    <w:p w14:paraId="09F59984" w14:textId="77777777" w:rsidR="00B94924" w:rsidRPr="00B94924" w:rsidRDefault="00B94924" w:rsidP="00B94924">
      <w:pPr>
        <w:pStyle w:val="a9"/>
      </w:pPr>
      <w:r w:rsidRPr="00B94924">
        <w:rPr>
          <w:lang w:val="en-US"/>
        </w:rPr>
        <w:tab/>
      </w:r>
      <w:r w:rsidRPr="00B94924">
        <w:rPr>
          <w:lang w:val="en-US"/>
        </w:rPr>
        <w:tab/>
      </w:r>
      <w:r w:rsidRPr="00B94924">
        <w:rPr>
          <w:lang w:val="en-US"/>
        </w:rPr>
        <w:tab/>
      </w:r>
      <w:r w:rsidRPr="00B94924">
        <w:t>return -1;</w:t>
      </w:r>
    </w:p>
    <w:p w14:paraId="2E0F014B" w14:textId="77777777" w:rsidR="00B94924" w:rsidRPr="00B94924" w:rsidRDefault="00B94924" w:rsidP="00B94924">
      <w:pPr>
        <w:pStyle w:val="a9"/>
      </w:pPr>
      <w:r w:rsidRPr="00B94924">
        <w:tab/>
      </w:r>
      <w:r w:rsidRPr="00B94924">
        <w:tab/>
        <w:t>}</w:t>
      </w:r>
    </w:p>
    <w:p w14:paraId="10B177C3" w14:textId="77777777" w:rsidR="00B94924" w:rsidRPr="00B94924" w:rsidRDefault="00B94924" w:rsidP="00B94924">
      <w:pPr>
        <w:pStyle w:val="a9"/>
      </w:pPr>
      <w:r w:rsidRPr="00B94924">
        <w:tab/>
        <w:t>}</w:t>
      </w:r>
    </w:p>
    <w:p w14:paraId="034C1B55" w14:textId="77777777" w:rsidR="00B94924" w:rsidRPr="00B94924" w:rsidRDefault="00B94924" w:rsidP="00B94924">
      <w:pPr>
        <w:pStyle w:val="a9"/>
      </w:pPr>
      <w:r w:rsidRPr="00B94924">
        <w:tab/>
        <w:t>return 1;</w:t>
      </w:r>
    </w:p>
    <w:p w14:paraId="19C134CB" w14:textId="77777777" w:rsidR="00B94924" w:rsidRPr="00B94924" w:rsidRDefault="00B94924" w:rsidP="00B94924">
      <w:pPr>
        <w:pStyle w:val="a9"/>
      </w:pPr>
      <w:r w:rsidRPr="00B94924">
        <w:t>}</w:t>
      </w:r>
    </w:p>
    <w:p w14:paraId="3AA78B2C" w14:textId="77777777" w:rsidR="00B94924" w:rsidRPr="00B94924" w:rsidRDefault="00B94924" w:rsidP="00B94924">
      <w:pPr>
        <w:pStyle w:val="a9"/>
      </w:pPr>
    </w:p>
    <w:sectPr w:rsidR="00B94924" w:rsidRPr="00B94924" w:rsidSect="006F5765">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5E5A7" w14:textId="77777777" w:rsidR="00EA79A2" w:rsidRDefault="00EA79A2" w:rsidP="006F5765">
      <w:pPr>
        <w:spacing w:line="240" w:lineRule="auto"/>
      </w:pPr>
      <w:r>
        <w:separator/>
      </w:r>
    </w:p>
  </w:endnote>
  <w:endnote w:type="continuationSeparator" w:id="0">
    <w:p w14:paraId="13E5FF97" w14:textId="77777777" w:rsidR="00EA79A2" w:rsidRDefault="00EA79A2" w:rsidP="006F57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941201"/>
      <w:docPartObj>
        <w:docPartGallery w:val="Page Numbers (Bottom of Page)"/>
        <w:docPartUnique/>
      </w:docPartObj>
    </w:sdtPr>
    <w:sdtContent>
      <w:p w14:paraId="7F69BF47" w14:textId="77777777" w:rsidR="006F5765" w:rsidRDefault="006F5765">
        <w:pPr>
          <w:pStyle w:val="af5"/>
          <w:jc w:val="center"/>
        </w:pPr>
        <w:r>
          <w:fldChar w:fldCharType="begin"/>
        </w:r>
        <w:r>
          <w:instrText>PAGE   \* MERGEFORMAT</w:instrText>
        </w:r>
        <w:r>
          <w:fldChar w:fldCharType="separate"/>
        </w:r>
        <w:r w:rsidR="003E0391">
          <w:rPr>
            <w:noProof/>
          </w:rPr>
          <w:t>8</w:t>
        </w:r>
        <w:r>
          <w:fldChar w:fldCharType="end"/>
        </w:r>
      </w:p>
    </w:sdtContent>
  </w:sdt>
  <w:p w14:paraId="16DBF4F1" w14:textId="77777777" w:rsidR="006F5765" w:rsidRDefault="006F5765">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48291" w14:textId="77777777" w:rsidR="00EA79A2" w:rsidRDefault="00EA79A2" w:rsidP="006F5765">
      <w:pPr>
        <w:spacing w:line="240" w:lineRule="auto"/>
      </w:pPr>
      <w:r>
        <w:separator/>
      </w:r>
    </w:p>
  </w:footnote>
  <w:footnote w:type="continuationSeparator" w:id="0">
    <w:p w14:paraId="361AC053" w14:textId="77777777" w:rsidR="00EA79A2" w:rsidRDefault="00EA79A2" w:rsidP="006F57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68EE4BA"/>
    <w:lvl w:ilvl="0">
      <w:start w:val="1"/>
      <w:numFmt w:val="bullet"/>
      <w:pStyle w:val="a"/>
      <w:lvlText w:val=""/>
      <w:lvlJc w:val="left"/>
      <w:pPr>
        <w:ind w:left="360" w:hanging="360"/>
      </w:pPr>
      <w:rPr>
        <w:rFonts w:ascii="Symbol" w:hAnsi="Symbol" w:hint="default"/>
      </w:rPr>
    </w:lvl>
  </w:abstractNum>
  <w:abstractNum w:abstractNumId="1" w15:restartNumberingAfterBreak="0">
    <w:nsid w:val="0A325C6A"/>
    <w:multiLevelType w:val="hybridMultilevel"/>
    <w:tmpl w:val="BFD016F2"/>
    <w:lvl w:ilvl="0" w:tplc="B75A65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073DED"/>
    <w:multiLevelType w:val="multilevel"/>
    <w:tmpl w:val="132E0C08"/>
    <w:numStyleLink w:val="a0"/>
  </w:abstractNum>
  <w:abstractNum w:abstractNumId="3" w15:restartNumberingAfterBreak="0">
    <w:nsid w:val="232325C7"/>
    <w:multiLevelType w:val="multilevel"/>
    <w:tmpl w:val="06F89584"/>
    <w:styleLink w:val="a1"/>
    <w:lvl w:ilvl="0">
      <w:start w:val="1"/>
      <w:numFmt w:val="decimal"/>
      <w:lvlText w:val="ШАГ %1."/>
      <w:lvlJc w:val="left"/>
      <w:pPr>
        <w:tabs>
          <w:tab w:val="num" w:pos="1531"/>
        </w:tabs>
        <w:ind w:left="1531" w:hanging="964"/>
      </w:pPr>
      <w:rPr>
        <w:rFonts w:ascii="Times New Roman" w:hAnsi="Times New Roman" w:hint="default"/>
        <w:b/>
        <w:i w:val="0"/>
        <w:caps w:val="0"/>
        <w:smallCaps w:val="0"/>
        <w:strike w:val="0"/>
        <w:dstrike w:val="0"/>
        <w:vanish w:val="0"/>
        <w:sz w:val="24"/>
        <w:vertAlign w:val="baseline"/>
      </w:rPr>
    </w:lvl>
    <w:lvl w:ilvl="1">
      <w:start w:val="1"/>
      <w:numFmt w:val="decimal"/>
      <w:lvlText w:val="ШАГ %1.%2."/>
      <w:lvlJc w:val="left"/>
      <w:pPr>
        <w:tabs>
          <w:tab w:val="num" w:pos="2268"/>
        </w:tabs>
        <w:ind w:left="2268" w:hanging="1134"/>
      </w:pPr>
      <w:rPr>
        <w:rFonts w:ascii="Times New Roman" w:hAnsi="Times New Roman" w:hint="default"/>
        <w:b/>
        <w:i w:val="0"/>
        <w:caps w:val="0"/>
        <w:smallCaps w:val="0"/>
        <w:strike w:val="0"/>
        <w:dstrike w:val="0"/>
        <w:vanish w:val="0"/>
        <w:sz w:val="24"/>
        <w:vertAlign w:val="baseline"/>
      </w:rPr>
    </w:lvl>
    <w:lvl w:ilvl="2">
      <w:start w:val="1"/>
      <w:numFmt w:val="decimal"/>
      <w:lvlText w:val="ШАГ %1.%2.%3."/>
      <w:lvlJc w:val="left"/>
      <w:pPr>
        <w:tabs>
          <w:tab w:val="num" w:pos="2722"/>
        </w:tabs>
        <w:ind w:left="2722" w:hanging="1304"/>
      </w:pPr>
      <w:rPr>
        <w:rFonts w:ascii="Times New Roman" w:hAnsi="Times New Roman" w:hint="default"/>
        <w:b/>
        <w:i w:val="0"/>
        <w:caps w:val="0"/>
        <w:smallCaps w:val="0"/>
        <w:strike w:val="0"/>
        <w:dstrike w:val="0"/>
        <w:vanish w:val="0"/>
        <w:sz w:val="24"/>
        <w:vertAlign w:val="baseline"/>
      </w:rPr>
    </w:lvl>
    <w:lvl w:ilvl="3">
      <w:start w:val="1"/>
      <w:numFmt w:val="decimal"/>
      <w:lvlText w:val="(%4)"/>
      <w:lvlJc w:val="left"/>
      <w:pPr>
        <w:ind w:left="3071" w:hanging="360"/>
      </w:pPr>
      <w:rPr>
        <w:rFonts w:hint="default"/>
      </w:rPr>
    </w:lvl>
    <w:lvl w:ilvl="4">
      <w:start w:val="1"/>
      <w:numFmt w:val="lowerLetter"/>
      <w:lvlText w:val="(%5)"/>
      <w:lvlJc w:val="left"/>
      <w:pPr>
        <w:ind w:left="3431" w:hanging="360"/>
      </w:pPr>
      <w:rPr>
        <w:rFonts w:hint="default"/>
      </w:rPr>
    </w:lvl>
    <w:lvl w:ilvl="5">
      <w:start w:val="1"/>
      <w:numFmt w:val="lowerRoman"/>
      <w:lvlText w:val="(%6)"/>
      <w:lvlJc w:val="left"/>
      <w:pPr>
        <w:ind w:left="3791" w:hanging="360"/>
      </w:pPr>
      <w:rPr>
        <w:rFonts w:hint="default"/>
      </w:rPr>
    </w:lvl>
    <w:lvl w:ilvl="6">
      <w:start w:val="1"/>
      <w:numFmt w:val="decimal"/>
      <w:lvlText w:val="%7."/>
      <w:lvlJc w:val="left"/>
      <w:pPr>
        <w:ind w:left="4151" w:hanging="360"/>
      </w:pPr>
      <w:rPr>
        <w:rFonts w:hint="default"/>
      </w:rPr>
    </w:lvl>
    <w:lvl w:ilvl="7">
      <w:start w:val="1"/>
      <w:numFmt w:val="lowerLetter"/>
      <w:lvlText w:val="%8."/>
      <w:lvlJc w:val="left"/>
      <w:pPr>
        <w:ind w:left="4511" w:hanging="360"/>
      </w:pPr>
      <w:rPr>
        <w:rFonts w:hint="default"/>
      </w:rPr>
    </w:lvl>
    <w:lvl w:ilvl="8">
      <w:start w:val="1"/>
      <w:numFmt w:val="lowerRoman"/>
      <w:lvlText w:val="%9."/>
      <w:lvlJc w:val="left"/>
      <w:pPr>
        <w:ind w:left="4871" w:hanging="360"/>
      </w:pPr>
      <w:rPr>
        <w:rFonts w:hint="default"/>
      </w:rPr>
    </w:lvl>
  </w:abstractNum>
  <w:abstractNum w:abstractNumId="4" w15:restartNumberingAfterBreak="0">
    <w:nsid w:val="29CB10CB"/>
    <w:multiLevelType w:val="multilevel"/>
    <w:tmpl w:val="F674487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32534C93"/>
    <w:multiLevelType w:val="multilevel"/>
    <w:tmpl w:val="11E28CA2"/>
    <w:styleLink w:val="a2"/>
    <w:lvl w:ilvl="0">
      <w:start w:val="1"/>
      <w:numFmt w:val="decimal"/>
      <w:lvlText w:val="%1)"/>
      <w:lvlJc w:val="left"/>
      <w:pPr>
        <w:tabs>
          <w:tab w:val="num" w:pos="1134"/>
        </w:tabs>
        <w:ind w:left="1134" w:hanging="357"/>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35205B61"/>
    <w:multiLevelType w:val="multilevel"/>
    <w:tmpl w:val="C98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A4E7B"/>
    <w:multiLevelType w:val="multilevel"/>
    <w:tmpl w:val="EFF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A13AA"/>
    <w:multiLevelType w:val="multilevel"/>
    <w:tmpl w:val="132E0C08"/>
    <w:styleLink w:val="a0"/>
    <w:lvl w:ilvl="0">
      <w:start w:val="1"/>
      <w:numFmt w:val="decimal"/>
      <w:lvlText w:val="%1"/>
      <w:lvlJc w:val="left"/>
      <w:pPr>
        <w:tabs>
          <w:tab w:val="num" w:pos="1418"/>
        </w:tabs>
        <w:ind w:left="0" w:firstLine="851"/>
      </w:pPr>
      <w:rPr>
        <w:rFonts w:ascii="Times New Roman" w:hAnsi="Times New Roman" w:hint="default"/>
        <w:b/>
        <w:i w:val="0"/>
        <w:caps w:val="0"/>
        <w:smallCaps w:val="0"/>
        <w:strike w:val="0"/>
        <w:dstrike w:val="0"/>
        <w:vanish w:val="0"/>
        <w:sz w:val="32"/>
        <w:vertAlign w:val="baseline"/>
      </w:rPr>
    </w:lvl>
    <w:lvl w:ilvl="1">
      <w:start w:val="1"/>
      <w:numFmt w:val="decimal"/>
      <w:lvlText w:val="%1.%2"/>
      <w:lvlJc w:val="left"/>
      <w:pPr>
        <w:tabs>
          <w:tab w:val="num" w:pos="1928"/>
        </w:tabs>
        <w:ind w:left="0" w:firstLine="1134"/>
      </w:pPr>
      <w:rPr>
        <w:rFonts w:ascii="Times New Roman" w:hAnsi="Times New Roman" w:hint="default"/>
        <w:b/>
        <w:i w:val="0"/>
        <w:caps w:val="0"/>
        <w:smallCaps w:val="0"/>
        <w:strike w:val="0"/>
        <w:dstrike w:val="0"/>
        <w:vanish w:val="0"/>
        <w:sz w:val="28"/>
        <w:vertAlign w:val="baseline"/>
      </w:rPr>
    </w:lvl>
    <w:lvl w:ilvl="2">
      <w:start w:val="1"/>
      <w:numFmt w:val="decimal"/>
      <w:lvlText w:val="%1.%2.%3"/>
      <w:lvlJc w:val="left"/>
      <w:pPr>
        <w:tabs>
          <w:tab w:val="num" w:pos="2552"/>
        </w:tabs>
        <w:ind w:left="0" w:firstLine="1418"/>
      </w:pPr>
      <w:rPr>
        <w:rFonts w:ascii="Times New Roman" w:hAnsi="Times New Roman" w:hint="default"/>
        <w:b/>
        <w:i w:val="0"/>
        <w:caps w:val="0"/>
        <w:smallCaps w:val="0"/>
        <w:strike w:val="0"/>
        <w:dstrike w:val="0"/>
        <w:vanish w:val="0"/>
        <w:sz w:val="28"/>
        <w:vertAlign w:val="baseline"/>
      </w:rPr>
    </w:lvl>
    <w:lvl w:ilvl="3">
      <w:start w:val="1"/>
      <w:numFmt w:val="decimal"/>
      <w:lvlText w:val="%1.%2.%3.%4"/>
      <w:lvlJc w:val="left"/>
      <w:pPr>
        <w:tabs>
          <w:tab w:val="num" w:pos="3119"/>
        </w:tabs>
        <w:ind w:left="0" w:firstLine="1701"/>
      </w:pPr>
      <w:rPr>
        <w:rFonts w:ascii="Times New Roman" w:hAnsi="Times New Roman" w:hint="default"/>
        <w:b/>
        <w:i w:val="0"/>
        <w:caps w:val="0"/>
        <w:smallCaps w:val="0"/>
        <w:strike w:val="0"/>
        <w:dstrike w:val="0"/>
        <w:vanish w:val="0"/>
        <w:sz w:val="28"/>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A733D8"/>
    <w:multiLevelType w:val="hybridMultilevel"/>
    <w:tmpl w:val="34C605C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51840A65"/>
    <w:multiLevelType w:val="multilevel"/>
    <w:tmpl w:val="CCBE0F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58B32077"/>
    <w:multiLevelType w:val="hybridMultilevel"/>
    <w:tmpl w:val="34C605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A536183"/>
    <w:multiLevelType w:val="multilevel"/>
    <w:tmpl w:val="99D8801A"/>
    <w:styleLink w:val="a3"/>
    <w:lvl w:ilvl="0">
      <w:start w:val="1"/>
      <w:numFmt w:val="decimal"/>
      <w:lvlText w:val="%1."/>
      <w:lvlJc w:val="left"/>
      <w:pPr>
        <w:tabs>
          <w:tab w:val="num" w:pos="709"/>
        </w:tabs>
        <w:ind w:left="0" w:firstLine="35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3D77E12"/>
    <w:multiLevelType w:val="multilevel"/>
    <w:tmpl w:val="7C821A94"/>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4" w15:restartNumberingAfterBreak="0">
    <w:nsid w:val="6FF90237"/>
    <w:multiLevelType w:val="hybridMultilevel"/>
    <w:tmpl w:val="52B8DA6A"/>
    <w:lvl w:ilvl="0" w:tplc="7B18EC1E">
      <w:start w:val="1"/>
      <w:numFmt w:val="bullet"/>
      <w:pStyle w:val="a4"/>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482FB3"/>
    <w:multiLevelType w:val="multilevel"/>
    <w:tmpl w:val="99D8801A"/>
    <w:numStyleLink w:val="a3"/>
  </w:abstractNum>
  <w:abstractNum w:abstractNumId="16" w15:restartNumberingAfterBreak="0">
    <w:nsid w:val="7A9A3B21"/>
    <w:multiLevelType w:val="hybridMultilevel"/>
    <w:tmpl w:val="2A069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57160948">
    <w:abstractNumId w:val="8"/>
  </w:num>
  <w:num w:numId="2" w16cid:durableId="2050715919">
    <w:abstractNumId w:val="0"/>
  </w:num>
  <w:num w:numId="3" w16cid:durableId="1247614720">
    <w:abstractNumId w:val="3"/>
  </w:num>
  <w:num w:numId="4" w16cid:durableId="1206333875">
    <w:abstractNumId w:val="14"/>
  </w:num>
  <w:num w:numId="5" w16cid:durableId="1529176017">
    <w:abstractNumId w:val="5"/>
  </w:num>
  <w:num w:numId="6" w16cid:durableId="1157569605">
    <w:abstractNumId w:val="12"/>
  </w:num>
  <w:num w:numId="7" w16cid:durableId="1488788773">
    <w:abstractNumId w:val="15"/>
  </w:num>
  <w:num w:numId="8" w16cid:durableId="33387998">
    <w:abstractNumId w:val="2"/>
  </w:num>
  <w:num w:numId="9" w16cid:durableId="1053623595">
    <w:abstractNumId w:val="16"/>
  </w:num>
  <w:num w:numId="10" w16cid:durableId="1137650560">
    <w:abstractNumId w:val="6"/>
  </w:num>
  <w:num w:numId="11" w16cid:durableId="1479803827">
    <w:abstractNumId w:val="10"/>
  </w:num>
  <w:num w:numId="12" w16cid:durableId="612328746">
    <w:abstractNumId w:val="4"/>
  </w:num>
  <w:num w:numId="13" w16cid:durableId="2089889065">
    <w:abstractNumId w:val="13"/>
  </w:num>
  <w:num w:numId="14" w16cid:durableId="1963606524">
    <w:abstractNumId w:val="7"/>
  </w:num>
  <w:num w:numId="15" w16cid:durableId="1664698357">
    <w:abstractNumId w:val="11"/>
  </w:num>
  <w:num w:numId="16" w16cid:durableId="353271508">
    <w:abstractNumId w:val="9"/>
  </w:num>
  <w:num w:numId="17" w16cid:durableId="161366000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ocumentProtection w:formatting="1"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82"/>
    <w:rsid w:val="00012A44"/>
    <w:rsid w:val="00013082"/>
    <w:rsid w:val="00077DC9"/>
    <w:rsid w:val="00091510"/>
    <w:rsid w:val="00116848"/>
    <w:rsid w:val="00126EF4"/>
    <w:rsid w:val="001724D1"/>
    <w:rsid w:val="001F1095"/>
    <w:rsid w:val="00282847"/>
    <w:rsid w:val="002F6E2E"/>
    <w:rsid w:val="003216E3"/>
    <w:rsid w:val="003A5ED5"/>
    <w:rsid w:val="003E0391"/>
    <w:rsid w:val="00403FFD"/>
    <w:rsid w:val="00427AB3"/>
    <w:rsid w:val="00461E88"/>
    <w:rsid w:val="00495B35"/>
    <w:rsid w:val="004D7288"/>
    <w:rsid w:val="00515F4A"/>
    <w:rsid w:val="00533DF0"/>
    <w:rsid w:val="006D1309"/>
    <w:rsid w:val="006F5765"/>
    <w:rsid w:val="007D2702"/>
    <w:rsid w:val="007E5AEA"/>
    <w:rsid w:val="0083488D"/>
    <w:rsid w:val="00893AD8"/>
    <w:rsid w:val="009F6410"/>
    <w:rsid w:val="00A343C3"/>
    <w:rsid w:val="00A40D0C"/>
    <w:rsid w:val="00A97D68"/>
    <w:rsid w:val="00AB3065"/>
    <w:rsid w:val="00B94924"/>
    <w:rsid w:val="00B95350"/>
    <w:rsid w:val="00BD28BE"/>
    <w:rsid w:val="00BE0382"/>
    <w:rsid w:val="00C2762F"/>
    <w:rsid w:val="00C27805"/>
    <w:rsid w:val="00CC1DA5"/>
    <w:rsid w:val="00CC457D"/>
    <w:rsid w:val="00CC7197"/>
    <w:rsid w:val="00E3562C"/>
    <w:rsid w:val="00EA79A2"/>
    <w:rsid w:val="00FA0F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7E5B"/>
  <w15:chartTrackingRefBased/>
  <w15:docId w15:val="{5C37ED72-1333-4591-A218-45A63A25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6D1309"/>
    <w:pPr>
      <w:spacing w:after="0" w:line="360" w:lineRule="auto"/>
      <w:ind w:firstLine="709"/>
      <w:contextualSpacing/>
      <w:jc w:val="both"/>
    </w:pPr>
    <w:rPr>
      <w:rFonts w:ascii="Times New Roman" w:hAnsi="Times New Roman"/>
      <w:sz w:val="24"/>
    </w:rPr>
  </w:style>
  <w:style w:type="paragraph" w:styleId="1">
    <w:name w:val="heading 1"/>
    <w:next w:val="a5"/>
    <w:link w:val="10"/>
    <w:uiPriority w:val="9"/>
    <w:qFormat/>
    <w:rsid w:val="0083488D"/>
    <w:pPr>
      <w:keepNext/>
      <w:keepLines/>
      <w:pageBreakBefore/>
      <w:spacing w:before="240" w:after="480" w:line="288" w:lineRule="auto"/>
      <w:outlineLvl w:val="0"/>
    </w:pPr>
    <w:rPr>
      <w:rFonts w:ascii="Times New Roman" w:eastAsiaTheme="majorEastAsia" w:hAnsi="Times New Roman" w:cstheme="majorBidi"/>
      <w:b/>
      <w:sz w:val="32"/>
      <w:szCs w:val="32"/>
    </w:rPr>
  </w:style>
  <w:style w:type="paragraph" w:styleId="2">
    <w:name w:val="heading 2"/>
    <w:next w:val="a5"/>
    <w:link w:val="20"/>
    <w:uiPriority w:val="9"/>
    <w:unhideWhenUsed/>
    <w:qFormat/>
    <w:rsid w:val="0083488D"/>
    <w:pPr>
      <w:keepNext/>
      <w:keepLines/>
      <w:spacing w:before="240" w:after="240"/>
      <w:outlineLvl w:val="1"/>
    </w:pPr>
    <w:rPr>
      <w:rFonts w:ascii="Times New Roman" w:eastAsiaTheme="majorEastAsia" w:hAnsi="Times New Roman" w:cstheme="majorBidi"/>
      <w:b/>
      <w:sz w:val="28"/>
      <w:szCs w:val="26"/>
    </w:rPr>
  </w:style>
  <w:style w:type="paragraph" w:styleId="3">
    <w:name w:val="heading 3"/>
    <w:next w:val="a5"/>
    <w:link w:val="30"/>
    <w:uiPriority w:val="9"/>
    <w:unhideWhenUsed/>
    <w:qFormat/>
    <w:rsid w:val="0083488D"/>
    <w:pPr>
      <w:keepNext/>
      <w:keepLines/>
      <w:spacing w:before="240" w:after="240" w:line="288" w:lineRule="auto"/>
      <w:outlineLvl w:val="2"/>
    </w:pPr>
    <w:rPr>
      <w:rFonts w:ascii="Times New Roman" w:eastAsiaTheme="majorEastAsia" w:hAnsi="Times New Roman" w:cstheme="majorBidi"/>
      <w:b/>
      <w:sz w:val="28"/>
      <w:szCs w:val="24"/>
    </w:rPr>
  </w:style>
  <w:style w:type="paragraph" w:styleId="4">
    <w:name w:val="heading 4"/>
    <w:basedOn w:val="a5"/>
    <w:next w:val="a5"/>
    <w:link w:val="40"/>
    <w:uiPriority w:val="9"/>
    <w:unhideWhenUsed/>
    <w:qFormat/>
    <w:rsid w:val="0083488D"/>
    <w:pPr>
      <w:keepNext/>
      <w:keepLines/>
      <w:spacing w:before="240" w:after="240"/>
      <w:ind w:firstLine="0"/>
      <w:jc w:val="left"/>
      <w:outlineLvl w:val="3"/>
    </w:pPr>
    <w:rPr>
      <w:rFonts w:eastAsiaTheme="majorEastAsia" w:cstheme="majorBidi"/>
      <w:b/>
      <w:iCs/>
      <w:sz w:val="28"/>
    </w:rPr>
  </w:style>
  <w:style w:type="paragraph" w:styleId="5">
    <w:name w:val="heading 5"/>
    <w:basedOn w:val="a5"/>
    <w:next w:val="a5"/>
    <w:link w:val="50"/>
    <w:uiPriority w:val="9"/>
    <w:unhideWhenUsed/>
    <w:qFormat/>
    <w:rsid w:val="00495B35"/>
    <w:pPr>
      <w:keepNext/>
      <w:keepLines/>
      <w:spacing w:before="40"/>
      <w:outlineLvl w:val="4"/>
    </w:pPr>
    <w:rPr>
      <w:rFonts w:asciiTheme="majorHAnsi" w:eastAsiaTheme="majorEastAsia" w:hAnsiTheme="majorHAnsi" w:cstheme="majorBidi"/>
      <w:color w:val="2E74B5" w:themeColor="accent1" w:themeShade="BF"/>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0">
    <w:name w:val="Нумерация заголовков"/>
    <w:uiPriority w:val="99"/>
    <w:rsid w:val="009F6410"/>
    <w:pPr>
      <w:numPr>
        <w:numId w:val="1"/>
      </w:numPr>
    </w:pPr>
  </w:style>
  <w:style w:type="character" w:customStyle="1" w:styleId="10">
    <w:name w:val="Заголовок 1 Знак"/>
    <w:basedOn w:val="a6"/>
    <w:link w:val="1"/>
    <w:uiPriority w:val="9"/>
    <w:rsid w:val="0083488D"/>
    <w:rPr>
      <w:rFonts w:ascii="Times New Roman" w:eastAsiaTheme="majorEastAsia" w:hAnsi="Times New Roman" w:cstheme="majorBidi"/>
      <w:b/>
      <w:sz w:val="32"/>
      <w:szCs w:val="32"/>
    </w:rPr>
  </w:style>
  <w:style w:type="character" w:customStyle="1" w:styleId="20">
    <w:name w:val="Заголовок 2 Знак"/>
    <w:basedOn w:val="a6"/>
    <w:link w:val="2"/>
    <w:uiPriority w:val="9"/>
    <w:rsid w:val="0083488D"/>
    <w:rPr>
      <w:rFonts w:ascii="Times New Roman" w:eastAsiaTheme="majorEastAsia" w:hAnsi="Times New Roman" w:cstheme="majorBidi"/>
      <w:b/>
      <w:sz w:val="28"/>
      <w:szCs w:val="26"/>
    </w:rPr>
  </w:style>
  <w:style w:type="numbering" w:customStyle="1" w:styleId="a1">
    <w:name w:val="Алгоритм"/>
    <w:uiPriority w:val="99"/>
    <w:rsid w:val="00A97D68"/>
    <w:pPr>
      <w:numPr>
        <w:numId w:val="3"/>
      </w:numPr>
    </w:pPr>
  </w:style>
  <w:style w:type="character" w:customStyle="1" w:styleId="30">
    <w:name w:val="Заголовок 3 Знак"/>
    <w:basedOn w:val="a6"/>
    <w:link w:val="3"/>
    <w:uiPriority w:val="9"/>
    <w:rsid w:val="0083488D"/>
    <w:rPr>
      <w:rFonts w:ascii="Times New Roman" w:eastAsiaTheme="majorEastAsia" w:hAnsi="Times New Roman" w:cstheme="majorBidi"/>
      <w:b/>
      <w:sz w:val="28"/>
      <w:szCs w:val="24"/>
    </w:rPr>
  </w:style>
  <w:style w:type="character" w:customStyle="1" w:styleId="40">
    <w:name w:val="Заголовок 4 Знак"/>
    <w:basedOn w:val="a6"/>
    <w:link w:val="4"/>
    <w:uiPriority w:val="9"/>
    <w:rsid w:val="0083488D"/>
    <w:rPr>
      <w:rFonts w:ascii="Times New Roman" w:eastAsiaTheme="majorEastAsia" w:hAnsi="Times New Roman" w:cstheme="majorBidi"/>
      <w:b/>
      <w:iCs/>
      <w:sz w:val="28"/>
    </w:rPr>
  </w:style>
  <w:style w:type="paragraph" w:customStyle="1" w:styleId="a9">
    <w:name w:val="Код"/>
    <w:qFormat/>
    <w:rsid w:val="002F6E2E"/>
    <w:pPr>
      <w:spacing w:before="160" w:line="240" w:lineRule="auto"/>
      <w:ind w:left="709"/>
      <w:contextualSpacing/>
    </w:pPr>
    <w:rPr>
      <w:rFonts w:ascii="Consolas" w:hAnsi="Consolas"/>
      <w:sz w:val="24"/>
    </w:rPr>
  </w:style>
  <w:style w:type="paragraph" w:styleId="aa">
    <w:name w:val="caption"/>
    <w:basedOn w:val="a5"/>
    <w:next w:val="a5"/>
    <w:uiPriority w:val="35"/>
    <w:unhideWhenUsed/>
    <w:qFormat/>
    <w:rsid w:val="0083488D"/>
    <w:pPr>
      <w:spacing w:after="200" w:line="240" w:lineRule="auto"/>
      <w:jc w:val="center"/>
    </w:pPr>
    <w:rPr>
      <w:iCs/>
      <w:szCs w:val="18"/>
    </w:rPr>
  </w:style>
  <w:style w:type="paragraph" w:styleId="a">
    <w:name w:val="List Bullet"/>
    <w:basedOn w:val="a5"/>
    <w:uiPriority w:val="99"/>
    <w:semiHidden/>
    <w:unhideWhenUsed/>
    <w:rsid w:val="0083488D"/>
    <w:pPr>
      <w:numPr>
        <w:numId w:val="2"/>
      </w:numPr>
      <w:spacing w:before="240" w:after="240"/>
      <w:ind w:left="1066" w:hanging="357"/>
    </w:pPr>
  </w:style>
  <w:style w:type="paragraph" w:styleId="a4">
    <w:name w:val="List Paragraph"/>
    <w:basedOn w:val="a5"/>
    <w:uiPriority w:val="34"/>
    <w:qFormat/>
    <w:rsid w:val="002F6E2E"/>
    <w:pPr>
      <w:numPr>
        <w:numId w:val="4"/>
      </w:numPr>
      <w:spacing w:before="160" w:after="160"/>
      <w:ind w:left="1066" w:hanging="357"/>
    </w:pPr>
  </w:style>
  <w:style w:type="paragraph" w:styleId="ab">
    <w:name w:val="TOC Heading"/>
    <w:basedOn w:val="1"/>
    <w:next w:val="a5"/>
    <w:uiPriority w:val="39"/>
    <w:unhideWhenUsed/>
    <w:qFormat/>
    <w:rsid w:val="002F6E2E"/>
    <w:pPr>
      <w:pageBreakBefore w:val="0"/>
      <w:spacing w:after="0" w:line="259" w:lineRule="auto"/>
      <w:outlineLvl w:val="9"/>
    </w:pPr>
    <w:rPr>
      <w:rFonts w:asciiTheme="majorHAnsi" w:hAnsiTheme="majorHAnsi"/>
      <w:b w:val="0"/>
      <w:color w:val="2E74B5" w:themeColor="accent1" w:themeShade="BF"/>
      <w:lang w:eastAsia="ru-RU"/>
    </w:rPr>
  </w:style>
  <w:style w:type="paragraph" w:styleId="11">
    <w:name w:val="toc 1"/>
    <w:basedOn w:val="a5"/>
    <w:next w:val="a5"/>
    <w:autoRedefine/>
    <w:uiPriority w:val="39"/>
    <w:unhideWhenUsed/>
    <w:rsid w:val="003216E3"/>
    <w:pPr>
      <w:spacing w:after="100"/>
      <w:jc w:val="left"/>
    </w:pPr>
  </w:style>
  <w:style w:type="paragraph" w:styleId="21">
    <w:name w:val="toc 2"/>
    <w:basedOn w:val="a5"/>
    <w:next w:val="a5"/>
    <w:autoRedefine/>
    <w:uiPriority w:val="39"/>
    <w:unhideWhenUsed/>
    <w:rsid w:val="002F6E2E"/>
    <w:pPr>
      <w:spacing w:after="100"/>
      <w:ind w:left="240"/>
    </w:pPr>
  </w:style>
  <w:style w:type="character" w:styleId="ac">
    <w:name w:val="Hyperlink"/>
    <w:basedOn w:val="a6"/>
    <w:uiPriority w:val="99"/>
    <w:unhideWhenUsed/>
    <w:rsid w:val="002F6E2E"/>
    <w:rPr>
      <w:color w:val="0563C1" w:themeColor="hyperlink"/>
      <w:u w:val="single"/>
    </w:rPr>
  </w:style>
  <w:style w:type="paragraph" w:styleId="41">
    <w:name w:val="toc 4"/>
    <w:basedOn w:val="a5"/>
    <w:next w:val="a5"/>
    <w:autoRedefine/>
    <w:uiPriority w:val="39"/>
    <w:unhideWhenUsed/>
    <w:rsid w:val="003216E3"/>
    <w:pPr>
      <w:tabs>
        <w:tab w:val="left" w:pos="1540"/>
        <w:tab w:val="right" w:leader="dot" w:pos="9345"/>
      </w:tabs>
      <w:spacing w:after="100"/>
      <w:ind w:left="720"/>
      <w:jc w:val="left"/>
    </w:pPr>
  </w:style>
  <w:style w:type="numbering" w:customStyle="1" w:styleId="a2">
    <w:name w:val="Список с нумерацией"/>
    <w:uiPriority w:val="99"/>
    <w:rsid w:val="00A97D68"/>
    <w:pPr>
      <w:numPr>
        <w:numId w:val="5"/>
      </w:numPr>
    </w:pPr>
  </w:style>
  <w:style w:type="numbering" w:customStyle="1" w:styleId="a3">
    <w:name w:val="Нумерация в списке литературы"/>
    <w:uiPriority w:val="99"/>
    <w:rsid w:val="00126EF4"/>
    <w:pPr>
      <w:numPr>
        <w:numId w:val="6"/>
      </w:numPr>
    </w:pPr>
  </w:style>
  <w:style w:type="paragraph" w:styleId="ad">
    <w:name w:val="Title"/>
    <w:basedOn w:val="a5"/>
    <w:next w:val="ae"/>
    <w:link w:val="af"/>
    <w:qFormat/>
    <w:rsid w:val="00077DC9"/>
    <w:pPr>
      <w:suppressAutoHyphens/>
      <w:spacing w:after="120" w:line="240" w:lineRule="auto"/>
      <w:ind w:firstLine="0"/>
      <w:contextualSpacing w:val="0"/>
      <w:jc w:val="center"/>
    </w:pPr>
    <w:rPr>
      <w:rFonts w:eastAsia="Times New Roman" w:cs="Times New Roman"/>
      <w:b/>
      <w:szCs w:val="20"/>
      <w:lang w:val="x-none" w:eastAsia="ar-SA"/>
    </w:rPr>
  </w:style>
  <w:style w:type="character" w:customStyle="1" w:styleId="af">
    <w:name w:val="Заголовок Знак"/>
    <w:basedOn w:val="a6"/>
    <w:link w:val="ad"/>
    <w:rsid w:val="00077DC9"/>
    <w:rPr>
      <w:rFonts w:ascii="Times New Roman" w:eastAsia="Times New Roman" w:hAnsi="Times New Roman" w:cs="Times New Roman"/>
      <w:b/>
      <w:sz w:val="24"/>
      <w:szCs w:val="20"/>
      <w:lang w:val="x-none" w:eastAsia="ar-SA"/>
    </w:rPr>
  </w:style>
  <w:style w:type="paragraph" w:styleId="ae">
    <w:name w:val="Subtitle"/>
    <w:basedOn w:val="a5"/>
    <w:next w:val="a5"/>
    <w:link w:val="af0"/>
    <w:uiPriority w:val="11"/>
    <w:qFormat/>
    <w:rsid w:val="00077DC9"/>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6"/>
    <w:link w:val="ae"/>
    <w:uiPriority w:val="11"/>
    <w:rsid w:val="00077DC9"/>
    <w:rPr>
      <w:rFonts w:eastAsiaTheme="minorEastAsia"/>
      <w:color w:val="5A5A5A" w:themeColor="text1" w:themeTint="A5"/>
      <w:spacing w:val="15"/>
    </w:rPr>
  </w:style>
  <w:style w:type="paragraph" w:customStyle="1" w:styleId="af1">
    <w:name w:val="Обычный в титульнике"/>
    <w:basedOn w:val="a5"/>
    <w:link w:val="af2"/>
    <w:qFormat/>
    <w:rsid w:val="009F6410"/>
    <w:pPr>
      <w:spacing w:after="120" w:line="259" w:lineRule="auto"/>
      <w:ind w:left="708" w:firstLine="0"/>
      <w:contextualSpacing w:val="0"/>
      <w:jc w:val="center"/>
    </w:pPr>
    <w:rPr>
      <w:color w:val="000000" w:themeColor="text1"/>
      <w:sz w:val="28"/>
      <w:szCs w:val="28"/>
    </w:rPr>
  </w:style>
  <w:style w:type="character" w:customStyle="1" w:styleId="af2">
    <w:name w:val="Обычный в титульнике Знак"/>
    <w:basedOn w:val="a6"/>
    <w:link w:val="af1"/>
    <w:rsid w:val="009F6410"/>
    <w:rPr>
      <w:rFonts w:ascii="Times New Roman" w:hAnsi="Times New Roman"/>
      <w:color w:val="000000" w:themeColor="text1"/>
      <w:sz w:val="28"/>
      <w:szCs w:val="28"/>
    </w:rPr>
  </w:style>
  <w:style w:type="paragraph" w:styleId="af3">
    <w:name w:val="header"/>
    <w:basedOn w:val="a5"/>
    <w:link w:val="af4"/>
    <w:uiPriority w:val="99"/>
    <w:unhideWhenUsed/>
    <w:rsid w:val="006F5765"/>
    <w:pPr>
      <w:tabs>
        <w:tab w:val="center" w:pos="4677"/>
        <w:tab w:val="right" w:pos="9355"/>
      </w:tabs>
      <w:spacing w:line="240" w:lineRule="auto"/>
    </w:pPr>
  </w:style>
  <w:style w:type="character" w:customStyle="1" w:styleId="af4">
    <w:name w:val="Верхний колонтитул Знак"/>
    <w:basedOn w:val="a6"/>
    <w:link w:val="af3"/>
    <w:uiPriority w:val="99"/>
    <w:rsid w:val="006F5765"/>
    <w:rPr>
      <w:rFonts w:ascii="Times New Roman" w:hAnsi="Times New Roman"/>
      <w:sz w:val="24"/>
    </w:rPr>
  </w:style>
  <w:style w:type="paragraph" w:styleId="af5">
    <w:name w:val="footer"/>
    <w:basedOn w:val="a5"/>
    <w:link w:val="af6"/>
    <w:uiPriority w:val="99"/>
    <w:unhideWhenUsed/>
    <w:rsid w:val="006F5765"/>
    <w:pPr>
      <w:tabs>
        <w:tab w:val="center" w:pos="4677"/>
        <w:tab w:val="right" w:pos="9355"/>
      </w:tabs>
      <w:spacing w:line="240" w:lineRule="auto"/>
    </w:pPr>
  </w:style>
  <w:style w:type="character" w:customStyle="1" w:styleId="af6">
    <w:name w:val="Нижний колонтитул Знак"/>
    <w:basedOn w:val="a6"/>
    <w:link w:val="af5"/>
    <w:uiPriority w:val="99"/>
    <w:rsid w:val="006F5765"/>
    <w:rPr>
      <w:rFonts w:ascii="Times New Roman" w:hAnsi="Times New Roman"/>
      <w:sz w:val="24"/>
    </w:rPr>
  </w:style>
  <w:style w:type="character" w:styleId="af7">
    <w:name w:val="FollowedHyperlink"/>
    <w:basedOn w:val="a6"/>
    <w:uiPriority w:val="99"/>
    <w:semiHidden/>
    <w:unhideWhenUsed/>
    <w:rsid w:val="00C27805"/>
    <w:rPr>
      <w:color w:val="954F72" w:themeColor="followedHyperlink"/>
      <w:u w:val="single"/>
    </w:rPr>
  </w:style>
  <w:style w:type="character" w:styleId="af8">
    <w:name w:val="Unresolved Mention"/>
    <w:basedOn w:val="a6"/>
    <w:uiPriority w:val="99"/>
    <w:semiHidden/>
    <w:unhideWhenUsed/>
    <w:rsid w:val="001724D1"/>
    <w:rPr>
      <w:color w:val="605E5C"/>
      <w:shd w:val="clear" w:color="auto" w:fill="E1DFDD"/>
    </w:rPr>
  </w:style>
  <w:style w:type="character" w:customStyle="1" w:styleId="50">
    <w:name w:val="Заголовок 5 Знак"/>
    <w:basedOn w:val="a6"/>
    <w:link w:val="5"/>
    <w:uiPriority w:val="9"/>
    <w:rsid w:val="00495B3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yperlink" Target="https://ru.wikipedia.org/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triy%20Katyshev\Downloads\template%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mitriy%20Katyshev\Desktop\first_lab.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Зависимость времени работы пузырьковой сортировки от числа элементов</a:t>
            </a:r>
          </a:p>
        </c:rich>
      </c:tx>
      <c:layout>
        <c:manualLayout>
          <c:xMode val="edge"/>
          <c:yMode val="edge"/>
          <c:x val="0.117416666666666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0203937007874016"/>
          <c:y val="0.24157407407407408"/>
          <c:w val="0.68011329833770784"/>
          <c:h val="0.62324876057159517"/>
        </c:manualLayout>
      </c:layout>
      <c:scatterChart>
        <c:scatterStyle val="smoothMarker"/>
        <c:varyColors val="0"/>
        <c:ser>
          <c:idx val="0"/>
          <c:order val="0"/>
          <c:tx>
            <c:strRef>
              <c:f>Лист1!$I$1</c:f>
              <c:strCache>
                <c:ptCount val="1"/>
                <c:pt idx="0">
                  <c:v>Случайный массив</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Лист1!$H$2:$H$9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Лист1!$I$2:$I$9</c:f>
              <c:numCache>
                <c:formatCode>General</c:formatCode>
                <c:ptCount val="8"/>
                <c:pt idx="0">
                  <c:v>2.3E-2</c:v>
                </c:pt>
                <c:pt idx="1">
                  <c:v>8.4000000000000005E-2</c:v>
                </c:pt>
                <c:pt idx="2">
                  <c:v>0.748</c:v>
                </c:pt>
                <c:pt idx="3">
                  <c:v>1.671</c:v>
                </c:pt>
                <c:pt idx="4">
                  <c:v>9.4670000000000005</c:v>
                </c:pt>
                <c:pt idx="5">
                  <c:v>22.350999999999999</c:v>
                </c:pt>
                <c:pt idx="6">
                  <c:v>40.893999999999998</c:v>
                </c:pt>
                <c:pt idx="7">
                  <c:v>92.977000000000004</c:v>
                </c:pt>
              </c:numCache>
            </c:numRef>
          </c:yVal>
          <c:smooth val="1"/>
          <c:extLst>
            <c:ext xmlns:c16="http://schemas.microsoft.com/office/drawing/2014/chart" uri="{C3380CC4-5D6E-409C-BE32-E72D297353CC}">
              <c16:uniqueId val="{00000000-F672-4129-9DB7-7E8F725D607B}"/>
            </c:ext>
          </c:extLst>
        </c:ser>
        <c:ser>
          <c:idx val="1"/>
          <c:order val="1"/>
          <c:tx>
            <c:strRef>
              <c:f>Лист1!$J$1</c:f>
              <c:strCache>
                <c:ptCount val="1"/>
                <c:pt idx="0">
                  <c:v>Прямой</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Лист1!$H$2:$H$9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Лист1!$J$2:$J$9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1-F672-4129-9DB7-7E8F725D607B}"/>
            </c:ext>
          </c:extLst>
        </c:ser>
        <c:ser>
          <c:idx val="2"/>
          <c:order val="2"/>
          <c:tx>
            <c:strRef>
              <c:f>Лист1!$K$1</c:f>
              <c:strCache>
                <c:ptCount val="1"/>
                <c:pt idx="0">
                  <c:v>Обратный</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Лист1!$H$2:$H$9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Лист1!$K$2:$K$9</c:f>
              <c:numCache>
                <c:formatCode>General</c:formatCode>
                <c:ptCount val="8"/>
                <c:pt idx="0">
                  <c:v>3.2000000000000001E-2</c:v>
                </c:pt>
                <c:pt idx="1">
                  <c:v>0.126</c:v>
                </c:pt>
                <c:pt idx="2">
                  <c:v>0.51</c:v>
                </c:pt>
                <c:pt idx="3">
                  <c:v>0.79300000000000004</c:v>
                </c:pt>
                <c:pt idx="4">
                  <c:v>3.1890000000000001</c:v>
                </c:pt>
                <c:pt idx="5">
                  <c:v>7.1479999999999997</c:v>
                </c:pt>
                <c:pt idx="6">
                  <c:v>12.715</c:v>
                </c:pt>
                <c:pt idx="7">
                  <c:v>28.574999999999999</c:v>
                </c:pt>
              </c:numCache>
            </c:numRef>
          </c:yVal>
          <c:smooth val="1"/>
          <c:extLst>
            <c:ext xmlns:c16="http://schemas.microsoft.com/office/drawing/2014/chart" uri="{C3380CC4-5D6E-409C-BE32-E72D297353CC}">
              <c16:uniqueId val="{00000002-F672-4129-9DB7-7E8F725D607B}"/>
            </c:ext>
          </c:extLst>
        </c:ser>
        <c:dLbls>
          <c:showLegendKey val="0"/>
          <c:showVal val="0"/>
          <c:showCatName val="0"/>
          <c:showSerName val="0"/>
          <c:showPercent val="0"/>
          <c:showBubbleSize val="0"/>
        </c:dLbls>
        <c:axId val="59847504"/>
        <c:axId val="59823984"/>
      </c:scatterChart>
      <c:valAx>
        <c:axId val="59847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23984"/>
        <c:crosses val="autoZero"/>
        <c:crossBetween val="midCat"/>
      </c:valAx>
      <c:valAx>
        <c:axId val="5982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секунд</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47504"/>
        <c:crosses val="autoZero"/>
        <c:crossBetween val="midCat"/>
      </c:valAx>
      <c:spPr>
        <a:noFill/>
        <a:ln>
          <a:noFill/>
        </a:ln>
        <a:effectLst/>
      </c:spPr>
    </c:plotArea>
    <c:legend>
      <c:legendPos val="r"/>
      <c:layout>
        <c:manualLayout>
          <c:xMode val="edge"/>
          <c:yMode val="edge"/>
          <c:x val="0.7895971128608924"/>
          <c:y val="0.24665427238261889"/>
          <c:w val="0.19373622047244093"/>
          <c:h val="0.535302566345873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Константное</a:t>
            </a:r>
            <a:r>
              <a:rPr lang="ru-RU" baseline="0"/>
              <a:t> время работы поразрядной сортировки</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6735914260717411"/>
          <c:y val="0.2462037037037037"/>
          <c:w val="0.66890463692038493"/>
          <c:h val="0.58526246719160102"/>
        </c:manualLayout>
      </c:layout>
      <c:scatterChart>
        <c:scatterStyle val="smoothMarker"/>
        <c:varyColors val="0"/>
        <c:ser>
          <c:idx val="0"/>
          <c:order val="0"/>
          <c:tx>
            <c:v>radix</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Лист1!$L$54:$L$62</c:f>
              <c:numCache>
                <c:formatCode>General</c:formatCode>
                <c:ptCount val="9"/>
                <c:pt idx="0">
                  <c:v>10000000</c:v>
                </c:pt>
                <c:pt idx="1">
                  <c:v>20000000</c:v>
                </c:pt>
                <c:pt idx="2">
                  <c:v>40000000</c:v>
                </c:pt>
                <c:pt idx="3">
                  <c:v>50000000</c:v>
                </c:pt>
                <c:pt idx="4">
                  <c:v>100000000</c:v>
                </c:pt>
                <c:pt idx="5">
                  <c:v>200000000</c:v>
                </c:pt>
                <c:pt idx="6">
                  <c:v>500000000</c:v>
                </c:pt>
                <c:pt idx="7">
                  <c:v>750000000</c:v>
                </c:pt>
                <c:pt idx="8">
                  <c:v>1000000000</c:v>
                </c:pt>
              </c:numCache>
            </c:numRef>
          </c:xVal>
          <c:yVal>
            <c:numRef>
              <c:f>Лист1!$P$54:$P$62</c:f>
              <c:numCache>
                <c:formatCode>General</c:formatCode>
                <c:ptCount val="9"/>
                <c:pt idx="0">
                  <c:v>2.25E-8</c:v>
                </c:pt>
                <c:pt idx="1">
                  <c:v>2.255E-8</c:v>
                </c:pt>
                <c:pt idx="2">
                  <c:v>2.2650000000000001E-8</c:v>
                </c:pt>
                <c:pt idx="3">
                  <c:v>2.2860000000000001E-8</c:v>
                </c:pt>
                <c:pt idx="4">
                  <c:v>2.2789999999999998E-8</c:v>
                </c:pt>
                <c:pt idx="5">
                  <c:v>2.257E-8</c:v>
                </c:pt>
                <c:pt idx="6">
                  <c:v>2.2404E-8</c:v>
                </c:pt>
                <c:pt idx="7">
                  <c:v>2.2396000000000001E-8</c:v>
                </c:pt>
                <c:pt idx="8">
                  <c:v>2.2402999999999999E-8</c:v>
                </c:pt>
              </c:numCache>
            </c:numRef>
          </c:yVal>
          <c:smooth val="1"/>
          <c:extLst>
            <c:ext xmlns:c16="http://schemas.microsoft.com/office/drawing/2014/chart" uri="{C3380CC4-5D6E-409C-BE32-E72D297353CC}">
              <c16:uniqueId val="{00000000-4369-4842-AB26-A8D5B4E645D1}"/>
            </c:ext>
          </c:extLst>
        </c:ser>
        <c:dLbls>
          <c:showLegendKey val="0"/>
          <c:showVal val="0"/>
          <c:showCatName val="0"/>
          <c:showSerName val="0"/>
          <c:showPercent val="0"/>
          <c:showBubbleSize val="0"/>
        </c:dLbls>
        <c:axId val="33728560"/>
        <c:axId val="33705040"/>
      </c:scatterChart>
      <c:valAx>
        <c:axId val="3372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05040"/>
        <c:crosses val="autoZero"/>
        <c:crossBetween val="midCat"/>
      </c:valAx>
      <c:valAx>
        <c:axId val="3370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28560"/>
        <c:crosses val="autoZero"/>
        <c:crossBetween val="midCat"/>
      </c:valAx>
      <c:spPr>
        <a:noFill/>
        <a:ln>
          <a:noFill/>
        </a:ln>
        <a:effectLst/>
      </c:spPr>
    </c:plotArea>
    <c:legend>
      <c:legendPos val="r"/>
      <c:layout>
        <c:manualLayout>
          <c:xMode val="edge"/>
          <c:yMode val="edge"/>
          <c:x val="0.84404155730533681"/>
          <c:y val="0.26922426363371244"/>
          <c:w val="0.13373622047244094"/>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a:t>
            </a:r>
            <a:r>
              <a:rPr lang="ru-RU" baseline="0"/>
              <a:t> работы сортировки Шелла от числа элементов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6340740516840384E-2"/>
          <c:y val="0.25083333333333335"/>
          <c:w val="0.64291061505987368"/>
          <c:h val="0.54359580052493439"/>
        </c:manualLayout>
      </c:layout>
      <c:scatterChart>
        <c:scatterStyle val="smoothMarker"/>
        <c:varyColors val="0"/>
        <c:ser>
          <c:idx val="0"/>
          <c:order val="0"/>
          <c:tx>
            <c:strRef>
              <c:f>Лист1!$B$90</c:f>
              <c:strCache>
                <c:ptCount val="1"/>
                <c:pt idx="0">
                  <c:v>Случайный массив</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Лист1!$A$91:$A$103</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Лист1!$B$91:$B$103</c:f>
              <c:numCache>
                <c:formatCode>General</c:formatCode>
                <c:ptCount val="13"/>
                <c:pt idx="0">
                  <c:v>1.2999999999999999E-2</c:v>
                </c:pt>
                <c:pt idx="1">
                  <c:v>2.8000000000000001E-2</c:v>
                </c:pt>
                <c:pt idx="2">
                  <c:v>6.3E-2</c:v>
                </c:pt>
                <c:pt idx="3">
                  <c:v>8.2000000000000003E-2</c:v>
                </c:pt>
                <c:pt idx="4">
                  <c:v>0.17499999999999999</c:v>
                </c:pt>
                <c:pt idx="5">
                  <c:v>0.39400000000000002</c:v>
                </c:pt>
                <c:pt idx="6">
                  <c:v>0.89300000000000002</c:v>
                </c:pt>
                <c:pt idx="7">
                  <c:v>1.141</c:v>
                </c:pt>
                <c:pt idx="8">
                  <c:v>2.512</c:v>
                </c:pt>
                <c:pt idx="9">
                  <c:v>5.59</c:v>
                </c:pt>
                <c:pt idx="10">
                  <c:v>12.984</c:v>
                </c:pt>
                <c:pt idx="11">
                  <c:v>16.442</c:v>
                </c:pt>
                <c:pt idx="12">
                  <c:v>34.622999999999998</c:v>
                </c:pt>
              </c:numCache>
            </c:numRef>
          </c:yVal>
          <c:smooth val="1"/>
          <c:extLst>
            <c:ext xmlns:c16="http://schemas.microsoft.com/office/drawing/2014/chart" uri="{C3380CC4-5D6E-409C-BE32-E72D297353CC}">
              <c16:uniqueId val="{00000000-C202-4FF4-A14E-C011E9F77EC1}"/>
            </c:ext>
          </c:extLst>
        </c:ser>
        <c:ser>
          <c:idx val="1"/>
          <c:order val="1"/>
          <c:tx>
            <c:strRef>
              <c:f>Лист1!$C$90</c:f>
              <c:strCache>
                <c:ptCount val="1"/>
                <c:pt idx="0">
                  <c:v>Прямой</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Лист1!$A$91:$A$103</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Лист1!$C$91:$C$103</c:f>
              <c:numCache>
                <c:formatCode>General</c:formatCode>
                <c:ptCount val="13"/>
                <c:pt idx="0">
                  <c:v>1E-3</c:v>
                </c:pt>
                <c:pt idx="1">
                  <c:v>1E-3</c:v>
                </c:pt>
                <c:pt idx="2">
                  <c:v>2E-3</c:v>
                </c:pt>
                <c:pt idx="3">
                  <c:v>3.0000000000000001E-3</c:v>
                </c:pt>
                <c:pt idx="4">
                  <c:v>6.0000000000000001E-3</c:v>
                </c:pt>
                <c:pt idx="5">
                  <c:v>1.4E-2</c:v>
                </c:pt>
                <c:pt idx="6">
                  <c:v>0.03</c:v>
                </c:pt>
                <c:pt idx="7">
                  <c:v>0.04</c:v>
                </c:pt>
                <c:pt idx="8">
                  <c:v>8.4000000000000005E-2</c:v>
                </c:pt>
                <c:pt idx="9">
                  <c:v>0.17799999999999999</c:v>
                </c:pt>
                <c:pt idx="10">
                  <c:v>0.37</c:v>
                </c:pt>
                <c:pt idx="11">
                  <c:v>0.46200000000000002</c:v>
                </c:pt>
                <c:pt idx="12">
                  <c:v>0.98499999999999999</c:v>
                </c:pt>
              </c:numCache>
            </c:numRef>
          </c:yVal>
          <c:smooth val="1"/>
          <c:extLst>
            <c:ext xmlns:c16="http://schemas.microsoft.com/office/drawing/2014/chart" uri="{C3380CC4-5D6E-409C-BE32-E72D297353CC}">
              <c16:uniqueId val="{00000001-C202-4FF4-A14E-C011E9F77EC1}"/>
            </c:ext>
          </c:extLst>
        </c:ser>
        <c:ser>
          <c:idx val="2"/>
          <c:order val="2"/>
          <c:tx>
            <c:strRef>
              <c:f>Лист1!$D$90</c:f>
              <c:strCache>
                <c:ptCount val="1"/>
                <c:pt idx="0">
                  <c:v>Обратный</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Лист1!$A$91:$A$103</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Лист1!$D$91:$D$103</c:f>
              <c:numCache>
                <c:formatCode>General</c:formatCode>
                <c:ptCount val="13"/>
                <c:pt idx="0">
                  <c:v>1E-3</c:v>
                </c:pt>
                <c:pt idx="1">
                  <c:v>2E-3</c:v>
                </c:pt>
                <c:pt idx="2">
                  <c:v>3.0000000000000001E-3</c:v>
                </c:pt>
                <c:pt idx="3">
                  <c:v>5.0000000000000001E-3</c:v>
                </c:pt>
                <c:pt idx="4">
                  <c:v>0.01</c:v>
                </c:pt>
                <c:pt idx="5">
                  <c:v>0.02</c:v>
                </c:pt>
                <c:pt idx="6">
                  <c:v>4.3999999999999997E-2</c:v>
                </c:pt>
                <c:pt idx="7">
                  <c:v>5.8000000000000003E-2</c:v>
                </c:pt>
                <c:pt idx="8">
                  <c:v>0.124</c:v>
                </c:pt>
                <c:pt idx="9">
                  <c:v>0.26300000000000001</c:v>
                </c:pt>
                <c:pt idx="10">
                  <c:v>0.55300000000000005</c:v>
                </c:pt>
                <c:pt idx="11">
                  <c:v>0.69399999999999995</c:v>
                </c:pt>
                <c:pt idx="12">
                  <c:v>1.458</c:v>
                </c:pt>
              </c:numCache>
            </c:numRef>
          </c:yVal>
          <c:smooth val="1"/>
          <c:extLst>
            <c:ext xmlns:c16="http://schemas.microsoft.com/office/drawing/2014/chart" uri="{C3380CC4-5D6E-409C-BE32-E72D297353CC}">
              <c16:uniqueId val="{00000002-C202-4FF4-A14E-C011E9F77EC1}"/>
            </c:ext>
          </c:extLst>
        </c:ser>
        <c:dLbls>
          <c:showLegendKey val="0"/>
          <c:showVal val="0"/>
          <c:showCatName val="0"/>
          <c:showSerName val="0"/>
          <c:showPercent val="0"/>
          <c:showBubbleSize val="0"/>
        </c:dLbls>
        <c:axId val="238419519"/>
        <c:axId val="691706991"/>
      </c:scatterChart>
      <c:valAx>
        <c:axId val="2384195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1706991"/>
        <c:crosses val="autoZero"/>
        <c:crossBetween val="midCat"/>
      </c:valAx>
      <c:valAx>
        <c:axId val="691706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секунд</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38419519"/>
        <c:crosses val="autoZero"/>
        <c:crossBetween val="midCat"/>
      </c:valAx>
      <c:spPr>
        <a:noFill/>
        <a:ln>
          <a:noFill/>
        </a:ln>
        <a:effectLst/>
      </c:spPr>
    </c:plotArea>
    <c:legend>
      <c:legendPos val="r"/>
      <c:layout>
        <c:manualLayout>
          <c:xMode val="edge"/>
          <c:yMode val="edge"/>
          <c:x val="0.75955419200239138"/>
          <c:y val="0.28832093904928557"/>
          <c:w val="0.21698664826205746"/>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Константное время работы сортировки Шелла</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524803149606299"/>
          <c:y val="0.17171296296296296"/>
          <c:w val="0.71886307961504803"/>
          <c:h val="0.66496099445902601"/>
        </c:manualLayout>
      </c:layout>
      <c:scatterChart>
        <c:scatterStyle val="smoothMarker"/>
        <c:varyColors val="0"/>
        <c:ser>
          <c:idx val="0"/>
          <c:order val="0"/>
          <c:tx>
            <c:v>shell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Лист1!$A$91:$A$103</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Лист1!$E$91:$E$103</c:f>
              <c:numCache>
                <c:formatCode>General</c:formatCode>
                <c:ptCount val="13"/>
                <c:pt idx="0">
                  <c:v>7.8267798872635102E-9</c:v>
                </c:pt>
                <c:pt idx="1">
                  <c:v>7.9501907039631063E-9</c:v>
                </c:pt>
                <c:pt idx="2">
                  <c:v>8.4633553354429573E-9</c:v>
                </c:pt>
                <c:pt idx="3">
                  <c:v>8.6627792831565963E-9</c:v>
                </c:pt>
                <c:pt idx="4">
                  <c:v>8.7800415401994507E-9</c:v>
                </c:pt>
                <c:pt idx="5">
                  <c:v>9.411621462937531E-9</c:v>
                </c:pt>
                <c:pt idx="6">
                  <c:v>1.0179390466045425E-8</c:v>
                </c:pt>
                <c:pt idx="7">
                  <c:v>1.025456823452807E-8</c:v>
                </c:pt>
                <c:pt idx="8">
                  <c:v>1.0802676415827438E-8</c:v>
                </c:pt>
                <c:pt idx="9">
                  <c:v>1.1524111507287534E-8</c:v>
                </c:pt>
                <c:pt idx="10">
                  <c:v>1.2853665546443432E-8</c:v>
                </c:pt>
                <c:pt idx="11">
                  <c:v>1.2857655467990202E-8</c:v>
                </c:pt>
                <c:pt idx="12">
                  <c:v>1.3028201924842524E-8</c:v>
                </c:pt>
              </c:numCache>
            </c:numRef>
          </c:yVal>
          <c:smooth val="1"/>
          <c:extLst>
            <c:ext xmlns:c16="http://schemas.microsoft.com/office/drawing/2014/chart" uri="{C3380CC4-5D6E-409C-BE32-E72D297353CC}">
              <c16:uniqueId val="{00000000-1593-4021-AA4C-8CE67B7E31AC}"/>
            </c:ext>
          </c:extLst>
        </c:ser>
        <c:dLbls>
          <c:showLegendKey val="0"/>
          <c:showVal val="0"/>
          <c:showCatName val="0"/>
          <c:showSerName val="0"/>
          <c:showPercent val="0"/>
          <c:showBubbleSize val="0"/>
        </c:dLbls>
        <c:axId val="666247359"/>
        <c:axId val="666244959"/>
      </c:scatterChart>
      <c:valAx>
        <c:axId val="666247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a:t>
                </a:r>
                <a:r>
                  <a:rPr lang="ru-RU" baseline="0"/>
                  <a:t> элемент</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6244959"/>
        <c:crosses val="autoZero"/>
        <c:crossBetween val="midCat"/>
      </c:valAx>
      <c:valAx>
        <c:axId val="666244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t/nlogn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6247359"/>
        <c:crosses val="autoZero"/>
        <c:crossBetween val="midCat"/>
      </c:valAx>
      <c:spPr>
        <a:noFill/>
        <a:ln>
          <a:noFill/>
        </a:ln>
        <a:effectLst/>
      </c:spPr>
    </c:plotArea>
    <c:legend>
      <c:legendPos val="b"/>
      <c:layout>
        <c:manualLayout>
          <c:xMode val="edge"/>
          <c:yMode val="edge"/>
          <c:x val="0.84856649168853904"/>
          <c:y val="0.25983741615631378"/>
          <c:w val="0.13620013123359581"/>
          <c:h val="0.11516258384368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Зависимость времени работы сортировки выбором от числа элементов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7.4587019623808065E-2"/>
          <c:y val="0.21055435635493217"/>
          <c:w val="0.70234102200024495"/>
          <c:h val="0.66182644191577633"/>
        </c:manualLayout>
      </c:layout>
      <c:scatterChart>
        <c:scatterStyle val="smoothMarker"/>
        <c:varyColors val="0"/>
        <c:ser>
          <c:idx val="0"/>
          <c:order val="0"/>
          <c:tx>
            <c:strRef>
              <c:f>Лист1!$N$1</c:f>
              <c:strCache>
                <c:ptCount val="1"/>
                <c:pt idx="0">
                  <c:v>Случайный массив</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Лист1!$M$2:$M$9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Лист1!$N$2:$N$9</c:f>
              <c:numCache>
                <c:formatCode>General</c:formatCode>
                <c:ptCount val="8"/>
                <c:pt idx="0">
                  <c:v>1.4E-2</c:v>
                </c:pt>
                <c:pt idx="1">
                  <c:v>5.6000000000000001E-2</c:v>
                </c:pt>
                <c:pt idx="2">
                  <c:v>0.224</c:v>
                </c:pt>
                <c:pt idx="3">
                  <c:v>0.34799999999999998</c:v>
                </c:pt>
                <c:pt idx="4">
                  <c:v>1.3759999999999999</c:v>
                </c:pt>
                <c:pt idx="5">
                  <c:v>3.1259999999999999</c:v>
                </c:pt>
                <c:pt idx="6">
                  <c:v>5.5579999999999998</c:v>
                </c:pt>
                <c:pt idx="7">
                  <c:v>12.487</c:v>
                </c:pt>
              </c:numCache>
            </c:numRef>
          </c:yVal>
          <c:smooth val="1"/>
          <c:extLst>
            <c:ext xmlns:c16="http://schemas.microsoft.com/office/drawing/2014/chart" uri="{C3380CC4-5D6E-409C-BE32-E72D297353CC}">
              <c16:uniqueId val="{00000000-58AE-46FE-8A71-93BF810D0F95}"/>
            </c:ext>
          </c:extLst>
        </c:ser>
        <c:ser>
          <c:idx val="1"/>
          <c:order val="1"/>
          <c:tx>
            <c:strRef>
              <c:f>Лист1!$O$1</c:f>
              <c:strCache>
                <c:ptCount val="1"/>
                <c:pt idx="0">
                  <c:v>Прямой</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Лист1!$M$2:$M$9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Лист1!$O$2:$O$9</c:f>
              <c:numCache>
                <c:formatCode>General</c:formatCode>
                <c:ptCount val="8"/>
                <c:pt idx="0">
                  <c:v>1.2999999999999999E-2</c:v>
                </c:pt>
                <c:pt idx="1">
                  <c:v>5.5E-2</c:v>
                </c:pt>
                <c:pt idx="2">
                  <c:v>0.22</c:v>
                </c:pt>
                <c:pt idx="3">
                  <c:v>0.34300000000000003</c:v>
                </c:pt>
                <c:pt idx="4">
                  <c:v>1.1599999999999999</c:v>
                </c:pt>
                <c:pt idx="5">
                  <c:v>2.5910000000000002</c:v>
                </c:pt>
                <c:pt idx="6">
                  <c:v>4.63</c:v>
                </c:pt>
                <c:pt idx="7">
                  <c:v>10.433</c:v>
                </c:pt>
              </c:numCache>
            </c:numRef>
          </c:yVal>
          <c:smooth val="1"/>
          <c:extLst>
            <c:ext xmlns:c16="http://schemas.microsoft.com/office/drawing/2014/chart" uri="{C3380CC4-5D6E-409C-BE32-E72D297353CC}">
              <c16:uniqueId val="{00000001-58AE-46FE-8A71-93BF810D0F95}"/>
            </c:ext>
          </c:extLst>
        </c:ser>
        <c:ser>
          <c:idx val="2"/>
          <c:order val="2"/>
          <c:tx>
            <c:strRef>
              <c:f>Лист1!$P$1</c:f>
              <c:strCache>
                <c:ptCount val="1"/>
                <c:pt idx="0">
                  <c:v>Обратный</c:v>
                </c:pt>
              </c:strCache>
            </c:strRef>
          </c:tx>
          <c:spPr>
            <a:ln w="19050" cap="rnd">
              <a:solidFill>
                <a:schemeClr val="accent3"/>
              </a:solidFill>
              <a:prstDash val="lgDash"/>
              <a:round/>
            </a:ln>
            <a:effectLst/>
          </c:spPr>
          <c:marker>
            <c:symbol val="circle"/>
            <c:size val="5"/>
            <c:spPr>
              <a:solidFill>
                <a:schemeClr val="accent3"/>
              </a:solidFill>
              <a:ln w="9525">
                <a:solidFill>
                  <a:schemeClr val="accent3"/>
                </a:solidFill>
              </a:ln>
              <a:effectLst/>
            </c:spPr>
          </c:marker>
          <c:xVal>
            <c:numRef>
              <c:f>Лист1!$M$2:$M$9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Лист1!$P$2:$P$9</c:f>
              <c:numCache>
                <c:formatCode>General</c:formatCode>
                <c:ptCount val="8"/>
                <c:pt idx="0">
                  <c:v>1.4E-2</c:v>
                </c:pt>
                <c:pt idx="1">
                  <c:v>5.5E-2</c:v>
                </c:pt>
                <c:pt idx="2">
                  <c:v>0.22</c:v>
                </c:pt>
                <c:pt idx="3">
                  <c:v>0.34499999999999997</c:v>
                </c:pt>
                <c:pt idx="4">
                  <c:v>1.3819999999999999</c:v>
                </c:pt>
                <c:pt idx="5">
                  <c:v>3.117</c:v>
                </c:pt>
                <c:pt idx="6">
                  <c:v>5.5579999999999998</c:v>
                </c:pt>
                <c:pt idx="7">
                  <c:v>12.471</c:v>
                </c:pt>
              </c:numCache>
            </c:numRef>
          </c:yVal>
          <c:smooth val="1"/>
          <c:extLst>
            <c:ext xmlns:c16="http://schemas.microsoft.com/office/drawing/2014/chart" uri="{C3380CC4-5D6E-409C-BE32-E72D297353CC}">
              <c16:uniqueId val="{00000002-58AE-46FE-8A71-93BF810D0F95}"/>
            </c:ext>
          </c:extLst>
        </c:ser>
        <c:dLbls>
          <c:showLegendKey val="0"/>
          <c:showVal val="0"/>
          <c:showCatName val="0"/>
          <c:showSerName val="0"/>
          <c:showPercent val="0"/>
          <c:showBubbleSize val="0"/>
        </c:dLbls>
        <c:axId val="91871024"/>
        <c:axId val="91887344"/>
      </c:scatterChart>
      <c:valAx>
        <c:axId val="9187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1887344"/>
        <c:crosses val="autoZero"/>
        <c:crossBetween val="midCat"/>
      </c:valAx>
      <c:valAx>
        <c:axId val="9188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секунд</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1871024"/>
        <c:crosses val="autoZero"/>
        <c:crossBetween val="midCat"/>
      </c:valAx>
      <c:spPr>
        <a:noFill/>
        <a:ln>
          <a:noFill/>
        </a:ln>
        <a:effectLst/>
      </c:spPr>
    </c:plotArea>
    <c:legend>
      <c:legendPos val="r"/>
      <c:layout>
        <c:manualLayout>
          <c:xMode val="edge"/>
          <c:yMode val="edge"/>
          <c:x val="0.8006603960581794"/>
          <c:y val="0.25579682047305158"/>
          <c:w val="0.19731143106749074"/>
          <c:h val="0.46565388934310831"/>
        </c:manualLayout>
      </c:layout>
      <c:overlay val="0"/>
      <c:spPr>
        <a:noFill/>
        <a:ln>
          <a:noFill/>
          <a:prstDash val="lgDash"/>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Зависимость времени работы сортировки вставками от числа элементов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4928258967629048E-2"/>
          <c:y val="0.2462037037037037"/>
          <c:w val="0.67611329833770784"/>
          <c:h val="0.60841061533974916"/>
        </c:manualLayout>
      </c:layout>
      <c:scatterChart>
        <c:scatterStyle val="smoothMarker"/>
        <c:varyColors val="0"/>
        <c:ser>
          <c:idx val="0"/>
          <c:order val="0"/>
          <c:tx>
            <c:strRef>
              <c:f>Лист1!$S$1</c:f>
              <c:strCache>
                <c:ptCount val="1"/>
                <c:pt idx="0">
                  <c:v>Случайный массив</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Лист1!$R$2:$R$9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Лист1!$S$2:$S$9</c:f>
              <c:numCache>
                <c:formatCode>General</c:formatCode>
                <c:ptCount val="8"/>
                <c:pt idx="0">
                  <c:v>7.0000000000000001E-3</c:v>
                </c:pt>
                <c:pt idx="1">
                  <c:v>0.03</c:v>
                </c:pt>
                <c:pt idx="2">
                  <c:v>0.121</c:v>
                </c:pt>
                <c:pt idx="3">
                  <c:v>0.188</c:v>
                </c:pt>
                <c:pt idx="4">
                  <c:v>0.754</c:v>
                </c:pt>
                <c:pt idx="5">
                  <c:v>1.7150000000000001</c:v>
                </c:pt>
                <c:pt idx="6">
                  <c:v>3.0409999999999999</c:v>
                </c:pt>
                <c:pt idx="7">
                  <c:v>6.8789999999999996</c:v>
                </c:pt>
              </c:numCache>
            </c:numRef>
          </c:yVal>
          <c:smooth val="1"/>
          <c:extLst>
            <c:ext xmlns:c16="http://schemas.microsoft.com/office/drawing/2014/chart" uri="{C3380CC4-5D6E-409C-BE32-E72D297353CC}">
              <c16:uniqueId val="{00000000-136F-4295-848B-319A78450BC9}"/>
            </c:ext>
          </c:extLst>
        </c:ser>
        <c:ser>
          <c:idx val="1"/>
          <c:order val="1"/>
          <c:tx>
            <c:strRef>
              <c:f>Лист1!$T$1</c:f>
              <c:strCache>
                <c:ptCount val="1"/>
                <c:pt idx="0">
                  <c:v>Прямой</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Лист1!$R$2:$R$9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Лист1!$T$2:$T$9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1-136F-4295-848B-319A78450BC9}"/>
            </c:ext>
          </c:extLst>
        </c:ser>
        <c:ser>
          <c:idx val="2"/>
          <c:order val="2"/>
          <c:tx>
            <c:strRef>
              <c:f>Лист1!$U$1</c:f>
              <c:strCache>
                <c:ptCount val="1"/>
                <c:pt idx="0">
                  <c:v>Обратный</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Лист1!$R$2:$R$9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Лист1!$U$2:$U$9</c:f>
              <c:numCache>
                <c:formatCode>General</c:formatCode>
                <c:ptCount val="8"/>
                <c:pt idx="0">
                  <c:v>1.4E-2</c:v>
                </c:pt>
                <c:pt idx="1">
                  <c:v>5.8000000000000003E-2</c:v>
                </c:pt>
                <c:pt idx="2">
                  <c:v>0.23300000000000001</c:v>
                </c:pt>
                <c:pt idx="3">
                  <c:v>0.36199999999999999</c:v>
                </c:pt>
                <c:pt idx="4">
                  <c:v>1.4450000000000001</c:v>
                </c:pt>
                <c:pt idx="5">
                  <c:v>3.339</c:v>
                </c:pt>
                <c:pt idx="6">
                  <c:v>6.077</c:v>
                </c:pt>
                <c:pt idx="7">
                  <c:v>13.759</c:v>
                </c:pt>
              </c:numCache>
            </c:numRef>
          </c:yVal>
          <c:smooth val="1"/>
          <c:extLst>
            <c:ext xmlns:c16="http://schemas.microsoft.com/office/drawing/2014/chart" uri="{C3380CC4-5D6E-409C-BE32-E72D297353CC}">
              <c16:uniqueId val="{00000002-136F-4295-848B-319A78450BC9}"/>
            </c:ext>
          </c:extLst>
        </c:ser>
        <c:dLbls>
          <c:showLegendKey val="0"/>
          <c:showVal val="0"/>
          <c:showCatName val="0"/>
          <c:showSerName val="0"/>
          <c:showPercent val="0"/>
          <c:showBubbleSize val="0"/>
        </c:dLbls>
        <c:axId val="59830704"/>
        <c:axId val="59826864"/>
      </c:scatterChart>
      <c:valAx>
        <c:axId val="5983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26864"/>
        <c:crosses val="autoZero"/>
        <c:crossBetween val="midCat"/>
      </c:valAx>
      <c:valAx>
        <c:axId val="5982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секунд</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30704"/>
        <c:crosses val="autoZero"/>
        <c:crossBetween val="midCat"/>
      </c:valAx>
      <c:spPr>
        <a:noFill/>
        <a:ln>
          <a:noFill/>
        </a:ln>
        <a:effectLst/>
      </c:spPr>
    </c:plotArea>
    <c:legend>
      <c:legendPos val="r"/>
      <c:layout>
        <c:manualLayout>
          <c:xMode val="edge"/>
          <c:yMode val="edge"/>
          <c:x val="0.7842622288859542"/>
          <c:y val="0.32072834645669296"/>
          <c:w val="0.19907110444737913"/>
          <c:h val="0.40533823834269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Константное время работы квадратичных* сортировок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413692038495189"/>
          <c:y val="0.22305555555555556"/>
          <c:w val="0.68333508311461066"/>
          <c:h val="0.61766987459900846"/>
        </c:manualLayout>
      </c:layout>
      <c:scatterChart>
        <c:scatterStyle val="smoothMarker"/>
        <c:varyColors val="0"/>
        <c:ser>
          <c:idx val="0"/>
          <c:order val="0"/>
          <c:tx>
            <c:v>Insert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Лист1!$R$2:$R$9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Лист1!$V$2:$V$9</c:f>
              <c:numCache>
                <c:formatCode>General</c:formatCode>
                <c:ptCount val="8"/>
                <c:pt idx="0">
                  <c:v>7.0000000000000004E-11</c:v>
                </c:pt>
                <c:pt idx="1">
                  <c:v>7.5E-11</c:v>
                </c:pt>
                <c:pt idx="2">
                  <c:v>7.5624999999999997E-11</c:v>
                </c:pt>
                <c:pt idx="3">
                  <c:v>7.5199999999999996E-11</c:v>
                </c:pt>
                <c:pt idx="4">
                  <c:v>7.5400000000000006E-11</c:v>
                </c:pt>
                <c:pt idx="5">
                  <c:v>7.6222222222222226E-11</c:v>
                </c:pt>
                <c:pt idx="6">
                  <c:v>7.6025000000000004E-11</c:v>
                </c:pt>
                <c:pt idx="7">
                  <c:v>7.6433333333333333E-11</c:v>
                </c:pt>
              </c:numCache>
            </c:numRef>
          </c:yVal>
          <c:smooth val="1"/>
          <c:extLst>
            <c:ext xmlns:c16="http://schemas.microsoft.com/office/drawing/2014/chart" uri="{C3380CC4-5D6E-409C-BE32-E72D297353CC}">
              <c16:uniqueId val="{00000000-BB07-4A2A-AB84-E64BFF67BE46}"/>
            </c:ext>
          </c:extLst>
        </c:ser>
        <c:ser>
          <c:idx val="1"/>
          <c:order val="1"/>
          <c:tx>
            <c:v>Select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Лист1!$R$2:$R$9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Лист1!$Q$2:$Q$9</c:f>
              <c:numCache>
                <c:formatCode>General</c:formatCode>
                <c:ptCount val="8"/>
                <c:pt idx="0">
                  <c:v>1.4000000000000001E-10</c:v>
                </c:pt>
                <c:pt idx="1">
                  <c:v>1.4000000000000001E-10</c:v>
                </c:pt>
                <c:pt idx="2">
                  <c:v>1.4000000000000001E-10</c:v>
                </c:pt>
                <c:pt idx="3">
                  <c:v>1.3919999999999999E-10</c:v>
                </c:pt>
                <c:pt idx="4">
                  <c:v>1.376E-10</c:v>
                </c:pt>
                <c:pt idx="5">
                  <c:v>1.3893333333333332E-10</c:v>
                </c:pt>
                <c:pt idx="6">
                  <c:v>1.3895E-10</c:v>
                </c:pt>
                <c:pt idx="7">
                  <c:v>1.3874444444444444E-10</c:v>
                </c:pt>
              </c:numCache>
            </c:numRef>
          </c:yVal>
          <c:smooth val="1"/>
          <c:extLst>
            <c:ext xmlns:c16="http://schemas.microsoft.com/office/drawing/2014/chart" uri="{C3380CC4-5D6E-409C-BE32-E72D297353CC}">
              <c16:uniqueId val="{00000001-BB07-4A2A-AB84-E64BFF67BE46}"/>
            </c:ext>
          </c:extLst>
        </c:ser>
        <c:ser>
          <c:idx val="2"/>
          <c:order val="2"/>
          <c:tx>
            <c:v>Bubble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Лист1!$H$2:$H$9</c:f>
              <c:numCache>
                <c:formatCode>General</c:formatCode>
                <c:ptCount val="8"/>
                <c:pt idx="0">
                  <c:v>10000</c:v>
                </c:pt>
                <c:pt idx="1">
                  <c:v>20000</c:v>
                </c:pt>
                <c:pt idx="2">
                  <c:v>40000</c:v>
                </c:pt>
                <c:pt idx="3">
                  <c:v>50000</c:v>
                </c:pt>
                <c:pt idx="4">
                  <c:v>100000</c:v>
                </c:pt>
                <c:pt idx="5">
                  <c:v>150000</c:v>
                </c:pt>
                <c:pt idx="6">
                  <c:v>200000</c:v>
                </c:pt>
                <c:pt idx="7">
                  <c:v>300000</c:v>
                </c:pt>
              </c:numCache>
            </c:numRef>
          </c:xVal>
          <c:yVal>
            <c:numRef>
              <c:f>Лист1!$L$2:$L$9</c:f>
              <c:numCache>
                <c:formatCode>General</c:formatCode>
                <c:ptCount val="8"/>
                <c:pt idx="0">
                  <c:v>2.3000000000000001E-10</c:v>
                </c:pt>
                <c:pt idx="1">
                  <c:v>2.1000000000000002E-10</c:v>
                </c:pt>
                <c:pt idx="2">
                  <c:v>4.6749999999999999E-10</c:v>
                </c:pt>
                <c:pt idx="3">
                  <c:v>6.6839999999999999E-10</c:v>
                </c:pt>
                <c:pt idx="4">
                  <c:v>9.4670000000000005E-10</c:v>
                </c:pt>
                <c:pt idx="5">
                  <c:v>9.9337777777777781E-10</c:v>
                </c:pt>
                <c:pt idx="6">
                  <c:v>1.0223499999999999E-9</c:v>
                </c:pt>
                <c:pt idx="7">
                  <c:v>1.0330777777777778E-9</c:v>
                </c:pt>
              </c:numCache>
            </c:numRef>
          </c:yVal>
          <c:smooth val="1"/>
          <c:extLst>
            <c:ext xmlns:c16="http://schemas.microsoft.com/office/drawing/2014/chart" uri="{C3380CC4-5D6E-409C-BE32-E72D297353CC}">
              <c16:uniqueId val="{00000002-BB07-4A2A-AB84-E64BFF67BE46}"/>
            </c:ext>
          </c:extLst>
        </c:ser>
        <c:dLbls>
          <c:showLegendKey val="0"/>
          <c:showVal val="0"/>
          <c:showCatName val="0"/>
          <c:showSerName val="0"/>
          <c:showPercent val="0"/>
          <c:showBubbleSize val="0"/>
        </c:dLbls>
        <c:axId val="91871024"/>
        <c:axId val="91893104"/>
      </c:scatterChart>
      <c:valAx>
        <c:axId val="9187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a:t>
                </a:r>
                <a:r>
                  <a:rPr lang="ru-RU" baseline="0"/>
                  <a:t> элементов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1893104"/>
        <c:crosses val="autoZero"/>
        <c:crossBetween val="midCat"/>
      </c:valAx>
      <c:valAx>
        <c:axId val="9189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t/n^2</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1871024"/>
        <c:crosses val="autoZero"/>
        <c:crossBetween val="midCat"/>
      </c:valAx>
      <c:spPr>
        <a:noFill/>
        <a:ln>
          <a:noFill/>
        </a:ln>
        <a:effectLst/>
      </c:spPr>
    </c:plotArea>
    <c:legend>
      <c:legendPos val="r"/>
      <c:layout>
        <c:manualLayout>
          <c:xMode val="edge"/>
          <c:yMode val="edge"/>
          <c:x val="0.82880533683289581"/>
          <c:y val="0.33461723534558185"/>
          <c:w val="0.15452799650043744"/>
          <c:h val="0.25752478856809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Зависимость времени сортировки слиянием от числа элементов</a:t>
            </a:r>
          </a:p>
        </c:rich>
      </c:tx>
      <c:layout>
        <c:manualLayout>
          <c:xMode val="edge"/>
          <c:yMode val="edge"/>
          <c:x val="0.11142745609452734"/>
          <c:y val="3.93071419838964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8.2879591550864704E-2"/>
          <c:y val="0.23173881487419398"/>
          <c:w val="0.69832122580319422"/>
          <c:h val="0.64625614947856136"/>
        </c:manualLayout>
      </c:layout>
      <c:scatterChart>
        <c:scatterStyle val="smoothMarker"/>
        <c:varyColors val="0"/>
        <c:ser>
          <c:idx val="0"/>
          <c:order val="0"/>
          <c:tx>
            <c:v>Случайный массив</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Лист1!$J$12:$J$24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Лист1!$K$12:$K$24</c:f>
              <c:numCache>
                <c:formatCode>General</c:formatCode>
                <c:ptCount val="13"/>
                <c:pt idx="0">
                  <c:v>1.2999999999999999E-2</c:v>
                </c:pt>
                <c:pt idx="1">
                  <c:v>2.5000000000000001E-2</c:v>
                </c:pt>
                <c:pt idx="2">
                  <c:v>5.0999999999999997E-2</c:v>
                </c:pt>
                <c:pt idx="3">
                  <c:v>6.5000000000000002E-2</c:v>
                </c:pt>
                <c:pt idx="4">
                  <c:v>0.129</c:v>
                </c:pt>
                <c:pt idx="5">
                  <c:v>0.26</c:v>
                </c:pt>
                <c:pt idx="6">
                  <c:v>0.52</c:v>
                </c:pt>
                <c:pt idx="7">
                  <c:v>0.65100000000000002</c:v>
                </c:pt>
                <c:pt idx="8">
                  <c:v>1.3049999999999999</c:v>
                </c:pt>
                <c:pt idx="9">
                  <c:v>2.6360000000000001</c:v>
                </c:pt>
                <c:pt idx="10">
                  <c:v>5.31</c:v>
                </c:pt>
                <c:pt idx="11">
                  <c:v>6.7439999999999998</c:v>
                </c:pt>
                <c:pt idx="12">
                  <c:v>13.693</c:v>
                </c:pt>
              </c:numCache>
            </c:numRef>
          </c:yVal>
          <c:smooth val="1"/>
          <c:extLst>
            <c:ext xmlns:c16="http://schemas.microsoft.com/office/drawing/2014/chart" uri="{C3380CC4-5D6E-409C-BE32-E72D297353CC}">
              <c16:uniqueId val="{00000000-93B6-4FBF-9A0D-65EDE09696E0}"/>
            </c:ext>
          </c:extLst>
        </c:ser>
        <c:ser>
          <c:idx val="1"/>
          <c:order val="1"/>
          <c:tx>
            <c:v>Прямой массив</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Лист1!$J$12:$J$24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Лист1!$L$12:$L$24</c:f>
              <c:numCache>
                <c:formatCode>General</c:formatCode>
                <c:ptCount val="13"/>
                <c:pt idx="0">
                  <c:v>7.0000000000000001E-3</c:v>
                </c:pt>
                <c:pt idx="1">
                  <c:v>1.4E-2</c:v>
                </c:pt>
                <c:pt idx="2">
                  <c:v>2.8000000000000001E-2</c:v>
                </c:pt>
                <c:pt idx="3">
                  <c:v>3.5999999999999997E-2</c:v>
                </c:pt>
                <c:pt idx="4">
                  <c:v>7.0999999999999994E-2</c:v>
                </c:pt>
                <c:pt idx="5">
                  <c:v>0.14199999999999999</c:v>
                </c:pt>
                <c:pt idx="6">
                  <c:v>0.28299999999999997</c:v>
                </c:pt>
                <c:pt idx="7">
                  <c:v>0.35499999999999998</c:v>
                </c:pt>
                <c:pt idx="8">
                  <c:v>0.73399999999999999</c:v>
                </c:pt>
                <c:pt idx="9">
                  <c:v>1.4430000000000001</c:v>
                </c:pt>
                <c:pt idx="10">
                  <c:v>2.9220000000000002</c:v>
                </c:pt>
                <c:pt idx="11">
                  <c:v>3.8</c:v>
                </c:pt>
                <c:pt idx="12">
                  <c:v>7.7220000000000004</c:v>
                </c:pt>
              </c:numCache>
            </c:numRef>
          </c:yVal>
          <c:smooth val="1"/>
          <c:extLst>
            <c:ext xmlns:c16="http://schemas.microsoft.com/office/drawing/2014/chart" uri="{C3380CC4-5D6E-409C-BE32-E72D297353CC}">
              <c16:uniqueId val="{00000001-93B6-4FBF-9A0D-65EDE09696E0}"/>
            </c:ext>
          </c:extLst>
        </c:ser>
        <c:ser>
          <c:idx val="2"/>
          <c:order val="2"/>
          <c:tx>
            <c:v>Обратный массив</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Лист1!$J$12:$J$24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Лист1!$M$12:$M$24</c:f>
              <c:numCache>
                <c:formatCode>General</c:formatCode>
                <c:ptCount val="13"/>
                <c:pt idx="0">
                  <c:v>7.0000000000000001E-3</c:v>
                </c:pt>
                <c:pt idx="1">
                  <c:v>1.4E-2</c:v>
                </c:pt>
                <c:pt idx="2">
                  <c:v>2.8000000000000001E-2</c:v>
                </c:pt>
                <c:pt idx="3">
                  <c:v>3.5000000000000003E-2</c:v>
                </c:pt>
                <c:pt idx="4">
                  <c:v>6.9000000000000006E-2</c:v>
                </c:pt>
                <c:pt idx="5">
                  <c:v>0.13900000000000001</c:v>
                </c:pt>
                <c:pt idx="6">
                  <c:v>0.29099999999999998</c:v>
                </c:pt>
                <c:pt idx="7">
                  <c:v>0.35699999999999998</c:v>
                </c:pt>
                <c:pt idx="8">
                  <c:v>0.70599999999999996</c:v>
                </c:pt>
                <c:pt idx="9">
                  <c:v>1.41</c:v>
                </c:pt>
                <c:pt idx="10">
                  <c:v>2.8620000000000001</c:v>
                </c:pt>
                <c:pt idx="11">
                  <c:v>3.65</c:v>
                </c:pt>
                <c:pt idx="12">
                  <c:v>7.45</c:v>
                </c:pt>
              </c:numCache>
            </c:numRef>
          </c:yVal>
          <c:smooth val="1"/>
          <c:extLst>
            <c:ext xmlns:c16="http://schemas.microsoft.com/office/drawing/2014/chart" uri="{C3380CC4-5D6E-409C-BE32-E72D297353CC}">
              <c16:uniqueId val="{00000002-93B6-4FBF-9A0D-65EDE09696E0}"/>
            </c:ext>
          </c:extLst>
        </c:ser>
        <c:dLbls>
          <c:showLegendKey val="0"/>
          <c:showVal val="0"/>
          <c:showCatName val="0"/>
          <c:showSerName val="0"/>
          <c:showPercent val="0"/>
          <c:showBubbleSize val="0"/>
        </c:dLbls>
        <c:axId val="33699280"/>
        <c:axId val="33717520"/>
      </c:scatterChart>
      <c:valAx>
        <c:axId val="33699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layout>
            <c:manualLayout>
              <c:xMode val="edge"/>
              <c:yMode val="edge"/>
              <c:x val="0.33802670801242335"/>
              <c:y val="0.9284411932657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17520"/>
        <c:crosses val="autoZero"/>
        <c:crossBetween val="midCat"/>
      </c:valAx>
      <c:valAx>
        <c:axId val="3371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en-US" baseline="0"/>
                  <a:t> </a:t>
                </a:r>
                <a:r>
                  <a:rPr lang="ru-RU" baseline="0"/>
                  <a:t>секунд</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699280"/>
        <c:crosses val="autoZero"/>
        <c:crossBetween val="midCat"/>
      </c:valAx>
      <c:spPr>
        <a:noFill/>
        <a:ln>
          <a:noFill/>
        </a:ln>
        <a:effectLst/>
      </c:spPr>
    </c:plotArea>
    <c:legend>
      <c:legendPos val="r"/>
      <c:layout>
        <c:manualLayout>
          <c:xMode val="edge"/>
          <c:yMode val="edge"/>
          <c:x val="0.78982484175601853"/>
          <c:y val="0.35289983023647736"/>
          <c:w val="0.20160456689459677"/>
          <c:h val="0.419561825605132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быстрой сортировки от числа элементов</a:t>
            </a:r>
          </a:p>
        </c:rich>
      </c:tx>
      <c:layout>
        <c:manualLayout>
          <c:xMode val="edge"/>
          <c:yMode val="edge"/>
          <c:x val="9.2077497750898435E-2"/>
          <c:y val="2.77778464505123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7.2785140387612982E-2"/>
          <c:y val="0.19280629082669304"/>
          <c:w val="0.75272044902628465"/>
          <c:h val="0.67857558408704577"/>
        </c:manualLayout>
      </c:layout>
      <c:scatterChart>
        <c:scatterStyle val="smoothMarker"/>
        <c:varyColors val="0"/>
        <c:ser>
          <c:idx val="0"/>
          <c:order val="0"/>
          <c:tx>
            <c:v>Случайный массив</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Лист1!$O$12:$O$24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Лист1!$P$12:$P$24</c:f>
              <c:numCache>
                <c:formatCode>General</c:formatCode>
                <c:ptCount val="13"/>
                <c:pt idx="0">
                  <c:v>4.0000000000000001E-3</c:v>
                </c:pt>
                <c:pt idx="1">
                  <c:v>8.9999999999999993E-3</c:v>
                </c:pt>
                <c:pt idx="2">
                  <c:v>0.02</c:v>
                </c:pt>
                <c:pt idx="3">
                  <c:v>2.4E-2</c:v>
                </c:pt>
                <c:pt idx="4">
                  <c:v>5.1999999999999998E-2</c:v>
                </c:pt>
                <c:pt idx="5">
                  <c:v>0.113</c:v>
                </c:pt>
                <c:pt idx="6">
                  <c:v>0.27800000000000002</c:v>
                </c:pt>
                <c:pt idx="7">
                  <c:v>0.377</c:v>
                </c:pt>
                <c:pt idx="8">
                  <c:v>1.0720000000000001</c:v>
                </c:pt>
                <c:pt idx="9">
                  <c:v>3.387</c:v>
                </c:pt>
                <c:pt idx="10">
                  <c:v>11.728999999999999</c:v>
                </c:pt>
                <c:pt idx="11">
                  <c:v>17.783999999999999</c:v>
                </c:pt>
                <c:pt idx="12">
                  <c:v>63.326999999999998</c:v>
                </c:pt>
              </c:numCache>
            </c:numRef>
          </c:yVal>
          <c:smooth val="1"/>
          <c:extLst>
            <c:ext xmlns:c16="http://schemas.microsoft.com/office/drawing/2014/chart" uri="{C3380CC4-5D6E-409C-BE32-E72D297353CC}">
              <c16:uniqueId val="{00000000-63DA-4298-9C8C-A52F39F3580A}"/>
            </c:ext>
          </c:extLst>
        </c:ser>
        <c:ser>
          <c:idx val="1"/>
          <c:order val="1"/>
          <c:tx>
            <c:strRef>
              <c:f>Лист1!$Q$11</c:f>
              <c:strCache>
                <c:ptCount val="1"/>
                <c:pt idx="0">
                  <c:v>Прямой</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Лист1!$O$12:$O$24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Лист1!$Q$12:$Q$24</c:f>
              <c:numCache>
                <c:formatCode>General</c:formatCode>
                <c:ptCount val="13"/>
                <c:pt idx="0">
                  <c:v>1E-3</c:v>
                </c:pt>
                <c:pt idx="1">
                  <c:v>1E-3</c:v>
                </c:pt>
                <c:pt idx="2">
                  <c:v>3.0000000000000001E-3</c:v>
                </c:pt>
                <c:pt idx="3">
                  <c:v>3.0000000000000001E-3</c:v>
                </c:pt>
                <c:pt idx="4">
                  <c:v>7.0000000000000001E-3</c:v>
                </c:pt>
                <c:pt idx="5">
                  <c:v>1.4999999999999999E-2</c:v>
                </c:pt>
                <c:pt idx="6">
                  <c:v>3.1E-2</c:v>
                </c:pt>
                <c:pt idx="7">
                  <c:v>0.04</c:v>
                </c:pt>
                <c:pt idx="8">
                  <c:v>8.4000000000000005E-2</c:v>
                </c:pt>
                <c:pt idx="9">
                  <c:v>0.17499999999999999</c:v>
                </c:pt>
                <c:pt idx="10">
                  <c:v>0.36299999999999999</c:v>
                </c:pt>
                <c:pt idx="11">
                  <c:v>0.45600000000000002</c:v>
                </c:pt>
                <c:pt idx="12">
                  <c:v>0.94399999999999995</c:v>
                </c:pt>
              </c:numCache>
            </c:numRef>
          </c:yVal>
          <c:smooth val="1"/>
          <c:extLst>
            <c:ext xmlns:c16="http://schemas.microsoft.com/office/drawing/2014/chart" uri="{C3380CC4-5D6E-409C-BE32-E72D297353CC}">
              <c16:uniqueId val="{00000001-63DA-4298-9C8C-A52F39F3580A}"/>
            </c:ext>
          </c:extLst>
        </c:ser>
        <c:ser>
          <c:idx val="2"/>
          <c:order val="2"/>
          <c:tx>
            <c:strRef>
              <c:f>Лист1!$R$11</c:f>
              <c:strCache>
                <c:ptCount val="1"/>
                <c:pt idx="0">
                  <c:v>Обратный</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Лист1!$O$12:$O$24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Лист1!$R$12:$R$24</c:f>
              <c:numCache>
                <c:formatCode>General</c:formatCode>
                <c:ptCount val="13"/>
                <c:pt idx="0">
                  <c:v>1E-3</c:v>
                </c:pt>
                <c:pt idx="1">
                  <c:v>4.0000000000000001E-3</c:v>
                </c:pt>
                <c:pt idx="2">
                  <c:v>8.0000000000000002E-3</c:v>
                </c:pt>
                <c:pt idx="3">
                  <c:v>0.01</c:v>
                </c:pt>
                <c:pt idx="4">
                  <c:v>2.1999999999999999E-2</c:v>
                </c:pt>
                <c:pt idx="5">
                  <c:v>4.7E-2</c:v>
                </c:pt>
                <c:pt idx="6">
                  <c:v>0.1</c:v>
                </c:pt>
                <c:pt idx="7">
                  <c:v>0.125</c:v>
                </c:pt>
                <c:pt idx="8">
                  <c:v>0.26100000000000001</c:v>
                </c:pt>
                <c:pt idx="9">
                  <c:v>0.55000000000000004</c:v>
                </c:pt>
                <c:pt idx="10">
                  <c:v>1.159</c:v>
                </c:pt>
                <c:pt idx="11">
                  <c:v>1.474</c:v>
                </c:pt>
                <c:pt idx="12">
                  <c:v>3.097</c:v>
                </c:pt>
              </c:numCache>
            </c:numRef>
          </c:yVal>
          <c:smooth val="1"/>
          <c:extLst>
            <c:ext xmlns:c16="http://schemas.microsoft.com/office/drawing/2014/chart" uri="{C3380CC4-5D6E-409C-BE32-E72D297353CC}">
              <c16:uniqueId val="{00000002-63DA-4298-9C8C-A52F39F3580A}"/>
            </c:ext>
          </c:extLst>
        </c:ser>
        <c:dLbls>
          <c:showLegendKey val="0"/>
          <c:showVal val="0"/>
          <c:showCatName val="0"/>
          <c:showSerName val="0"/>
          <c:showPercent val="0"/>
          <c:showBubbleSize val="0"/>
        </c:dLbls>
        <c:axId val="1767406688"/>
        <c:axId val="1767398048"/>
      </c:scatterChart>
      <c:valAx>
        <c:axId val="176740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7398048"/>
        <c:crosses val="autoZero"/>
        <c:crossBetween val="midCat"/>
      </c:valAx>
      <c:valAx>
        <c:axId val="176739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секунд</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7406688"/>
        <c:crosses val="autoZero"/>
        <c:crossBetween val="midCat"/>
      </c:valAx>
      <c:spPr>
        <a:noFill/>
        <a:ln>
          <a:noFill/>
        </a:ln>
        <a:effectLst/>
      </c:spPr>
    </c:plotArea>
    <c:legend>
      <c:legendPos val="r"/>
      <c:layout>
        <c:manualLayout>
          <c:xMode val="edge"/>
          <c:yMode val="edge"/>
          <c:x val="0.82008474096206818"/>
          <c:y val="0.26229032497311461"/>
          <c:w val="0.16898016085996811"/>
          <c:h val="0.50492929455246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Зависимость времени работы гибридной быстрой сортировки от числа элементов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0444006999125109"/>
          <c:y val="0.20558449424591158"/>
          <c:w val="0.69128837588483261"/>
          <c:h val="0.65418320447500611"/>
        </c:manualLayout>
      </c:layout>
      <c:scatterChart>
        <c:scatterStyle val="smoothMarker"/>
        <c:varyColors val="0"/>
        <c:ser>
          <c:idx val="0"/>
          <c:order val="0"/>
          <c:tx>
            <c:strRef>
              <c:f>Лист1!$P$11</c:f>
              <c:strCache>
                <c:ptCount val="1"/>
                <c:pt idx="0">
                  <c:v>Случайный массив</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Лист1!$T$12:$T$24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Лист1!$U$12:$U$24</c:f>
              <c:numCache>
                <c:formatCode>General</c:formatCode>
                <c:ptCount val="13"/>
                <c:pt idx="0">
                  <c:v>4.0000000000000001E-3</c:v>
                </c:pt>
                <c:pt idx="1">
                  <c:v>8.9999999999999993E-3</c:v>
                </c:pt>
                <c:pt idx="2">
                  <c:v>0.02</c:v>
                </c:pt>
                <c:pt idx="3">
                  <c:v>2.4E-2</c:v>
                </c:pt>
                <c:pt idx="4">
                  <c:v>5.1999999999999998E-2</c:v>
                </c:pt>
                <c:pt idx="5">
                  <c:v>0.113</c:v>
                </c:pt>
                <c:pt idx="6">
                  <c:v>0.27800000000000002</c:v>
                </c:pt>
                <c:pt idx="7">
                  <c:v>0.377</c:v>
                </c:pt>
                <c:pt idx="8">
                  <c:v>1.0680000000000001</c:v>
                </c:pt>
                <c:pt idx="9">
                  <c:v>3.3759999999999999</c:v>
                </c:pt>
                <c:pt idx="10">
                  <c:v>11.689</c:v>
                </c:pt>
                <c:pt idx="11">
                  <c:v>17.759</c:v>
                </c:pt>
                <c:pt idx="12">
                  <c:v>63.326999999999998</c:v>
                </c:pt>
              </c:numCache>
            </c:numRef>
          </c:yVal>
          <c:smooth val="1"/>
          <c:extLst>
            <c:ext xmlns:c16="http://schemas.microsoft.com/office/drawing/2014/chart" uri="{C3380CC4-5D6E-409C-BE32-E72D297353CC}">
              <c16:uniqueId val="{00000000-B9CF-40C1-9607-80AF096695D8}"/>
            </c:ext>
          </c:extLst>
        </c:ser>
        <c:ser>
          <c:idx val="1"/>
          <c:order val="1"/>
          <c:tx>
            <c:strRef>
              <c:f>Лист1!$V$11</c:f>
              <c:strCache>
                <c:ptCount val="1"/>
                <c:pt idx="0">
                  <c:v>Прямой</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Лист1!$T$12:$T$24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Лист1!$V$12:$V$24</c:f>
              <c:numCache>
                <c:formatCode>General</c:formatCode>
                <c:ptCount val="13"/>
                <c:pt idx="0">
                  <c:v>1E-3</c:v>
                </c:pt>
                <c:pt idx="1">
                  <c:v>1E-3</c:v>
                </c:pt>
                <c:pt idx="2">
                  <c:v>3.0000000000000001E-3</c:v>
                </c:pt>
                <c:pt idx="3">
                  <c:v>3.0000000000000001E-3</c:v>
                </c:pt>
                <c:pt idx="4">
                  <c:v>7.0000000000000001E-3</c:v>
                </c:pt>
                <c:pt idx="5">
                  <c:v>1.4999999999999999E-2</c:v>
                </c:pt>
                <c:pt idx="6">
                  <c:v>3.1E-2</c:v>
                </c:pt>
                <c:pt idx="7">
                  <c:v>0.04</c:v>
                </c:pt>
                <c:pt idx="8">
                  <c:v>8.4000000000000005E-2</c:v>
                </c:pt>
                <c:pt idx="9">
                  <c:v>0.17499999999999999</c:v>
                </c:pt>
                <c:pt idx="10">
                  <c:v>0.36299999999999999</c:v>
                </c:pt>
                <c:pt idx="11">
                  <c:v>0.45600000000000002</c:v>
                </c:pt>
                <c:pt idx="12">
                  <c:v>0.94399999999999995</c:v>
                </c:pt>
              </c:numCache>
            </c:numRef>
          </c:yVal>
          <c:smooth val="1"/>
          <c:extLst>
            <c:ext xmlns:c16="http://schemas.microsoft.com/office/drawing/2014/chart" uri="{C3380CC4-5D6E-409C-BE32-E72D297353CC}">
              <c16:uniqueId val="{00000001-B9CF-40C1-9607-80AF096695D8}"/>
            </c:ext>
          </c:extLst>
        </c:ser>
        <c:ser>
          <c:idx val="2"/>
          <c:order val="2"/>
          <c:tx>
            <c:strRef>
              <c:f>Лист1!$W$11</c:f>
              <c:strCache>
                <c:ptCount val="1"/>
                <c:pt idx="0">
                  <c:v>Обратный</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Лист1!$T$12:$T$24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Лист1!$W$12:$W$24</c:f>
              <c:numCache>
                <c:formatCode>General</c:formatCode>
                <c:ptCount val="13"/>
                <c:pt idx="0">
                  <c:v>1E-3</c:v>
                </c:pt>
                <c:pt idx="1">
                  <c:v>4.0000000000000001E-3</c:v>
                </c:pt>
                <c:pt idx="2">
                  <c:v>8.0000000000000002E-3</c:v>
                </c:pt>
                <c:pt idx="3">
                  <c:v>0.01</c:v>
                </c:pt>
                <c:pt idx="4">
                  <c:v>2.1000000000000001E-2</c:v>
                </c:pt>
                <c:pt idx="5">
                  <c:v>4.4999999999999998E-2</c:v>
                </c:pt>
                <c:pt idx="6">
                  <c:v>9.8000000000000004E-2</c:v>
                </c:pt>
                <c:pt idx="7">
                  <c:v>0.11899999999999999</c:v>
                </c:pt>
                <c:pt idx="8">
                  <c:v>0.25600000000000001</c:v>
                </c:pt>
                <c:pt idx="9">
                  <c:v>0.53100000000000003</c:v>
                </c:pt>
                <c:pt idx="10">
                  <c:v>1.1240000000000001</c:v>
                </c:pt>
                <c:pt idx="11">
                  <c:v>1.4390000000000001</c:v>
                </c:pt>
                <c:pt idx="12">
                  <c:v>3.0139999999999998</c:v>
                </c:pt>
              </c:numCache>
            </c:numRef>
          </c:yVal>
          <c:smooth val="1"/>
          <c:extLst>
            <c:ext xmlns:c16="http://schemas.microsoft.com/office/drawing/2014/chart" uri="{C3380CC4-5D6E-409C-BE32-E72D297353CC}">
              <c16:uniqueId val="{00000002-B9CF-40C1-9607-80AF096695D8}"/>
            </c:ext>
          </c:extLst>
        </c:ser>
        <c:dLbls>
          <c:showLegendKey val="0"/>
          <c:showVal val="0"/>
          <c:showCatName val="0"/>
          <c:showSerName val="0"/>
          <c:showPercent val="0"/>
          <c:showBubbleSize val="0"/>
        </c:dLbls>
        <c:axId val="33716080"/>
        <c:axId val="33705520"/>
      </c:scatterChart>
      <c:valAx>
        <c:axId val="3371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05520"/>
        <c:crosses val="autoZero"/>
        <c:crossBetween val="midCat"/>
      </c:valAx>
      <c:valAx>
        <c:axId val="3370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секунд</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716080"/>
        <c:crosses val="autoZero"/>
        <c:crossBetween val="midCat"/>
      </c:valAx>
      <c:spPr>
        <a:noFill/>
        <a:ln>
          <a:noFill/>
        </a:ln>
        <a:effectLst/>
      </c:spPr>
    </c:plotArea>
    <c:legend>
      <c:legendPos val="r"/>
      <c:layout>
        <c:manualLayout>
          <c:xMode val="edge"/>
          <c:yMode val="edge"/>
          <c:x val="0.79515266841644794"/>
          <c:y val="0.23739501312335962"/>
          <c:w val="0.1881806649168854"/>
          <c:h val="0.553821084864391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Константное время работы логарифмических*</a:t>
            </a:r>
            <a:r>
              <a:rPr lang="ru-RU" baseline="0"/>
              <a:t> сортировок</a:t>
            </a:r>
            <a:endParaRPr lang="ru-RU"/>
          </a:p>
        </c:rich>
      </c:tx>
      <c:layout>
        <c:manualLayout>
          <c:xMode val="edge"/>
          <c:yMode val="edge"/>
          <c:x val="0.14746186042001369"/>
          <c:y val="3.21386872927869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1801181102362204"/>
          <c:y val="0.16245370370370371"/>
          <c:w val="0.79293263342082232"/>
          <c:h val="0.70699876057159516"/>
        </c:manualLayout>
      </c:layout>
      <c:scatterChart>
        <c:scatterStyle val="smoothMarker"/>
        <c:varyColors val="0"/>
        <c:ser>
          <c:idx val="0"/>
          <c:order val="0"/>
          <c:tx>
            <c:v>Merge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Лист1!$J$12:$J$24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Лист1!$N$12:$N$24</c:f>
              <c:numCache>
                <c:formatCode>General</c:formatCode>
                <c:ptCount val="13"/>
                <c:pt idx="0">
                  <c:v>7.8267798872635102E-9</c:v>
                </c:pt>
                <c:pt idx="1">
                  <c:v>7.0983845571099162E-9</c:v>
                </c:pt>
                <c:pt idx="2">
                  <c:v>6.8512876525014416E-9</c:v>
                </c:pt>
                <c:pt idx="3">
                  <c:v>6.8668372366485214E-9</c:v>
                </c:pt>
                <c:pt idx="4">
                  <c:v>6.4721449067755959E-9</c:v>
                </c:pt>
                <c:pt idx="5">
                  <c:v>6.210714670974005E-9</c:v>
                </c:pt>
                <c:pt idx="6">
                  <c:v>5.9275286028484002E-9</c:v>
                </c:pt>
                <c:pt idx="7">
                  <c:v>5.8507659252215372E-9</c:v>
                </c:pt>
                <c:pt idx="8">
                  <c:v>5.612059204878506E-9</c:v>
                </c:pt>
                <c:pt idx="9">
                  <c:v>5.4342679665849633E-9</c:v>
                </c:pt>
                <c:pt idx="10">
                  <c:v>5.2566977858606452E-9</c:v>
                </c:pt>
                <c:pt idx="11">
                  <c:v>5.2738127038149814E-9</c:v>
                </c:pt>
                <c:pt idx="12">
                  <c:v>5.1525046632836173E-9</c:v>
                </c:pt>
              </c:numCache>
            </c:numRef>
          </c:yVal>
          <c:smooth val="1"/>
          <c:extLst>
            <c:ext xmlns:c16="http://schemas.microsoft.com/office/drawing/2014/chart" uri="{C3380CC4-5D6E-409C-BE32-E72D297353CC}">
              <c16:uniqueId val="{00000000-B21C-4C1D-95DE-C74CB298B91F}"/>
            </c:ext>
          </c:extLst>
        </c:ser>
        <c:ser>
          <c:idx val="1"/>
          <c:order val="1"/>
          <c:tx>
            <c:v>Quick</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Лист1!$J$12:$J$24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Лист1!$S$12:$S$24</c:f>
              <c:numCache>
                <c:formatCode>General</c:formatCode>
                <c:ptCount val="13"/>
                <c:pt idx="0">
                  <c:v>2.4082399653118497E-9</c:v>
                </c:pt>
                <c:pt idx="1">
                  <c:v>2.5554184405595694E-9</c:v>
                </c:pt>
                <c:pt idx="2">
                  <c:v>2.6867794715691931E-9</c:v>
                </c:pt>
                <c:pt idx="3">
                  <c:v>2.5354475950702232E-9</c:v>
                </c:pt>
                <c:pt idx="4">
                  <c:v>2.608926629087837E-9</c:v>
                </c:pt>
                <c:pt idx="5">
                  <c:v>2.6992721454617792E-9</c:v>
                </c:pt>
                <c:pt idx="6">
                  <c:v>3.168947983830491E-9</c:v>
                </c:pt>
                <c:pt idx="7">
                  <c:v>3.3882315726705366E-9</c:v>
                </c:pt>
                <c:pt idx="8">
                  <c:v>4.6100593621683979E-9</c:v>
                </c:pt>
                <c:pt idx="9">
                  <c:v>6.9824983318752917E-9</c:v>
                </c:pt>
                <c:pt idx="10">
                  <c:v>1.1611263339050755E-8</c:v>
                </c:pt>
                <c:pt idx="11">
                  <c:v>1.3907100404010324E-8</c:v>
                </c:pt>
                <c:pt idx="12">
                  <c:v>2.3829158169266169E-8</c:v>
                </c:pt>
              </c:numCache>
            </c:numRef>
          </c:yVal>
          <c:smooth val="1"/>
          <c:extLst>
            <c:ext xmlns:c16="http://schemas.microsoft.com/office/drawing/2014/chart" uri="{C3380CC4-5D6E-409C-BE32-E72D297353CC}">
              <c16:uniqueId val="{00000001-B21C-4C1D-95DE-C74CB298B91F}"/>
            </c:ext>
          </c:extLst>
        </c:ser>
        <c:ser>
          <c:idx val="2"/>
          <c:order val="2"/>
          <c:tx>
            <c:v>Hybrid Quick</c:v>
          </c:tx>
          <c:spPr>
            <a:ln w="19050" cap="rnd">
              <a:solidFill>
                <a:srgbClr val="00B050"/>
              </a:solidFill>
              <a:prstDash val="lgDash"/>
              <a:round/>
            </a:ln>
            <a:effectLst/>
          </c:spPr>
          <c:marker>
            <c:symbol val="circle"/>
            <c:size val="5"/>
            <c:spPr>
              <a:solidFill>
                <a:schemeClr val="accent3"/>
              </a:solidFill>
              <a:ln w="9525">
                <a:solidFill>
                  <a:schemeClr val="accent3"/>
                </a:solidFill>
              </a:ln>
              <a:effectLst/>
            </c:spPr>
          </c:marker>
          <c:xVal>
            <c:numRef>
              <c:f>Лист1!$T$12:$T$24</c:f>
              <c:numCache>
                <c:formatCode>General</c:formatCode>
                <c:ptCount val="13"/>
                <c:pt idx="0">
                  <c:v>100000</c:v>
                </c:pt>
                <c:pt idx="1">
                  <c:v>200000</c:v>
                </c:pt>
                <c:pt idx="2">
                  <c:v>400000</c:v>
                </c:pt>
                <c:pt idx="3">
                  <c:v>500000</c:v>
                </c:pt>
                <c:pt idx="4">
                  <c:v>1000000</c:v>
                </c:pt>
                <c:pt idx="5">
                  <c:v>2000000</c:v>
                </c:pt>
                <c:pt idx="6">
                  <c:v>4000000</c:v>
                </c:pt>
                <c:pt idx="7">
                  <c:v>5000000</c:v>
                </c:pt>
                <c:pt idx="8">
                  <c:v>10000000</c:v>
                </c:pt>
                <c:pt idx="9">
                  <c:v>20000000</c:v>
                </c:pt>
                <c:pt idx="10">
                  <c:v>40000000</c:v>
                </c:pt>
                <c:pt idx="11">
                  <c:v>50000000</c:v>
                </c:pt>
                <c:pt idx="12">
                  <c:v>100000000</c:v>
                </c:pt>
              </c:numCache>
            </c:numRef>
          </c:xVal>
          <c:yVal>
            <c:numRef>
              <c:f>Лист1!$X$12:$X$24</c:f>
              <c:numCache>
                <c:formatCode>General</c:formatCode>
                <c:ptCount val="13"/>
                <c:pt idx="0">
                  <c:v>2.4082399653118497E-9</c:v>
                </c:pt>
                <c:pt idx="1">
                  <c:v>2.5554184405595694E-9</c:v>
                </c:pt>
                <c:pt idx="2">
                  <c:v>2.6867794715691931E-9</c:v>
                </c:pt>
                <c:pt idx="3">
                  <c:v>2.5354475950702232E-9</c:v>
                </c:pt>
                <c:pt idx="4">
                  <c:v>2.608926629087837E-9</c:v>
                </c:pt>
                <c:pt idx="5">
                  <c:v>2.6992721454617792E-9</c:v>
                </c:pt>
                <c:pt idx="6">
                  <c:v>3.168947983830491E-9</c:v>
                </c:pt>
                <c:pt idx="7">
                  <c:v>3.3882315726705366E-9</c:v>
                </c:pt>
                <c:pt idx="8">
                  <c:v>4.5928576481304555E-9</c:v>
                </c:pt>
                <c:pt idx="9">
                  <c:v>6.9598211893743679E-9</c:v>
                </c:pt>
                <c:pt idx="10">
                  <c:v>1.1571664862321109E-8</c:v>
                </c:pt>
                <c:pt idx="11">
                  <c:v>1.3887550386573289E-8</c:v>
                </c:pt>
                <c:pt idx="12">
                  <c:v>2.3829158169266169E-8</c:v>
                </c:pt>
              </c:numCache>
            </c:numRef>
          </c:yVal>
          <c:smooth val="1"/>
          <c:extLst>
            <c:ext xmlns:c16="http://schemas.microsoft.com/office/drawing/2014/chart" uri="{C3380CC4-5D6E-409C-BE32-E72D297353CC}">
              <c16:uniqueId val="{00000002-B21C-4C1D-95DE-C74CB298B91F}"/>
            </c:ext>
          </c:extLst>
        </c:ser>
        <c:dLbls>
          <c:showLegendKey val="0"/>
          <c:showVal val="0"/>
          <c:showCatName val="0"/>
          <c:showSerName val="0"/>
          <c:showPercent val="0"/>
          <c:showBubbleSize val="0"/>
        </c:dLbls>
        <c:axId val="1878749296"/>
        <c:axId val="1878751216"/>
      </c:scatterChart>
      <c:valAx>
        <c:axId val="1878749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8751216"/>
        <c:crosses val="autoZero"/>
        <c:crossBetween val="midCat"/>
      </c:valAx>
      <c:valAx>
        <c:axId val="18787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t/(nlogn</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8749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работы</a:t>
            </a:r>
            <a:r>
              <a:rPr lang="en-US"/>
              <a:t> </a:t>
            </a:r>
            <a:r>
              <a:rPr lang="ru-RU"/>
              <a:t>поразрядной сортировки в зависимости от числа элементов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7.8914916405884591E-2"/>
          <c:y val="0.21379629629629629"/>
          <c:w val="0.76350826488060741"/>
          <c:h val="0.63618839311752695"/>
        </c:manualLayout>
      </c:layout>
      <c:scatterChart>
        <c:scatterStyle val="smoothMarker"/>
        <c:varyColors val="0"/>
        <c:ser>
          <c:idx val="0"/>
          <c:order val="0"/>
          <c:tx>
            <c:v>Случайный массив</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Лист1!$L$54:$L$62</c:f>
              <c:numCache>
                <c:formatCode>General</c:formatCode>
                <c:ptCount val="9"/>
                <c:pt idx="0">
                  <c:v>10000000</c:v>
                </c:pt>
                <c:pt idx="1">
                  <c:v>20000000</c:v>
                </c:pt>
                <c:pt idx="2">
                  <c:v>40000000</c:v>
                </c:pt>
                <c:pt idx="3">
                  <c:v>50000000</c:v>
                </c:pt>
                <c:pt idx="4">
                  <c:v>100000000</c:v>
                </c:pt>
                <c:pt idx="5">
                  <c:v>200000000</c:v>
                </c:pt>
                <c:pt idx="6">
                  <c:v>500000000</c:v>
                </c:pt>
                <c:pt idx="7">
                  <c:v>750000000</c:v>
                </c:pt>
                <c:pt idx="8">
                  <c:v>1000000000</c:v>
                </c:pt>
              </c:numCache>
            </c:numRef>
          </c:xVal>
          <c:yVal>
            <c:numRef>
              <c:f>Лист1!$M$54:$M$62</c:f>
              <c:numCache>
                <c:formatCode>General</c:formatCode>
                <c:ptCount val="9"/>
                <c:pt idx="0">
                  <c:v>0.22500000000000001</c:v>
                </c:pt>
                <c:pt idx="1">
                  <c:v>0.45100000000000001</c:v>
                </c:pt>
                <c:pt idx="2">
                  <c:v>0.90600000000000003</c:v>
                </c:pt>
                <c:pt idx="3">
                  <c:v>1.143</c:v>
                </c:pt>
                <c:pt idx="4">
                  <c:v>2.2789999999999999</c:v>
                </c:pt>
                <c:pt idx="5">
                  <c:v>4.5140000000000002</c:v>
                </c:pt>
                <c:pt idx="6">
                  <c:v>11.202</c:v>
                </c:pt>
                <c:pt idx="7">
                  <c:v>16.797000000000001</c:v>
                </c:pt>
                <c:pt idx="8">
                  <c:v>22.402999999999999</c:v>
                </c:pt>
              </c:numCache>
            </c:numRef>
          </c:yVal>
          <c:smooth val="1"/>
          <c:extLst>
            <c:ext xmlns:c16="http://schemas.microsoft.com/office/drawing/2014/chart" uri="{C3380CC4-5D6E-409C-BE32-E72D297353CC}">
              <c16:uniqueId val="{00000000-04E9-42DD-B667-A528C1EF014B}"/>
            </c:ext>
          </c:extLst>
        </c:ser>
        <c:ser>
          <c:idx val="1"/>
          <c:order val="1"/>
          <c:tx>
            <c:strRef>
              <c:f>Лист1!$N$53</c:f>
              <c:strCache>
                <c:ptCount val="1"/>
                <c:pt idx="0">
                  <c:v>Прямой</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Лист1!$L$54:$L$62</c:f>
              <c:numCache>
                <c:formatCode>General</c:formatCode>
                <c:ptCount val="9"/>
                <c:pt idx="0">
                  <c:v>10000000</c:v>
                </c:pt>
                <c:pt idx="1">
                  <c:v>20000000</c:v>
                </c:pt>
                <c:pt idx="2">
                  <c:v>40000000</c:v>
                </c:pt>
                <c:pt idx="3">
                  <c:v>50000000</c:v>
                </c:pt>
                <c:pt idx="4">
                  <c:v>100000000</c:v>
                </c:pt>
                <c:pt idx="5">
                  <c:v>200000000</c:v>
                </c:pt>
                <c:pt idx="6">
                  <c:v>500000000</c:v>
                </c:pt>
                <c:pt idx="7">
                  <c:v>750000000</c:v>
                </c:pt>
                <c:pt idx="8">
                  <c:v>1000000000</c:v>
                </c:pt>
              </c:numCache>
            </c:numRef>
          </c:xVal>
          <c:yVal>
            <c:numRef>
              <c:f>Лист1!$N$54:$N$62</c:f>
              <c:numCache>
                <c:formatCode>General</c:formatCode>
                <c:ptCount val="9"/>
                <c:pt idx="0">
                  <c:v>0.35799999999999998</c:v>
                </c:pt>
                <c:pt idx="1">
                  <c:v>0.73</c:v>
                </c:pt>
                <c:pt idx="2">
                  <c:v>1.4630000000000001</c:v>
                </c:pt>
                <c:pt idx="3">
                  <c:v>1.81</c:v>
                </c:pt>
                <c:pt idx="4">
                  <c:v>4.0529999999999999</c:v>
                </c:pt>
                <c:pt idx="5">
                  <c:v>8.0830000000000002</c:v>
                </c:pt>
                <c:pt idx="6">
                  <c:v>22.698</c:v>
                </c:pt>
                <c:pt idx="7">
                  <c:v>32.600999999999999</c:v>
                </c:pt>
                <c:pt idx="8">
                  <c:v>45.77</c:v>
                </c:pt>
              </c:numCache>
            </c:numRef>
          </c:yVal>
          <c:smooth val="1"/>
          <c:extLst>
            <c:ext xmlns:c16="http://schemas.microsoft.com/office/drawing/2014/chart" uri="{C3380CC4-5D6E-409C-BE32-E72D297353CC}">
              <c16:uniqueId val="{00000001-04E9-42DD-B667-A528C1EF014B}"/>
            </c:ext>
          </c:extLst>
        </c:ser>
        <c:ser>
          <c:idx val="2"/>
          <c:order val="2"/>
          <c:tx>
            <c:strRef>
              <c:f>Лист1!$O$53</c:f>
              <c:strCache>
                <c:ptCount val="1"/>
                <c:pt idx="0">
                  <c:v>Обратный</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Лист1!$L$54:$L$62</c:f>
              <c:numCache>
                <c:formatCode>General</c:formatCode>
                <c:ptCount val="9"/>
                <c:pt idx="0">
                  <c:v>10000000</c:v>
                </c:pt>
                <c:pt idx="1">
                  <c:v>20000000</c:v>
                </c:pt>
                <c:pt idx="2">
                  <c:v>40000000</c:v>
                </c:pt>
                <c:pt idx="3">
                  <c:v>50000000</c:v>
                </c:pt>
                <c:pt idx="4">
                  <c:v>100000000</c:v>
                </c:pt>
                <c:pt idx="5">
                  <c:v>200000000</c:v>
                </c:pt>
                <c:pt idx="6">
                  <c:v>500000000</c:v>
                </c:pt>
                <c:pt idx="7">
                  <c:v>750000000</c:v>
                </c:pt>
                <c:pt idx="8">
                  <c:v>1000000000</c:v>
                </c:pt>
              </c:numCache>
            </c:numRef>
          </c:xVal>
          <c:yVal>
            <c:numRef>
              <c:f>Лист1!$O$54:$O$62</c:f>
              <c:numCache>
                <c:formatCode>General</c:formatCode>
                <c:ptCount val="9"/>
                <c:pt idx="0">
                  <c:v>0.56699999999999995</c:v>
                </c:pt>
                <c:pt idx="1">
                  <c:v>0.93100000000000005</c:v>
                </c:pt>
                <c:pt idx="2">
                  <c:v>1.8460000000000001</c:v>
                </c:pt>
                <c:pt idx="3">
                  <c:v>2.2749999999999999</c:v>
                </c:pt>
                <c:pt idx="4">
                  <c:v>4.5179999999999998</c:v>
                </c:pt>
                <c:pt idx="5">
                  <c:v>9.0850000000000009</c:v>
                </c:pt>
                <c:pt idx="6">
                  <c:v>22.683</c:v>
                </c:pt>
                <c:pt idx="7">
                  <c:v>33.277999999999999</c:v>
                </c:pt>
                <c:pt idx="8">
                  <c:v>45.069000000000003</c:v>
                </c:pt>
              </c:numCache>
            </c:numRef>
          </c:yVal>
          <c:smooth val="1"/>
          <c:extLst>
            <c:ext xmlns:c16="http://schemas.microsoft.com/office/drawing/2014/chart" uri="{C3380CC4-5D6E-409C-BE32-E72D297353CC}">
              <c16:uniqueId val="{00000002-04E9-42DD-B667-A528C1EF014B}"/>
            </c:ext>
          </c:extLst>
        </c:ser>
        <c:dLbls>
          <c:showLegendKey val="0"/>
          <c:showVal val="0"/>
          <c:showCatName val="0"/>
          <c:showSerName val="0"/>
          <c:showPercent val="0"/>
          <c:showBubbleSize val="0"/>
        </c:dLbls>
        <c:axId val="26666752"/>
        <c:axId val="26667232"/>
      </c:scatterChart>
      <c:valAx>
        <c:axId val="26666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667232"/>
        <c:crosses val="autoZero"/>
        <c:crossBetween val="midCat"/>
      </c:valAx>
      <c:valAx>
        <c:axId val="2666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секунд</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666752"/>
        <c:crosses val="autoZero"/>
        <c:crossBetween val="midCat"/>
      </c:valAx>
      <c:spPr>
        <a:noFill/>
        <a:ln>
          <a:noFill/>
        </a:ln>
        <a:effectLst/>
      </c:spPr>
    </c:plotArea>
    <c:legend>
      <c:legendPos val="r"/>
      <c:layout>
        <c:manualLayout>
          <c:xMode val="edge"/>
          <c:yMode val="edge"/>
          <c:x val="0.82449288264272325"/>
          <c:y val="0.30220982793817441"/>
          <c:w val="0.16439603364643623"/>
          <c:h val="0.451969233012540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46CC4-35D8-4DFD-857B-88CF9EA1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(1)</Template>
  <TotalTime>72</TotalTime>
  <Pages>1</Pages>
  <Words>4006</Words>
  <Characters>22836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Katyshev</dc:creator>
  <cp:keywords/>
  <dc:description/>
  <cp:lastModifiedBy>Дмитрий Катышев</cp:lastModifiedBy>
  <cp:revision>8</cp:revision>
  <dcterms:created xsi:type="dcterms:W3CDTF">2024-12-26T17:29:00Z</dcterms:created>
  <dcterms:modified xsi:type="dcterms:W3CDTF">2024-12-27T20:05:00Z</dcterms:modified>
</cp:coreProperties>
</file>